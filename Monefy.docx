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1DC3E" w14:textId="72A77821" w:rsidR="00595BD5" w:rsidRPr="00ED0E3B" w:rsidRDefault="00873E57" w:rsidP="00595BD5">
      <w:pPr>
        <w:pStyle w:val="Title"/>
        <w:rPr>
          <w:b/>
          <w:lang w:val="en-US"/>
        </w:rPr>
      </w:pPr>
      <w:r w:rsidRPr="00873E57">
        <w:rPr>
          <w:b/>
          <w:sz w:val="32"/>
          <w:szCs w:val="32"/>
          <w:lang w:val="en-US"/>
        </w:rPr>
        <w:t>Monefy iOS</w:t>
      </w:r>
      <w:r>
        <w:rPr>
          <w:b/>
          <w:lang w:val="en-US"/>
        </w:rPr>
        <w:br/>
      </w:r>
      <w:r>
        <w:rPr>
          <w:b/>
          <w:lang w:val="en-US"/>
        </w:rPr>
        <w:br/>
      </w:r>
      <w:r w:rsidR="00CF7BC5" w:rsidRPr="00ED0E3B">
        <w:rPr>
          <w:b/>
          <w:lang w:val="en-US"/>
        </w:rPr>
        <w:t>TEST PLAN</w:t>
      </w:r>
    </w:p>
    <w:p w14:paraId="181B0726" w14:textId="77777777" w:rsidR="00595BD5" w:rsidRPr="00ED0E3B" w:rsidRDefault="00595BD5" w:rsidP="00595BD5">
      <w:pPr>
        <w:pStyle w:val="Subtitle"/>
        <w:rPr>
          <w:b/>
        </w:rPr>
      </w:pPr>
    </w:p>
    <w:p w14:paraId="3A00979B" w14:textId="68A11395" w:rsidR="00ED642B" w:rsidRPr="00ED0E3B" w:rsidRDefault="00ED642B" w:rsidP="00ED642B"/>
    <w:p w14:paraId="067916EB" w14:textId="77777777" w:rsidR="00CF7BC5" w:rsidRPr="00ED0E3B" w:rsidRDefault="00CF7BC5" w:rsidP="00ED642B"/>
    <w:p w14:paraId="6895BFFA" w14:textId="7D41B70A" w:rsidR="00ED642B" w:rsidRPr="00ED0E3B" w:rsidRDefault="00ED642B" w:rsidP="00ED642B"/>
    <w:p w14:paraId="5D17FBA8" w14:textId="2590D37B" w:rsidR="005A6B3E" w:rsidRPr="00ED0E3B" w:rsidRDefault="005A6B3E" w:rsidP="00ED642B"/>
    <w:p w14:paraId="400DD872" w14:textId="58C3F873" w:rsidR="005A6B3E" w:rsidRPr="00ED0E3B" w:rsidRDefault="005A6B3E" w:rsidP="00ED642B"/>
    <w:p w14:paraId="711F40DF" w14:textId="0753E9A9" w:rsidR="005A6B3E" w:rsidRPr="00ED0E3B" w:rsidRDefault="005A6B3E" w:rsidP="00ED642B"/>
    <w:p w14:paraId="134E8C62" w14:textId="21C4AA12" w:rsidR="00ED642B" w:rsidRPr="00ED0E3B" w:rsidRDefault="00ED642B" w:rsidP="00ED642B"/>
    <w:p w14:paraId="462772F9" w14:textId="3541DC3D" w:rsidR="00EE7256" w:rsidRPr="00ED0E3B" w:rsidRDefault="00711292" w:rsidP="000929DB">
      <w:pPr>
        <w:pStyle w:val="HeaderColumn2"/>
        <w:framePr w:hSpace="0" w:vSpace="0" w:wrap="around" w:x="6300"/>
      </w:pPr>
      <w:r w:rsidRPr="00ED0E3B">
        <w:t>Đorđe Jelisavac</w:t>
      </w:r>
    </w:p>
    <w:p w14:paraId="3AAAD552" w14:textId="2197D37F" w:rsidR="00CF7BC5" w:rsidRPr="00ED0E3B" w:rsidRDefault="00CF7BC5" w:rsidP="00CF7BC5"/>
    <w:p w14:paraId="58997A83" w14:textId="12FDE975" w:rsidR="00CF7BC5" w:rsidRPr="00ED0E3B" w:rsidRDefault="00CF7BC5" w:rsidP="00CF7BC5"/>
    <w:p w14:paraId="31F1D644" w14:textId="25B5C15A" w:rsidR="00CF7BC5" w:rsidRPr="00ED0E3B" w:rsidRDefault="00CF7BC5" w:rsidP="00CF7BC5"/>
    <w:p w14:paraId="48C75A95" w14:textId="22EAEB82" w:rsidR="00CF7BC5" w:rsidRPr="00ED0E3B" w:rsidRDefault="00CF7BC5" w:rsidP="00CF7BC5"/>
    <w:p w14:paraId="2959AADA" w14:textId="77777777" w:rsidR="00CF7BC5" w:rsidRPr="00ED0E3B" w:rsidRDefault="00CF7BC5" w:rsidP="00CF7BC5"/>
    <w:p w14:paraId="72728BE7" w14:textId="523A6368" w:rsidR="000929DB" w:rsidRPr="00ED0E3B" w:rsidRDefault="00595BD5" w:rsidP="00595BD5">
      <w:pPr>
        <w:pStyle w:val="HeaderColumn2"/>
        <w:framePr w:w="3469" w:wrap="around"/>
      </w:pPr>
      <w:r w:rsidRPr="00ED0E3B">
        <w:tab/>
        <w:t xml:space="preserve">             </w:t>
      </w:r>
      <w:r w:rsidR="00CF7BC5" w:rsidRPr="00ED0E3B">
        <w:t>Date</w:t>
      </w:r>
      <w:r w:rsidRPr="00ED0E3B">
        <w:t xml:space="preserve">:  </w:t>
      </w:r>
      <w:r w:rsidR="00CF7BC5" w:rsidRPr="00ED0E3B">
        <w:t>30.10</w:t>
      </w:r>
      <w:r w:rsidRPr="00ED0E3B">
        <w:t>.2018</w:t>
      </w:r>
    </w:p>
    <w:tbl>
      <w:tblPr>
        <w:tblW w:w="10065" w:type="dxa"/>
        <w:tblInd w:w="108" w:type="dxa"/>
        <w:tblBorders>
          <w:top w:val="single" w:sz="4" w:space="0" w:color="auto"/>
        </w:tblBorders>
        <w:tblLook w:val="00A0" w:firstRow="1" w:lastRow="0" w:firstColumn="1" w:lastColumn="0" w:noHBand="0" w:noVBand="0"/>
      </w:tblPr>
      <w:tblGrid>
        <w:gridCol w:w="48"/>
        <w:gridCol w:w="1014"/>
        <w:gridCol w:w="3474"/>
        <w:gridCol w:w="1981"/>
        <w:gridCol w:w="429"/>
        <w:gridCol w:w="1154"/>
        <w:gridCol w:w="1823"/>
        <w:gridCol w:w="142"/>
      </w:tblGrid>
      <w:tr w:rsidR="002F6D31" w:rsidRPr="00ED0E3B" w14:paraId="702ABD7F" w14:textId="77777777" w:rsidTr="009B023F">
        <w:tc>
          <w:tcPr>
            <w:tcW w:w="4536" w:type="dxa"/>
            <w:gridSpan w:val="3"/>
            <w:shd w:val="clear" w:color="auto" w:fill="auto"/>
            <w:vAlign w:val="bottom"/>
          </w:tcPr>
          <w:p w14:paraId="1353F3D4" w14:textId="77777777" w:rsidR="002F6D31" w:rsidRPr="00ED0E3B" w:rsidRDefault="002F6D31" w:rsidP="005F7BED">
            <w:pPr>
              <w:ind w:left="-108"/>
              <w:rPr>
                <w:b/>
              </w:rPr>
            </w:pPr>
          </w:p>
          <w:p w14:paraId="0C44E9F6" w14:textId="77777777" w:rsidR="002F6D31" w:rsidRPr="00ED0E3B" w:rsidRDefault="002F6D31" w:rsidP="005F7BED">
            <w:pPr>
              <w:ind w:left="-108"/>
              <w:rPr>
                <w:b/>
              </w:rPr>
            </w:pPr>
          </w:p>
        </w:tc>
        <w:tc>
          <w:tcPr>
            <w:tcW w:w="2410" w:type="dxa"/>
            <w:gridSpan w:val="2"/>
            <w:shd w:val="clear" w:color="auto" w:fill="auto"/>
            <w:vAlign w:val="bottom"/>
          </w:tcPr>
          <w:p w14:paraId="4AD03731" w14:textId="77777777" w:rsidR="002F6D31" w:rsidRPr="00ED0E3B" w:rsidRDefault="002F6D31" w:rsidP="005F7BED">
            <w:pPr>
              <w:ind w:left="-108"/>
              <w:rPr>
                <w:b/>
              </w:rPr>
            </w:pPr>
          </w:p>
        </w:tc>
        <w:tc>
          <w:tcPr>
            <w:tcW w:w="3119" w:type="dxa"/>
            <w:gridSpan w:val="3"/>
            <w:shd w:val="clear" w:color="auto" w:fill="auto"/>
            <w:vAlign w:val="bottom"/>
          </w:tcPr>
          <w:p w14:paraId="30E22ED0" w14:textId="77777777" w:rsidR="002F6D31" w:rsidRPr="00ED0E3B" w:rsidRDefault="002F6D31" w:rsidP="005F7BED">
            <w:pPr>
              <w:ind w:left="-108"/>
              <w:rPr>
                <w:b/>
              </w:rPr>
            </w:pPr>
          </w:p>
        </w:tc>
      </w:tr>
      <w:tr w:rsidR="00EE7256" w:rsidRPr="00ED0E3B" w14:paraId="584950D5" w14:textId="77777777" w:rsidTr="009B023F">
        <w:tblPrEx>
          <w:tblBorders>
            <w:left w:val="single" w:sz="4" w:space="0" w:color="auto"/>
            <w:bottom w:val="single" w:sz="4" w:space="0" w:color="auto"/>
            <w:right w:val="single" w:sz="4" w:space="0" w:color="auto"/>
            <w:insideH w:val="single" w:sz="4" w:space="0" w:color="auto"/>
            <w:insideV w:val="single" w:sz="4" w:space="0" w:color="auto"/>
          </w:tblBorders>
          <w:tblCellMar>
            <w:top w:w="80" w:type="dxa"/>
            <w:left w:w="60" w:type="dxa"/>
            <w:bottom w:w="60" w:type="dxa"/>
            <w:right w:w="60" w:type="dxa"/>
          </w:tblCellMar>
        </w:tblPrEx>
        <w:trPr>
          <w:gridBefore w:val="1"/>
          <w:gridAfter w:val="1"/>
          <w:wBefore w:w="48" w:type="dxa"/>
          <w:wAfter w:w="142" w:type="dxa"/>
          <w:trHeight w:val="374"/>
        </w:trPr>
        <w:tc>
          <w:tcPr>
            <w:tcW w:w="9875" w:type="dxa"/>
            <w:gridSpan w:val="6"/>
            <w:shd w:val="clear" w:color="auto" w:fill="E0E0E0"/>
            <w:vAlign w:val="bottom"/>
          </w:tcPr>
          <w:p w14:paraId="32B4AC78" w14:textId="20162EF9" w:rsidR="00EE7256" w:rsidRPr="00ED0E3B" w:rsidRDefault="00CF7BC5" w:rsidP="005F7BED">
            <w:pPr>
              <w:spacing w:after="140"/>
              <w:jc w:val="center"/>
              <w:rPr>
                <w:b/>
              </w:rPr>
            </w:pPr>
            <w:r w:rsidRPr="00ED0E3B">
              <w:rPr>
                <w:b/>
              </w:rPr>
              <w:t>Changes</w:t>
            </w:r>
          </w:p>
        </w:tc>
      </w:tr>
      <w:tr w:rsidR="00EE7256" w:rsidRPr="00ED0E3B" w14:paraId="3649C584" w14:textId="77777777" w:rsidTr="009B023F">
        <w:tblPrEx>
          <w:tblBorders>
            <w:left w:val="single" w:sz="4" w:space="0" w:color="auto"/>
            <w:bottom w:val="single" w:sz="4" w:space="0" w:color="auto"/>
            <w:right w:val="single" w:sz="4" w:space="0" w:color="auto"/>
            <w:insideH w:val="single" w:sz="4" w:space="0" w:color="auto"/>
            <w:insideV w:val="single" w:sz="4" w:space="0" w:color="auto"/>
          </w:tblBorders>
          <w:tblCellMar>
            <w:top w:w="80" w:type="dxa"/>
            <w:left w:w="60" w:type="dxa"/>
            <w:bottom w:w="60" w:type="dxa"/>
            <w:right w:w="60" w:type="dxa"/>
          </w:tblCellMar>
        </w:tblPrEx>
        <w:trPr>
          <w:gridBefore w:val="1"/>
          <w:gridAfter w:val="1"/>
          <w:wBefore w:w="48" w:type="dxa"/>
          <w:wAfter w:w="142" w:type="dxa"/>
        </w:trPr>
        <w:tc>
          <w:tcPr>
            <w:tcW w:w="1014" w:type="dxa"/>
            <w:shd w:val="clear" w:color="auto" w:fill="E0E0E0"/>
            <w:vAlign w:val="bottom"/>
          </w:tcPr>
          <w:p w14:paraId="0FAEE209" w14:textId="24947354" w:rsidR="00EE7256" w:rsidRPr="00ED0E3B" w:rsidRDefault="00CF7BC5" w:rsidP="005F7BED">
            <w:pPr>
              <w:spacing w:after="140"/>
              <w:jc w:val="center"/>
              <w:rPr>
                <w:b/>
              </w:rPr>
            </w:pPr>
            <w:r w:rsidRPr="00ED0E3B">
              <w:rPr>
                <w:b/>
              </w:rPr>
              <w:t>Version</w:t>
            </w:r>
          </w:p>
        </w:tc>
        <w:tc>
          <w:tcPr>
            <w:tcW w:w="5455" w:type="dxa"/>
            <w:gridSpan w:val="2"/>
            <w:shd w:val="clear" w:color="auto" w:fill="E0E0E0"/>
            <w:vAlign w:val="bottom"/>
          </w:tcPr>
          <w:p w14:paraId="432220E7" w14:textId="3C746D0F" w:rsidR="00EE7256" w:rsidRPr="00ED0E3B" w:rsidRDefault="00EE7256" w:rsidP="005F7BED">
            <w:pPr>
              <w:spacing w:after="140"/>
              <w:rPr>
                <w:b/>
              </w:rPr>
            </w:pPr>
            <w:r w:rsidRPr="00ED0E3B">
              <w:rPr>
                <w:b/>
              </w:rPr>
              <w:tab/>
            </w:r>
            <w:r w:rsidR="00CF7BC5" w:rsidRPr="00ED0E3B">
              <w:rPr>
                <w:b/>
              </w:rPr>
              <w:t>Changes</w:t>
            </w:r>
          </w:p>
        </w:tc>
        <w:tc>
          <w:tcPr>
            <w:tcW w:w="1583" w:type="dxa"/>
            <w:gridSpan w:val="2"/>
            <w:shd w:val="clear" w:color="auto" w:fill="E0E0E0"/>
            <w:vAlign w:val="bottom"/>
          </w:tcPr>
          <w:p w14:paraId="0F550926" w14:textId="0149E558" w:rsidR="00EE7256" w:rsidRPr="00ED0E3B" w:rsidRDefault="00CF7BC5" w:rsidP="005F7BED">
            <w:pPr>
              <w:spacing w:after="140"/>
              <w:jc w:val="center"/>
              <w:rPr>
                <w:b/>
              </w:rPr>
            </w:pPr>
            <w:r w:rsidRPr="00ED0E3B">
              <w:rPr>
                <w:b/>
              </w:rPr>
              <w:t>Date</w:t>
            </w:r>
          </w:p>
        </w:tc>
        <w:tc>
          <w:tcPr>
            <w:tcW w:w="1823" w:type="dxa"/>
            <w:shd w:val="clear" w:color="auto" w:fill="E0E0E0"/>
            <w:vAlign w:val="bottom"/>
          </w:tcPr>
          <w:p w14:paraId="4C4CB85E" w14:textId="40DBE6C2" w:rsidR="00EE7256" w:rsidRPr="00ED0E3B" w:rsidRDefault="00EE7256" w:rsidP="005F7BED">
            <w:pPr>
              <w:spacing w:after="140"/>
              <w:jc w:val="center"/>
              <w:rPr>
                <w:b/>
              </w:rPr>
            </w:pPr>
            <w:r w:rsidRPr="00ED0E3B">
              <w:rPr>
                <w:b/>
              </w:rPr>
              <w:t>Aut</w:t>
            </w:r>
            <w:r w:rsidR="00CF7BC5" w:rsidRPr="00ED0E3B">
              <w:rPr>
                <w:b/>
              </w:rPr>
              <w:t>h</w:t>
            </w:r>
            <w:r w:rsidRPr="00ED0E3B">
              <w:rPr>
                <w:b/>
              </w:rPr>
              <w:t>or</w:t>
            </w:r>
          </w:p>
        </w:tc>
      </w:tr>
      <w:tr w:rsidR="00EE7256" w:rsidRPr="00ED0E3B" w14:paraId="244F4651" w14:textId="77777777" w:rsidTr="009B023F">
        <w:tblPrEx>
          <w:tblBorders>
            <w:left w:val="single" w:sz="4" w:space="0" w:color="auto"/>
            <w:bottom w:val="single" w:sz="4" w:space="0" w:color="auto"/>
            <w:right w:val="single" w:sz="4" w:space="0" w:color="auto"/>
            <w:insideH w:val="single" w:sz="4" w:space="0" w:color="auto"/>
            <w:insideV w:val="single" w:sz="4" w:space="0" w:color="auto"/>
          </w:tblBorders>
          <w:tblCellMar>
            <w:top w:w="80" w:type="dxa"/>
            <w:left w:w="60" w:type="dxa"/>
            <w:bottom w:w="60" w:type="dxa"/>
            <w:right w:w="60" w:type="dxa"/>
          </w:tblCellMar>
        </w:tblPrEx>
        <w:trPr>
          <w:gridBefore w:val="1"/>
          <w:gridAfter w:val="1"/>
          <w:wBefore w:w="48" w:type="dxa"/>
          <w:wAfter w:w="142" w:type="dxa"/>
          <w:trHeight w:val="284"/>
        </w:trPr>
        <w:tc>
          <w:tcPr>
            <w:tcW w:w="1014" w:type="dxa"/>
          </w:tcPr>
          <w:p w14:paraId="472B2ADA" w14:textId="77777777" w:rsidR="00EE7256" w:rsidRPr="00ED0E3B" w:rsidRDefault="00EE7256" w:rsidP="005F7BED">
            <w:pPr>
              <w:pStyle w:val="MediumGrid21"/>
              <w:jc w:val="center"/>
              <w:rPr>
                <w:lang w:val="en-US"/>
              </w:rPr>
            </w:pPr>
            <w:r w:rsidRPr="00ED0E3B">
              <w:rPr>
                <w:lang w:val="en-US"/>
              </w:rPr>
              <w:t>0.1</w:t>
            </w:r>
          </w:p>
        </w:tc>
        <w:tc>
          <w:tcPr>
            <w:tcW w:w="5455" w:type="dxa"/>
            <w:gridSpan w:val="2"/>
          </w:tcPr>
          <w:p w14:paraId="5E17B520" w14:textId="0F99DB29" w:rsidR="00EE7256" w:rsidRPr="00ED0E3B" w:rsidRDefault="00CF7BC5" w:rsidP="005F7BED">
            <w:pPr>
              <w:pStyle w:val="MediumGrid21"/>
              <w:rPr>
                <w:lang w:val="en-US"/>
              </w:rPr>
            </w:pPr>
            <w:r w:rsidRPr="00ED0E3B">
              <w:rPr>
                <w:lang w:val="en-US"/>
              </w:rPr>
              <w:t>Initial version</w:t>
            </w:r>
          </w:p>
        </w:tc>
        <w:tc>
          <w:tcPr>
            <w:tcW w:w="1583" w:type="dxa"/>
            <w:gridSpan w:val="2"/>
          </w:tcPr>
          <w:p w14:paraId="4E8C74DA" w14:textId="7B608504" w:rsidR="00EE7256" w:rsidRPr="00ED0E3B" w:rsidRDefault="00CF7BC5" w:rsidP="005F7BED">
            <w:pPr>
              <w:pStyle w:val="MediumGrid21"/>
              <w:jc w:val="center"/>
              <w:rPr>
                <w:lang w:val="en-US"/>
              </w:rPr>
            </w:pPr>
            <w:r w:rsidRPr="00ED0E3B">
              <w:rPr>
                <w:lang w:val="en-US"/>
              </w:rPr>
              <w:t>30</w:t>
            </w:r>
            <w:r w:rsidR="00EE7256" w:rsidRPr="00ED0E3B">
              <w:rPr>
                <w:lang w:val="en-US"/>
              </w:rPr>
              <w:t>.</w:t>
            </w:r>
            <w:r w:rsidRPr="00ED0E3B">
              <w:rPr>
                <w:lang w:val="en-US"/>
              </w:rPr>
              <w:t>10</w:t>
            </w:r>
            <w:r w:rsidR="00EE7256" w:rsidRPr="00ED0E3B">
              <w:rPr>
                <w:lang w:val="en-US"/>
              </w:rPr>
              <w:t>.201</w:t>
            </w:r>
            <w:r w:rsidR="00711292" w:rsidRPr="00ED0E3B">
              <w:rPr>
                <w:lang w:val="en-US"/>
              </w:rPr>
              <w:t>7</w:t>
            </w:r>
            <w:r w:rsidR="00EE7256" w:rsidRPr="00ED0E3B">
              <w:rPr>
                <w:lang w:val="en-US"/>
              </w:rPr>
              <w:t>.</w:t>
            </w:r>
          </w:p>
        </w:tc>
        <w:tc>
          <w:tcPr>
            <w:tcW w:w="1823" w:type="dxa"/>
          </w:tcPr>
          <w:p w14:paraId="7D6B9C11" w14:textId="6088CD92" w:rsidR="00EE7256" w:rsidRPr="00ED0E3B" w:rsidRDefault="00711292" w:rsidP="005F7BED">
            <w:pPr>
              <w:pStyle w:val="MediumGrid21"/>
              <w:jc w:val="center"/>
              <w:rPr>
                <w:lang w:val="en-US"/>
              </w:rPr>
            </w:pPr>
            <w:r w:rsidRPr="00ED0E3B">
              <w:rPr>
                <w:lang w:val="en-US"/>
              </w:rPr>
              <w:t>Đorđe Jelisavac</w:t>
            </w:r>
          </w:p>
        </w:tc>
      </w:tr>
      <w:tr w:rsidR="009B023F" w:rsidRPr="00ED0E3B" w14:paraId="3BF5D6C6" w14:textId="77777777" w:rsidTr="009B023F">
        <w:tblPrEx>
          <w:tblBorders>
            <w:left w:val="single" w:sz="4" w:space="0" w:color="auto"/>
            <w:bottom w:val="single" w:sz="4" w:space="0" w:color="auto"/>
            <w:right w:val="single" w:sz="4" w:space="0" w:color="auto"/>
            <w:insideH w:val="single" w:sz="4" w:space="0" w:color="auto"/>
            <w:insideV w:val="single" w:sz="4" w:space="0" w:color="auto"/>
          </w:tblBorders>
          <w:tblCellMar>
            <w:top w:w="80" w:type="dxa"/>
            <w:left w:w="60" w:type="dxa"/>
            <w:bottom w:w="60" w:type="dxa"/>
            <w:right w:w="60" w:type="dxa"/>
          </w:tblCellMar>
        </w:tblPrEx>
        <w:trPr>
          <w:gridBefore w:val="1"/>
          <w:gridAfter w:val="1"/>
          <w:wBefore w:w="48" w:type="dxa"/>
          <w:wAfter w:w="142" w:type="dxa"/>
          <w:trHeight w:val="284"/>
        </w:trPr>
        <w:tc>
          <w:tcPr>
            <w:tcW w:w="1014" w:type="dxa"/>
          </w:tcPr>
          <w:p w14:paraId="10495AEF" w14:textId="4C2AD45C" w:rsidR="009B023F" w:rsidRPr="00ED0E3B" w:rsidRDefault="009B023F" w:rsidP="005F7BED">
            <w:pPr>
              <w:pStyle w:val="MediumGrid21"/>
              <w:jc w:val="center"/>
              <w:rPr>
                <w:lang w:val="en-US"/>
              </w:rPr>
            </w:pPr>
          </w:p>
        </w:tc>
        <w:tc>
          <w:tcPr>
            <w:tcW w:w="5455" w:type="dxa"/>
            <w:gridSpan w:val="2"/>
          </w:tcPr>
          <w:p w14:paraId="69323D91" w14:textId="3AB4FBC0" w:rsidR="009B023F" w:rsidRPr="00ED0E3B" w:rsidRDefault="009B023F" w:rsidP="005F7BED">
            <w:pPr>
              <w:pStyle w:val="MediumGrid21"/>
              <w:rPr>
                <w:lang w:val="en-US"/>
              </w:rPr>
            </w:pPr>
          </w:p>
        </w:tc>
        <w:tc>
          <w:tcPr>
            <w:tcW w:w="1583" w:type="dxa"/>
            <w:gridSpan w:val="2"/>
          </w:tcPr>
          <w:p w14:paraId="4770CD1A" w14:textId="5670A69F" w:rsidR="00AF00CD" w:rsidRPr="00ED0E3B" w:rsidRDefault="00AF00CD" w:rsidP="00AF00CD">
            <w:pPr>
              <w:pStyle w:val="MediumGrid21"/>
              <w:jc w:val="center"/>
              <w:rPr>
                <w:lang w:val="en-US"/>
              </w:rPr>
            </w:pPr>
          </w:p>
        </w:tc>
        <w:tc>
          <w:tcPr>
            <w:tcW w:w="1823" w:type="dxa"/>
          </w:tcPr>
          <w:p w14:paraId="4D7927BA" w14:textId="6E192A17" w:rsidR="009B023F" w:rsidRPr="00ED0E3B" w:rsidRDefault="009B023F" w:rsidP="005F7BED">
            <w:pPr>
              <w:pStyle w:val="MediumGrid21"/>
              <w:jc w:val="center"/>
              <w:rPr>
                <w:lang w:val="en-US"/>
              </w:rPr>
            </w:pPr>
          </w:p>
        </w:tc>
      </w:tr>
      <w:tr w:rsidR="009B023F" w:rsidRPr="00ED0E3B" w14:paraId="6367F550" w14:textId="77777777" w:rsidTr="009B023F">
        <w:tblPrEx>
          <w:tblBorders>
            <w:left w:val="single" w:sz="4" w:space="0" w:color="auto"/>
            <w:bottom w:val="single" w:sz="4" w:space="0" w:color="auto"/>
            <w:right w:val="single" w:sz="4" w:space="0" w:color="auto"/>
            <w:insideH w:val="single" w:sz="4" w:space="0" w:color="auto"/>
            <w:insideV w:val="single" w:sz="4" w:space="0" w:color="auto"/>
          </w:tblBorders>
          <w:tblCellMar>
            <w:top w:w="80" w:type="dxa"/>
            <w:left w:w="60" w:type="dxa"/>
            <w:bottom w:w="60" w:type="dxa"/>
            <w:right w:w="60" w:type="dxa"/>
          </w:tblCellMar>
        </w:tblPrEx>
        <w:trPr>
          <w:gridBefore w:val="1"/>
          <w:gridAfter w:val="1"/>
          <w:wBefore w:w="48" w:type="dxa"/>
          <w:wAfter w:w="142" w:type="dxa"/>
          <w:trHeight w:val="284"/>
        </w:trPr>
        <w:tc>
          <w:tcPr>
            <w:tcW w:w="1014" w:type="dxa"/>
          </w:tcPr>
          <w:p w14:paraId="613D395A" w14:textId="4D268076" w:rsidR="009B023F" w:rsidRPr="00ED0E3B" w:rsidRDefault="009B023F" w:rsidP="005F7BED">
            <w:pPr>
              <w:pStyle w:val="MediumGrid21"/>
              <w:jc w:val="center"/>
              <w:rPr>
                <w:lang w:val="en-US"/>
              </w:rPr>
            </w:pPr>
          </w:p>
        </w:tc>
        <w:tc>
          <w:tcPr>
            <w:tcW w:w="5455" w:type="dxa"/>
            <w:gridSpan w:val="2"/>
          </w:tcPr>
          <w:p w14:paraId="04CE2038" w14:textId="1CD25C2A" w:rsidR="009B023F" w:rsidRPr="00ED0E3B" w:rsidRDefault="009B023F" w:rsidP="005F7BED">
            <w:pPr>
              <w:pStyle w:val="MediumGrid21"/>
              <w:rPr>
                <w:lang w:val="en-US"/>
              </w:rPr>
            </w:pPr>
          </w:p>
        </w:tc>
        <w:tc>
          <w:tcPr>
            <w:tcW w:w="1583" w:type="dxa"/>
            <w:gridSpan w:val="2"/>
          </w:tcPr>
          <w:p w14:paraId="72B6B4BF" w14:textId="7ECD1603" w:rsidR="009B023F" w:rsidRPr="00ED0E3B" w:rsidRDefault="009B023F" w:rsidP="005F7BED">
            <w:pPr>
              <w:pStyle w:val="MediumGrid21"/>
              <w:jc w:val="center"/>
              <w:rPr>
                <w:lang w:val="en-US"/>
              </w:rPr>
            </w:pPr>
          </w:p>
        </w:tc>
        <w:tc>
          <w:tcPr>
            <w:tcW w:w="1823" w:type="dxa"/>
          </w:tcPr>
          <w:p w14:paraId="6640EA43" w14:textId="22219E92" w:rsidR="009B023F" w:rsidRPr="00ED0E3B" w:rsidRDefault="009B023F" w:rsidP="005F7BED">
            <w:pPr>
              <w:pStyle w:val="MediumGrid21"/>
              <w:jc w:val="center"/>
              <w:rPr>
                <w:lang w:val="en-US"/>
              </w:rPr>
            </w:pPr>
          </w:p>
        </w:tc>
      </w:tr>
      <w:tr w:rsidR="009B023F" w:rsidRPr="00ED0E3B" w14:paraId="738AA0C4" w14:textId="77777777" w:rsidTr="009B023F">
        <w:tblPrEx>
          <w:tblBorders>
            <w:left w:val="single" w:sz="4" w:space="0" w:color="auto"/>
            <w:bottom w:val="single" w:sz="4" w:space="0" w:color="auto"/>
            <w:right w:val="single" w:sz="4" w:space="0" w:color="auto"/>
            <w:insideH w:val="single" w:sz="4" w:space="0" w:color="auto"/>
            <w:insideV w:val="single" w:sz="4" w:space="0" w:color="auto"/>
          </w:tblBorders>
          <w:tblCellMar>
            <w:top w:w="80" w:type="dxa"/>
            <w:left w:w="60" w:type="dxa"/>
            <w:bottom w:w="60" w:type="dxa"/>
            <w:right w:w="60" w:type="dxa"/>
          </w:tblCellMar>
        </w:tblPrEx>
        <w:trPr>
          <w:gridBefore w:val="1"/>
          <w:gridAfter w:val="1"/>
          <w:wBefore w:w="48" w:type="dxa"/>
          <w:wAfter w:w="142" w:type="dxa"/>
          <w:trHeight w:val="284"/>
        </w:trPr>
        <w:tc>
          <w:tcPr>
            <w:tcW w:w="1014" w:type="dxa"/>
          </w:tcPr>
          <w:p w14:paraId="263AEA43" w14:textId="69570F57" w:rsidR="009B023F" w:rsidRPr="00ED0E3B" w:rsidRDefault="009B023F" w:rsidP="005F7BED">
            <w:pPr>
              <w:pStyle w:val="MediumGrid21"/>
              <w:jc w:val="center"/>
              <w:rPr>
                <w:lang w:val="en-US"/>
              </w:rPr>
            </w:pPr>
          </w:p>
        </w:tc>
        <w:tc>
          <w:tcPr>
            <w:tcW w:w="5455" w:type="dxa"/>
            <w:gridSpan w:val="2"/>
          </w:tcPr>
          <w:p w14:paraId="3D39CAE8" w14:textId="60B70C13" w:rsidR="009B023F" w:rsidRPr="00ED0E3B" w:rsidRDefault="009B023F" w:rsidP="005F7BED">
            <w:pPr>
              <w:pStyle w:val="MediumGrid21"/>
              <w:rPr>
                <w:lang w:val="en-US"/>
              </w:rPr>
            </w:pPr>
          </w:p>
        </w:tc>
        <w:tc>
          <w:tcPr>
            <w:tcW w:w="1583" w:type="dxa"/>
            <w:gridSpan w:val="2"/>
          </w:tcPr>
          <w:p w14:paraId="6D29F374" w14:textId="7FD31AC6" w:rsidR="009B023F" w:rsidRPr="00ED0E3B" w:rsidRDefault="009B023F" w:rsidP="005F7BED">
            <w:pPr>
              <w:pStyle w:val="MediumGrid21"/>
              <w:jc w:val="center"/>
              <w:rPr>
                <w:lang w:val="en-US"/>
              </w:rPr>
            </w:pPr>
          </w:p>
        </w:tc>
        <w:tc>
          <w:tcPr>
            <w:tcW w:w="1823" w:type="dxa"/>
          </w:tcPr>
          <w:p w14:paraId="7D6DACC9" w14:textId="591B1A77" w:rsidR="009B023F" w:rsidRPr="00ED0E3B" w:rsidRDefault="009B023F" w:rsidP="005F7BED">
            <w:pPr>
              <w:pStyle w:val="MediumGrid21"/>
              <w:jc w:val="center"/>
              <w:rPr>
                <w:lang w:val="en-US"/>
              </w:rPr>
            </w:pPr>
          </w:p>
        </w:tc>
      </w:tr>
      <w:tr w:rsidR="00ED642B" w:rsidRPr="00ED0E3B" w14:paraId="0A2904FE" w14:textId="77777777" w:rsidTr="009B023F">
        <w:tblPrEx>
          <w:tblBorders>
            <w:left w:val="single" w:sz="4" w:space="0" w:color="auto"/>
            <w:bottom w:val="single" w:sz="4" w:space="0" w:color="auto"/>
            <w:right w:val="single" w:sz="4" w:space="0" w:color="auto"/>
            <w:insideH w:val="single" w:sz="4" w:space="0" w:color="auto"/>
            <w:insideV w:val="single" w:sz="4" w:space="0" w:color="auto"/>
          </w:tblBorders>
          <w:tblCellMar>
            <w:top w:w="80" w:type="dxa"/>
            <w:left w:w="60" w:type="dxa"/>
            <w:bottom w:w="60" w:type="dxa"/>
            <w:right w:w="60" w:type="dxa"/>
          </w:tblCellMar>
        </w:tblPrEx>
        <w:trPr>
          <w:gridBefore w:val="1"/>
          <w:gridAfter w:val="1"/>
          <w:wBefore w:w="48" w:type="dxa"/>
          <w:wAfter w:w="142" w:type="dxa"/>
          <w:trHeight w:val="284"/>
        </w:trPr>
        <w:tc>
          <w:tcPr>
            <w:tcW w:w="1014" w:type="dxa"/>
          </w:tcPr>
          <w:p w14:paraId="34BBDC39" w14:textId="631C84C4" w:rsidR="00ED642B" w:rsidRPr="00ED0E3B" w:rsidRDefault="00ED642B" w:rsidP="00ED642B">
            <w:pPr>
              <w:pStyle w:val="MediumGrid21"/>
              <w:jc w:val="center"/>
              <w:rPr>
                <w:lang w:val="en-US"/>
              </w:rPr>
            </w:pPr>
          </w:p>
        </w:tc>
        <w:tc>
          <w:tcPr>
            <w:tcW w:w="5455" w:type="dxa"/>
            <w:gridSpan w:val="2"/>
          </w:tcPr>
          <w:p w14:paraId="25FC472F" w14:textId="116176F0" w:rsidR="00ED642B" w:rsidRPr="00ED0E3B" w:rsidRDefault="00ED642B" w:rsidP="00ED642B">
            <w:pPr>
              <w:pStyle w:val="MediumGrid21"/>
              <w:rPr>
                <w:lang w:val="en-US"/>
              </w:rPr>
            </w:pPr>
          </w:p>
        </w:tc>
        <w:tc>
          <w:tcPr>
            <w:tcW w:w="1583" w:type="dxa"/>
            <w:gridSpan w:val="2"/>
          </w:tcPr>
          <w:p w14:paraId="5A438CB2" w14:textId="7906B52D" w:rsidR="00ED642B" w:rsidRPr="00ED0E3B" w:rsidRDefault="00ED642B" w:rsidP="00ED642B">
            <w:pPr>
              <w:pStyle w:val="MediumGrid21"/>
              <w:jc w:val="center"/>
              <w:rPr>
                <w:lang w:val="en-US"/>
              </w:rPr>
            </w:pPr>
          </w:p>
        </w:tc>
        <w:tc>
          <w:tcPr>
            <w:tcW w:w="1823" w:type="dxa"/>
          </w:tcPr>
          <w:p w14:paraId="6C797276" w14:textId="4BF45FA9" w:rsidR="00ED642B" w:rsidRPr="00ED0E3B" w:rsidRDefault="00ED642B" w:rsidP="00ED642B">
            <w:pPr>
              <w:pStyle w:val="MediumGrid21"/>
              <w:jc w:val="center"/>
              <w:rPr>
                <w:lang w:val="en-US"/>
              </w:rPr>
            </w:pPr>
          </w:p>
        </w:tc>
      </w:tr>
      <w:tr w:rsidR="005A6B3E" w:rsidRPr="00ED0E3B" w14:paraId="4D9FB8AB" w14:textId="77777777" w:rsidTr="009B023F">
        <w:tblPrEx>
          <w:tblBorders>
            <w:left w:val="single" w:sz="4" w:space="0" w:color="auto"/>
            <w:bottom w:val="single" w:sz="4" w:space="0" w:color="auto"/>
            <w:right w:val="single" w:sz="4" w:space="0" w:color="auto"/>
            <w:insideH w:val="single" w:sz="4" w:space="0" w:color="auto"/>
            <w:insideV w:val="single" w:sz="4" w:space="0" w:color="auto"/>
          </w:tblBorders>
          <w:tblCellMar>
            <w:top w:w="80" w:type="dxa"/>
            <w:left w:w="60" w:type="dxa"/>
            <w:bottom w:w="60" w:type="dxa"/>
            <w:right w:w="60" w:type="dxa"/>
          </w:tblCellMar>
        </w:tblPrEx>
        <w:trPr>
          <w:gridBefore w:val="1"/>
          <w:gridAfter w:val="1"/>
          <w:wBefore w:w="48" w:type="dxa"/>
          <w:wAfter w:w="142" w:type="dxa"/>
          <w:trHeight w:val="284"/>
        </w:trPr>
        <w:tc>
          <w:tcPr>
            <w:tcW w:w="1014" w:type="dxa"/>
          </w:tcPr>
          <w:p w14:paraId="25D3BF9A" w14:textId="0730884E" w:rsidR="005A6B3E" w:rsidRPr="00ED0E3B" w:rsidRDefault="005A6B3E" w:rsidP="005A6B3E">
            <w:pPr>
              <w:pStyle w:val="MediumGrid21"/>
              <w:jc w:val="center"/>
              <w:rPr>
                <w:lang w:val="en-US"/>
              </w:rPr>
            </w:pPr>
          </w:p>
        </w:tc>
        <w:tc>
          <w:tcPr>
            <w:tcW w:w="5455" w:type="dxa"/>
            <w:gridSpan w:val="2"/>
          </w:tcPr>
          <w:p w14:paraId="476A398E" w14:textId="011E6C61" w:rsidR="005A6B3E" w:rsidRPr="00ED0E3B" w:rsidRDefault="005A6B3E" w:rsidP="005A6B3E">
            <w:pPr>
              <w:pStyle w:val="MediumGrid21"/>
              <w:rPr>
                <w:lang w:val="en-US"/>
              </w:rPr>
            </w:pPr>
          </w:p>
        </w:tc>
        <w:tc>
          <w:tcPr>
            <w:tcW w:w="1583" w:type="dxa"/>
            <w:gridSpan w:val="2"/>
          </w:tcPr>
          <w:p w14:paraId="512EE8C8" w14:textId="1AA9DA0A" w:rsidR="005A6B3E" w:rsidRPr="00ED0E3B" w:rsidRDefault="005A6B3E" w:rsidP="005A6B3E">
            <w:pPr>
              <w:pStyle w:val="MediumGrid21"/>
              <w:jc w:val="center"/>
              <w:rPr>
                <w:lang w:val="en-US"/>
              </w:rPr>
            </w:pPr>
          </w:p>
        </w:tc>
        <w:tc>
          <w:tcPr>
            <w:tcW w:w="1823" w:type="dxa"/>
          </w:tcPr>
          <w:p w14:paraId="0FA52597" w14:textId="581E3A27" w:rsidR="005A6B3E" w:rsidRPr="00ED0E3B" w:rsidRDefault="005A6B3E" w:rsidP="005A6B3E">
            <w:pPr>
              <w:pStyle w:val="MediumGrid21"/>
              <w:jc w:val="center"/>
              <w:rPr>
                <w:lang w:val="en-US"/>
              </w:rPr>
            </w:pPr>
          </w:p>
        </w:tc>
      </w:tr>
      <w:tr w:rsidR="003C2A3C" w:rsidRPr="00ED0E3B" w14:paraId="68B47556" w14:textId="77777777" w:rsidTr="009B023F">
        <w:tblPrEx>
          <w:tblBorders>
            <w:left w:val="single" w:sz="4" w:space="0" w:color="auto"/>
            <w:bottom w:val="single" w:sz="4" w:space="0" w:color="auto"/>
            <w:right w:val="single" w:sz="4" w:space="0" w:color="auto"/>
            <w:insideH w:val="single" w:sz="4" w:space="0" w:color="auto"/>
            <w:insideV w:val="single" w:sz="4" w:space="0" w:color="auto"/>
          </w:tblBorders>
          <w:tblCellMar>
            <w:top w:w="80" w:type="dxa"/>
            <w:left w:w="60" w:type="dxa"/>
            <w:bottom w:w="60" w:type="dxa"/>
            <w:right w:w="60" w:type="dxa"/>
          </w:tblCellMar>
        </w:tblPrEx>
        <w:trPr>
          <w:gridBefore w:val="1"/>
          <w:gridAfter w:val="1"/>
          <w:wBefore w:w="48" w:type="dxa"/>
          <w:wAfter w:w="142" w:type="dxa"/>
          <w:trHeight w:val="284"/>
        </w:trPr>
        <w:tc>
          <w:tcPr>
            <w:tcW w:w="1014" w:type="dxa"/>
          </w:tcPr>
          <w:p w14:paraId="15D000B4" w14:textId="1BC447E1" w:rsidR="003C2A3C" w:rsidRPr="00ED0E3B" w:rsidRDefault="003C2A3C" w:rsidP="005A6B3E">
            <w:pPr>
              <w:pStyle w:val="MediumGrid21"/>
              <w:jc w:val="center"/>
              <w:rPr>
                <w:lang w:val="en-US"/>
              </w:rPr>
            </w:pPr>
          </w:p>
        </w:tc>
        <w:tc>
          <w:tcPr>
            <w:tcW w:w="5455" w:type="dxa"/>
            <w:gridSpan w:val="2"/>
          </w:tcPr>
          <w:p w14:paraId="67B7C7FD" w14:textId="1AFDF59D" w:rsidR="003C2A3C" w:rsidRPr="00ED0E3B" w:rsidRDefault="003C2A3C" w:rsidP="005A6B3E">
            <w:pPr>
              <w:pStyle w:val="MediumGrid21"/>
              <w:rPr>
                <w:lang w:val="en-US"/>
              </w:rPr>
            </w:pPr>
          </w:p>
        </w:tc>
        <w:tc>
          <w:tcPr>
            <w:tcW w:w="1583" w:type="dxa"/>
            <w:gridSpan w:val="2"/>
          </w:tcPr>
          <w:p w14:paraId="10802382" w14:textId="00C18452" w:rsidR="003C2A3C" w:rsidRPr="00ED0E3B" w:rsidRDefault="003C2A3C" w:rsidP="005A6B3E">
            <w:pPr>
              <w:pStyle w:val="MediumGrid21"/>
              <w:jc w:val="center"/>
              <w:rPr>
                <w:lang w:val="en-US"/>
              </w:rPr>
            </w:pPr>
          </w:p>
        </w:tc>
        <w:tc>
          <w:tcPr>
            <w:tcW w:w="1823" w:type="dxa"/>
          </w:tcPr>
          <w:p w14:paraId="1EDEE99A" w14:textId="6BE9BB40" w:rsidR="003C2A3C" w:rsidRPr="00ED0E3B" w:rsidRDefault="003C2A3C" w:rsidP="005A6B3E">
            <w:pPr>
              <w:pStyle w:val="MediumGrid21"/>
              <w:jc w:val="center"/>
              <w:rPr>
                <w:lang w:val="en-US"/>
              </w:rPr>
            </w:pPr>
          </w:p>
        </w:tc>
      </w:tr>
      <w:tr w:rsidR="008A2A20" w:rsidRPr="00ED0E3B" w14:paraId="0D8A8D2F" w14:textId="77777777" w:rsidTr="009B023F">
        <w:tblPrEx>
          <w:tblBorders>
            <w:left w:val="single" w:sz="4" w:space="0" w:color="auto"/>
            <w:bottom w:val="single" w:sz="4" w:space="0" w:color="auto"/>
            <w:right w:val="single" w:sz="4" w:space="0" w:color="auto"/>
            <w:insideH w:val="single" w:sz="4" w:space="0" w:color="auto"/>
            <w:insideV w:val="single" w:sz="4" w:space="0" w:color="auto"/>
          </w:tblBorders>
          <w:tblCellMar>
            <w:top w:w="80" w:type="dxa"/>
            <w:left w:w="60" w:type="dxa"/>
            <w:bottom w:w="60" w:type="dxa"/>
            <w:right w:w="60" w:type="dxa"/>
          </w:tblCellMar>
        </w:tblPrEx>
        <w:trPr>
          <w:gridBefore w:val="1"/>
          <w:gridAfter w:val="1"/>
          <w:wBefore w:w="48" w:type="dxa"/>
          <w:wAfter w:w="142" w:type="dxa"/>
          <w:trHeight w:val="284"/>
        </w:trPr>
        <w:tc>
          <w:tcPr>
            <w:tcW w:w="1014" w:type="dxa"/>
          </w:tcPr>
          <w:p w14:paraId="75A7ACAF" w14:textId="394610B9" w:rsidR="008A2A20" w:rsidRPr="00ED0E3B" w:rsidRDefault="008A2A20" w:rsidP="008A2A20">
            <w:pPr>
              <w:pStyle w:val="MediumGrid21"/>
              <w:jc w:val="center"/>
              <w:rPr>
                <w:lang w:val="en-US"/>
              </w:rPr>
            </w:pPr>
          </w:p>
        </w:tc>
        <w:tc>
          <w:tcPr>
            <w:tcW w:w="5455" w:type="dxa"/>
            <w:gridSpan w:val="2"/>
          </w:tcPr>
          <w:p w14:paraId="3C98AAFD" w14:textId="1FE1ECCC" w:rsidR="008A2A20" w:rsidRPr="00ED0E3B" w:rsidRDefault="008A2A20" w:rsidP="008A2A20">
            <w:pPr>
              <w:pStyle w:val="MediumGrid21"/>
              <w:rPr>
                <w:lang w:val="en-US"/>
              </w:rPr>
            </w:pPr>
          </w:p>
        </w:tc>
        <w:tc>
          <w:tcPr>
            <w:tcW w:w="1583" w:type="dxa"/>
            <w:gridSpan w:val="2"/>
          </w:tcPr>
          <w:p w14:paraId="47E477AA" w14:textId="0DAF79D7" w:rsidR="008A2A20" w:rsidRPr="00ED0E3B" w:rsidRDefault="008A2A20" w:rsidP="008A2A20">
            <w:pPr>
              <w:pStyle w:val="MediumGrid21"/>
              <w:jc w:val="center"/>
              <w:rPr>
                <w:lang w:val="en-US"/>
              </w:rPr>
            </w:pPr>
          </w:p>
        </w:tc>
        <w:tc>
          <w:tcPr>
            <w:tcW w:w="1823" w:type="dxa"/>
          </w:tcPr>
          <w:p w14:paraId="22CF80BD" w14:textId="5406386C" w:rsidR="008A2A20" w:rsidRPr="00ED0E3B" w:rsidRDefault="008A2A20" w:rsidP="008A2A20">
            <w:pPr>
              <w:pStyle w:val="MediumGrid21"/>
              <w:jc w:val="center"/>
              <w:rPr>
                <w:lang w:val="en-US"/>
              </w:rPr>
            </w:pPr>
          </w:p>
        </w:tc>
      </w:tr>
    </w:tbl>
    <w:p w14:paraId="284661E3" w14:textId="27AC1278" w:rsidR="00EE7256" w:rsidRPr="00ED0E3B" w:rsidRDefault="00EE7256" w:rsidP="00EE7256">
      <w:pPr>
        <w:spacing w:after="120"/>
        <w:rPr>
          <w:sz w:val="24"/>
          <w:szCs w:val="24"/>
        </w:rPr>
      </w:pPr>
    </w:p>
    <w:p w14:paraId="0F4D431D" w14:textId="77777777" w:rsidR="005A6B3E" w:rsidRPr="00ED0E3B" w:rsidRDefault="005A6B3E" w:rsidP="00EE7256">
      <w:pPr>
        <w:spacing w:after="120"/>
        <w:rPr>
          <w:sz w:val="24"/>
          <w:szCs w:val="24"/>
        </w:rPr>
      </w:pPr>
    </w:p>
    <w:p w14:paraId="67CC1CB3" w14:textId="77777777" w:rsidR="004A4372" w:rsidRPr="00ED0E3B" w:rsidRDefault="004A4372" w:rsidP="00EE7256">
      <w:pPr>
        <w:spacing w:after="120"/>
        <w:rPr>
          <w:sz w:val="24"/>
          <w:szCs w:val="24"/>
        </w:rPr>
      </w:pPr>
    </w:p>
    <w:p w14:paraId="1C75FFD5" w14:textId="77777777" w:rsidR="004A4372" w:rsidRPr="00ED0E3B" w:rsidRDefault="004A4372" w:rsidP="00EE7256">
      <w:pPr>
        <w:spacing w:after="120"/>
        <w:rPr>
          <w:sz w:val="24"/>
          <w:szCs w:val="24"/>
        </w:rPr>
      </w:pPr>
    </w:p>
    <w:p w14:paraId="75E44B11" w14:textId="77777777" w:rsidR="004A4372" w:rsidRPr="00ED0E3B" w:rsidRDefault="004A4372" w:rsidP="00EE7256">
      <w:pPr>
        <w:spacing w:after="120"/>
        <w:rPr>
          <w:sz w:val="24"/>
          <w:szCs w:val="24"/>
        </w:rPr>
      </w:pPr>
    </w:p>
    <w:p w14:paraId="5220D053" w14:textId="77777777" w:rsidR="004A4372" w:rsidRPr="00ED0E3B" w:rsidRDefault="004A4372" w:rsidP="00EE7256">
      <w:pPr>
        <w:spacing w:after="120"/>
        <w:rPr>
          <w:sz w:val="24"/>
          <w:szCs w:val="24"/>
        </w:rPr>
      </w:pPr>
    </w:p>
    <w:p w14:paraId="4FE4D173" w14:textId="77777777" w:rsidR="004A4372" w:rsidRPr="00ED0E3B" w:rsidRDefault="004A4372" w:rsidP="00EE7256">
      <w:pPr>
        <w:spacing w:after="120"/>
        <w:rPr>
          <w:sz w:val="24"/>
          <w:szCs w:val="24"/>
        </w:rPr>
      </w:pPr>
    </w:p>
    <w:p w14:paraId="184405B1" w14:textId="77777777" w:rsidR="004A4372" w:rsidRPr="00ED0E3B" w:rsidRDefault="004A4372" w:rsidP="00EE7256">
      <w:pPr>
        <w:spacing w:after="120"/>
        <w:rPr>
          <w:sz w:val="24"/>
          <w:szCs w:val="24"/>
        </w:rPr>
      </w:pPr>
    </w:p>
    <w:p w14:paraId="049B13C6" w14:textId="77777777" w:rsidR="004A4372" w:rsidRPr="00ED0E3B" w:rsidRDefault="004A4372" w:rsidP="00EE7256">
      <w:pPr>
        <w:spacing w:after="120"/>
        <w:rPr>
          <w:sz w:val="24"/>
          <w:szCs w:val="24"/>
        </w:rPr>
      </w:pPr>
    </w:p>
    <w:p w14:paraId="4C523672" w14:textId="77777777" w:rsidR="004A4372" w:rsidRPr="00ED0E3B" w:rsidRDefault="004A4372" w:rsidP="00EE7256">
      <w:pPr>
        <w:spacing w:after="120"/>
        <w:rPr>
          <w:sz w:val="24"/>
          <w:szCs w:val="24"/>
        </w:rPr>
      </w:pPr>
    </w:p>
    <w:p w14:paraId="08FF9101" w14:textId="77777777" w:rsidR="004A4372" w:rsidRPr="00ED0E3B" w:rsidRDefault="004A4372" w:rsidP="00EE7256">
      <w:pPr>
        <w:spacing w:after="120"/>
        <w:rPr>
          <w:sz w:val="24"/>
          <w:szCs w:val="24"/>
        </w:rPr>
      </w:pPr>
    </w:p>
    <w:p w14:paraId="4F6A81D1" w14:textId="77777777" w:rsidR="004A4372" w:rsidRPr="00ED0E3B" w:rsidRDefault="004A4372" w:rsidP="00EE7256">
      <w:pPr>
        <w:spacing w:after="120"/>
        <w:rPr>
          <w:sz w:val="24"/>
          <w:szCs w:val="24"/>
        </w:rPr>
      </w:pPr>
    </w:p>
    <w:p w14:paraId="44032071" w14:textId="77777777" w:rsidR="004A4372" w:rsidRPr="00ED0E3B" w:rsidRDefault="004A4372" w:rsidP="00EE7256">
      <w:pPr>
        <w:spacing w:after="120"/>
        <w:rPr>
          <w:sz w:val="24"/>
          <w:szCs w:val="24"/>
        </w:rPr>
      </w:pPr>
    </w:p>
    <w:p w14:paraId="47007002" w14:textId="77777777" w:rsidR="004A4372" w:rsidRPr="00ED0E3B" w:rsidRDefault="004A4372" w:rsidP="00EE7256">
      <w:pPr>
        <w:spacing w:after="120"/>
        <w:rPr>
          <w:sz w:val="24"/>
          <w:szCs w:val="24"/>
        </w:rPr>
      </w:pPr>
    </w:p>
    <w:p w14:paraId="76D5D836" w14:textId="77777777" w:rsidR="004A4372" w:rsidRPr="00ED0E3B" w:rsidRDefault="004A4372" w:rsidP="00EE7256">
      <w:pPr>
        <w:spacing w:after="120"/>
        <w:rPr>
          <w:sz w:val="24"/>
          <w:szCs w:val="24"/>
        </w:rPr>
      </w:pPr>
    </w:p>
    <w:p w14:paraId="04D48782" w14:textId="77777777" w:rsidR="004A4372" w:rsidRPr="00ED0E3B" w:rsidRDefault="004A4372" w:rsidP="00EE7256">
      <w:pPr>
        <w:spacing w:after="120"/>
        <w:rPr>
          <w:sz w:val="24"/>
          <w:szCs w:val="24"/>
        </w:rPr>
      </w:pPr>
    </w:p>
    <w:p w14:paraId="685F2B50" w14:textId="77777777" w:rsidR="004A4372" w:rsidRPr="00ED0E3B" w:rsidRDefault="004A4372" w:rsidP="00EE7256">
      <w:pPr>
        <w:spacing w:after="120"/>
        <w:rPr>
          <w:sz w:val="24"/>
          <w:szCs w:val="24"/>
        </w:rPr>
      </w:pPr>
    </w:p>
    <w:p w14:paraId="260D98E5" w14:textId="77777777" w:rsidR="004A4372" w:rsidRPr="00ED0E3B" w:rsidRDefault="004A4372" w:rsidP="00EE7256">
      <w:pPr>
        <w:spacing w:after="120"/>
        <w:rPr>
          <w:sz w:val="24"/>
          <w:szCs w:val="24"/>
        </w:rPr>
      </w:pPr>
    </w:p>
    <w:p w14:paraId="72AF5431" w14:textId="77777777" w:rsidR="004A4372" w:rsidRPr="00ED0E3B" w:rsidRDefault="004A4372" w:rsidP="00EE7256">
      <w:pPr>
        <w:spacing w:after="120"/>
        <w:rPr>
          <w:sz w:val="24"/>
          <w:szCs w:val="24"/>
        </w:rPr>
      </w:pPr>
    </w:p>
    <w:p w14:paraId="35C69756" w14:textId="7044B0FF" w:rsidR="004A4372" w:rsidRPr="00ED0E3B" w:rsidRDefault="00CF7BC5">
      <w:pPr>
        <w:pStyle w:val="TOC2"/>
        <w:rPr>
          <w:b/>
          <w:sz w:val="28"/>
          <w:szCs w:val="28"/>
        </w:rPr>
      </w:pPr>
      <w:r w:rsidRPr="00ED0E3B">
        <w:rPr>
          <w:b/>
          <w:sz w:val="28"/>
          <w:szCs w:val="28"/>
        </w:rPr>
        <w:t>Summary</w:t>
      </w:r>
    </w:p>
    <w:p w14:paraId="430204C5" w14:textId="77777777" w:rsidR="004A4372" w:rsidRPr="00ED0E3B" w:rsidRDefault="004A4372">
      <w:pPr>
        <w:pStyle w:val="TOC2"/>
      </w:pPr>
    </w:p>
    <w:p w14:paraId="3A89DE13" w14:textId="5F107B66" w:rsidR="006D20E1" w:rsidRDefault="00EE7256">
      <w:pPr>
        <w:pStyle w:val="TOC1"/>
        <w:rPr>
          <w:rFonts w:asciiTheme="minorHAnsi" w:eastAsiaTheme="minorEastAsia" w:hAnsiTheme="minorHAnsi" w:cstheme="minorBidi"/>
          <w:b w:val="0"/>
          <w:noProof/>
          <w:color w:val="auto"/>
          <w:sz w:val="22"/>
          <w:szCs w:val="22"/>
          <w:lang w:eastAsia="en-US"/>
        </w:rPr>
      </w:pPr>
      <w:r w:rsidRPr="00ED0E3B">
        <w:rPr>
          <w:b w:val="0"/>
        </w:rPr>
        <w:fldChar w:fldCharType="begin"/>
      </w:r>
      <w:r w:rsidRPr="00ED0E3B">
        <w:instrText xml:space="preserve"> TOC \o "1-3" \h \z \u </w:instrText>
      </w:r>
      <w:r w:rsidRPr="00ED0E3B">
        <w:rPr>
          <w:b w:val="0"/>
        </w:rPr>
        <w:fldChar w:fldCharType="separate"/>
      </w:r>
      <w:hyperlink w:anchor="_Toc528695064" w:history="1">
        <w:r w:rsidR="006D20E1" w:rsidRPr="00FA0670">
          <w:rPr>
            <w:rStyle w:val="Hyperlink"/>
            <w:noProof/>
          </w:rPr>
          <w:t>1.</w:t>
        </w:r>
        <w:r w:rsidR="006D20E1">
          <w:rPr>
            <w:rFonts w:asciiTheme="minorHAnsi" w:eastAsiaTheme="minorEastAsia" w:hAnsiTheme="minorHAnsi" w:cstheme="minorBidi"/>
            <w:b w:val="0"/>
            <w:noProof/>
            <w:color w:val="auto"/>
            <w:sz w:val="22"/>
            <w:szCs w:val="22"/>
            <w:lang w:eastAsia="en-US"/>
          </w:rPr>
          <w:tab/>
        </w:r>
        <w:r w:rsidR="006D20E1" w:rsidRPr="00FA0670">
          <w:rPr>
            <w:rStyle w:val="Hyperlink"/>
            <w:noProof/>
          </w:rPr>
          <w:t>Introduction</w:t>
        </w:r>
        <w:r w:rsidR="006D20E1">
          <w:rPr>
            <w:noProof/>
            <w:webHidden/>
          </w:rPr>
          <w:tab/>
        </w:r>
        <w:r w:rsidR="006D20E1">
          <w:rPr>
            <w:noProof/>
            <w:webHidden/>
          </w:rPr>
          <w:fldChar w:fldCharType="begin"/>
        </w:r>
        <w:r w:rsidR="006D20E1">
          <w:rPr>
            <w:noProof/>
            <w:webHidden/>
          </w:rPr>
          <w:instrText xml:space="preserve"> PAGEREF _Toc528695064 \h </w:instrText>
        </w:r>
        <w:r w:rsidR="006D20E1">
          <w:rPr>
            <w:noProof/>
            <w:webHidden/>
          </w:rPr>
        </w:r>
        <w:r w:rsidR="006D20E1">
          <w:rPr>
            <w:noProof/>
            <w:webHidden/>
          </w:rPr>
          <w:fldChar w:fldCharType="separate"/>
        </w:r>
        <w:r w:rsidR="006D20E1">
          <w:rPr>
            <w:noProof/>
            <w:webHidden/>
          </w:rPr>
          <w:t>3</w:t>
        </w:r>
        <w:r w:rsidR="006D20E1">
          <w:rPr>
            <w:noProof/>
            <w:webHidden/>
          </w:rPr>
          <w:fldChar w:fldCharType="end"/>
        </w:r>
      </w:hyperlink>
    </w:p>
    <w:p w14:paraId="56195691" w14:textId="452779A3" w:rsidR="006D20E1" w:rsidRDefault="008739F2">
      <w:pPr>
        <w:pStyle w:val="TOC2"/>
        <w:rPr>
          <w:rFonts w:asciiTheme="minorHAnsi" w:eastAsiaTheme="minorEastAsia" w:hAnsiTheme="minorHAnsi" w:cstheme="minorBidi"/>
          <w:noProof/>
          <w:color w:val="auto"/>
          <w:sz w:val="22"/>
          <w:szCs w:val="22"/>
          <w:lang w:eastAsia="en-US"/>
        </w:rPr>
      </w:pPr>
      <w:hyperlink w:anchor="_Toc528695065" w:history="1">
        <w:r w:rsidR="006D20E1" w:rsidRPr="00FA0670">
          <w:rPr>
            <w:rStyle w:val="Hyperlink"/>
            <w:noProof/>
          </w:rPr>
          <w:t>1.1. About this document</w:t>
        </w:r>
        <w:r w:rsidR="006D20E1">
          <w:rPr>
            <w:noProof/>
            <w:webHidden/>
          </w:rPr>
          <w:tab/>
        </w:r>
        <w:r w:rsidR="006D20E1">
          <w:rPr>
            <w:noProof/>
            <w:webHidden/>
          </w:rPr>
          <w:fldChar w:fldCharType="begin"/>
        </w:r>
        <w:r w:rsidR="006D20E1">
          <w:rPr>
            <w:noProof/>
            <w:webHidden/>
          </w:rPr>
          <w:instrText xml:space="preserve"> PAGEREF _Toc528695065 \h </w:instrText>
        </w:r>
        <w:r w:rsidR="006D20E1">
          <w:rPr>
            <w:noProof/>
            <w:webHidden/>
          </w:rPr>
        </w:r>
        <w:r w:rsidR="006D20E1">
          <w:rPr>
            <w:noProof/>
            <w:webHidden/>
          </w:rPr>
          <w:fldChar w:fldCharType="separate"/>
        </w:r>
        <w:r w:rsidR="006D20E1">
          <w:rPr>
            <w:noProof/>
            <w:webHidden/>
          </w:rPr>
          <w:t>3</w:t>
        </w:r>
        <w:r w:rsidR="006D20E1">
          <w:rPr>
            <w:noProof/>
            <w:webHidden/>
          </w:rPr>
          <w:fldChar w:fldCharType="end"/>
        </w:r>
      </w:hyperlink>
    </w:p>
    <w:p w14:paraId="251AE673" w14:textId="032A293C" w:rsidR="006D20E1" w:rsidRDefault="008739F2">
      <w:pPr>
        <w:pStyle w:val="TOC1"/>
        <w:rPr>
          <w:rFonts w:asciiTheme="minorHAnsi" w:eastAsiaTheme="minorEastAsia" w:hAnsiTheme="minorHAnsi" w:cstheme="minorBidi"/>
          <w:b w:val="0"/>
          <w:noProof/>
          <w:color w:val="auto"/>
          <w:sz w:val="22"/>
          <w:szCs w:val="22"/>
          <w:lang w:eastAsia="en-US"/>
        </w:rPr>
      </w:pPr>
      <w:hyperlink w:anchor="_Toc528695066" w:history="1">
        <w:r w:rsidR="006D20E1" w:rsidRPr="00FA0670">
          <w:rPr>
            <w:rStyle w:val="Hyperlink"/>
            <w:noProof/>
          </w:rPr>
          <w:t>2.</w:t>
        </w:r>
        <w:r w:rsidR="006D20E1">
          <w:rPr>
            <w:rFonts w:asciiTheme="minorHAnsi" w:eastAsiaTheme="minorEastAsia" w:hAnsiTheme="minorHAnsi" w:cstheme="minorBidi"/>
            <w:b w:val="0"/>
            <w:noProof/>
            <w:color w:val="auto"/>
            <w:sz w:val="22"/>
            <w:szCs w:val="22"/>
            <w:lang w:eastAsia="en-US"/>
          </w:rPr>
          <w:tab/>
        </w:r>
        <w:r w:rsidR="006D20E1" w:rsidRPr="00FA0670">
          <w:rPr>
            <w:rStyle w:val="Hyperlink"/>
            <w:noProof/>
          </w:rPr>
          <w:t>Testing process description</w:t>
        </w:r>
        <w:r w:rsidR="006D20E1">
          <w:rPr>
            <w:noProof/>
            <w:webHidden/>
          </w:rPr>
          <w:tab/>
        </w:r>
        <w:r w:rsidR="006D20E1">
          <w:rPr>
            <w:noProof/>
            <w:webHidden/>
          </w:rPr>
          <w:fldChar w:fldCharType="begin"/>
        </w:r>
        <w:r w:rsidR="006D20E1">
          <w:rPr>
            <w:noProof/>
            <w:webHidden/>
          </w:rPr>
          <w:instrText xml:space="preserve"> PAGEREF _Toc528695066 \h </w:instrText>
        </w:r>
        <w:r w:rsidR="006D20E1">
          <w:rPr>
            <w:noProof/>
            <w:webHidden/>
          </w:rPr>
        </w:r>
        <w:r w:rsidR="006D20E1">
          <w:rPr>
            <w:noProof/>
            <w:webHidden/>
          </w:rPr>
          <w:fldChar w:fldCharType="separate"/>
        </w:r>
        <w:r w:rsidR="006D20E1">
          <w:rPr>
            <w:noProof/>
            <w:webHidden/>
          </w:rPr>
          <w:t>4</w:t>
        </w:r>
        <w:r w:rsidR="006D20E1">
          <w:rPr>
            <w:noProof/>
            <w:webHidden/>
          </w:rPr>
          <w:fldChar w:fldCharType="end"/>
        </w:r>
      </w:hyperlink>
    </w:p>
    <w:p w14:paraId="1407813A" w14:textId="1501901F" w:rsidR="006D20E1" w:rsidRDefault="008739F2">
      <w:pPr>
        <w:pStyle w:val="TOC2"/>
        <w:rPr>
          <w:rFonts w:asciiTheme="minorHAnsi" w:eastAsiaTheme="minorEastAsia" w:hAnsiTheme="minorHAnsi" w:cstheme="minorBidi"/>
          <w:noProof/>
          <w:color w:val="auto"/>
          <w:sz w:val="22"/>
          <w:szCs w:val="22"/>
          <w:lang w:eastAsia="en-US"/>
        </w:rPr>
      </w:pPr>
      <w:hyperlink w:anchor="_Toc528695067" w:history="1">
        <w:r w:rsidR="006D20E1" w:rsidRPr="00FA0670">
          <w:rPr>
            <w:rStyle w:val="Hyperlink"/>
            <w:noProof/>
          </w:rPr>
          <w:t>2.1. Technical requirements</w:t>
        </w:r>
        <w:r w:rsidR="006D20E1">
          <w:rPr>
            <w:noProof/>
            <w:webHidden/>
          </w:rPr>
          <w:tab/>
        </w:r>
        <w:r w:rsidR="006D20E1">
          <w:rPr>
            <w:noProof/>
            <w:webHidden/>
          </w:rPr>
          <w:fldChar w:fldCharType="begin"/>
        </w:r>
        <w:r w:rsidR="006D20E1">
          <w:rPr>
            <w:noProof/>
            <w:webHidden/>
          </w:rPr>
          <w:instrText xml:space="preserve"> PAGEREF _Toc528695067 \h </w:instrText>
        </w:r>
        <w:r w:rsidR="006D20E1">
          <w:rPr>
            <w:noProof/>
            <w:webHidden/>
          </w:rPr>
        </w:r>
        <w:r w:rsidR="006D20E1">
          <w:rPr>
            <w:noProof/>
            <w:webHidden/>
          </w:rPr>
          <w:fldChar w:fldCharType="separate"/>
        </w:r>
        <w:r w:rsidR="006D20E1">
          <w:rPr>
            <w:noProof/>
            <w:webHidden/>
          </w:rPr>
          <w:t>4</w:t>
        </w:r>
        <w:r w:rsidR="006D20E1">
          <w:rPr>
            <w:noProof/>
            <w:webHidden/>
          </w:rPr>
          <w:fldChar w:fldCharType="end"/>
        </w:r>
      </w:hyperlink>
    </w:p>
    <w:p w14:paraId="7EF5516D" w14:textId="21FFFCA4" w:rsidR="006D20E1" w:rsidRDefault="008739F2">
      <w:pPr>
        <w:pStyle w:val="TOC2"/>
        <w:rPr>
          <w:rFonts w:asciiTheme="minorHAnsi" w:eastAsiaTheme="minorEastAsia" w:hAnsiTheme="minorHAnsi" w:cstheme="minorBidi"/>
          <w:noProof/>
          <w:color w:val="auto"/>
          <w:sz w:val="22"/>
          <w:szCs w:val="22"/>
          <w:lang w:eastAsia="en-US"/>
        </w:rPr>
      </w:pPr>
      <w:hyperlink w:anchor="_Toc528695068" w:history="1">
        <w:r w:rsidR="006D20E1" w:rsidRPr="00FA0670">
          <w:rPr>
            <w:rStyle w:val="Hyperlink"/>
            <w:noProof/>
          </w:rPr>
          <w:t>2.2. Testing process</w:t>
        </w:r>
        <w:r w:rsidR="006D20E1">
          <w:rPr>
            <w:noProof/>
            <w:webHidden/>
          </w:rPr>
          <w:tab/>
        </w:r>
        <w:r w:rsidR="006D20E1">
          <w:rPr>
            <w:noProof/>
            <w:webHidden/>
          </w:rPr>
          <w:fldChar w:fldCharType="begin"/>
        </w:r>
        <w:r w:rsidR="006D20E1">
          <w:rPr>
            <w:noProof/>
            <w:webHidden/>
          </w:rPr>
          <w:instrText xml:space="preserve"> PAGEREF _Toc528695068 \h </w:instrText>
        </w:r>
        <w:r w:rsidR="006D20E1">
          <w:rPr>
            <w:noProof/>
            <w:webHidden/>
          </w:rPr>
        </w:r>
        <w:r w:rsidR="006D20E1">
          <w:rPr>
            <w:noProof/>
            <w:webHidden/>
          </w:rPr>
          <w:fldChar w:fldCharType="separate"/>
        </w:r>
        <w:r w:rsidR="006D20E1">
          <w:rPr>
            <w:noProof/>
            <w:webHidden/>
          </w:rPr>
          <w:t>4</w:t>
        </w:r>
        <w:r w:rsidR="006D20E1">
          <w:rPr>
            <w:noProof/>
            <w:webHidden/>
          </w:rPr>
          <w:fldChar w:fldCharType="end"/>
        </w:r>
      </w:hyperlink>
    </w:p>
    <w:p w14:paraId="2441CE1E" w14:textId="5101A944" w:rsidR="006D20E1" w:rsidRDefault="008739F2">
      <w:pPr>
        <w:pStyle w:val="TOC2"/>
        <w:rPr>
          <w:rFonts w:asciiTheme="minorHAnsi" w:eastAsiaTheme="minorEastAsia" w:hAnsiTheme="minorHAnsi" w:cstheme="minorBidi"/>
          <w:noProof/>
          <w:color w:val="auto"/>
          <w:sz w:val="22"/>
          <w:szCs w:val="22"/>
          <w:lang w:eastAsia="en-US"/>
        </w:rPr>
      </w:pPr>
      <w:hyperlink w:anchor="_Toc528695069" w:history="1">
        <w:r w:rsidR="006D20E1" w:rsidRPr="00FA0670">
          <w:rPr>
            <w:rStyle w:val="Hyperlink"/>
            <w:noProof/>
          </w:rPr>
          <w:t>2.3. Features to be tested</w:t>
        </w:r>
        <w:r w:rsidR="006D20E1">
          <w:rPr>
            <w:noProof/>
            <w:webHidden/>
          </w:rPr>
          <w:tab/>
        </w:r>
        <w:r w:rsidR="006D20E1">
          <w:rPr>
            <w:noProof/>
            <w:webHidden/>
          </w:rPr>
          <w:fldChar w:fldCharType="begin"/>
        </w:r>
        <w:r w:rsidR="006D20E1">
          <w:rPr>
            <w:noProof/>
            <w:webHidden/>
          </w:rPr>
          <w:instrText xml:space="preserve"> PAGEREF _Toc528695069 \h </w:instrText>
        </w:r>
        <w:r w:rsidR="006D20E1">
          <w:rPr>
            <w:noProof/>
            <w:webHidden/>
          </w:rPr>
        </w:r>
        <w:r w:rsidR="006D20E1">
          <w:rPr>
            <w:noProof/>
            <w:webHidden/>
          </w:rPr>
          <w:fldChar w:fldCharType="separate"/>
        </w:r>
        <w:r w:rsidR="006D20E1">
          <w:rPr>
            <w:noProof/>
            <w:webHidden/>
          </w:rPr>
          <w:t>4</w:t>
        </w:r>
        <w:r w:rsidR="006D20E1">
          <w:rPr>
            <w:noProof/>
            <w:webHidden/>
          </w:rPr>
          <w:fldChar w:fldCharType="end"/>
        </w:r>
      </w:hyperlink>
    </w:p>
    <w:p w14:paraId="0B8D10C5" w14:textId="33F5B163" w:rsidR="006D20E1" w:rsidRDefault="008739F2">
      <w:pPr>
        <w:pStyle w:val="TOC1"/>
        <w:rPr>
          <w:rFonts w:asciiTheme="minorHAnsi" w:eastAsiaTheme="minorEastAsia" w:hAnsiTheme="minorHAnsi" w:cstheme="minorBidi"/>
          <w:b w:val="0"/>
          <w:noProof/>
          <w:color w:val="auto"/>
          <w:sz w:val="22"/>
          <w:szCs w:val="22"/>
          <w:lang w:eastAsia="en-US"/>
        </w:rPr>
      </w:pPr>
      <w:hyperlink w:anchor="_Toc528695070" w:history="1">
        <w:r w:rsidR="006D20E1" w:rsidRPr="00FA0670">
          <w:rPr>
            <w:rStyle w:val="Hyperlink"/>
            <w:noProof/>
          </w:rPr>
          <w:t>3.</w:t>
        </w:r>
        <w:r w:rsidR="006D20E1">
          <w:rPr>
            <w:rFonts w:asciiTheme="minorHAnsi" w:eastAsiaTheme="minorEastAsia" w:hAnsiTheme="minorHAnsi" w:cstheme="minorBidi"/>
            <w:b w:val="0"/>
            <w:noProof/>
            <w:color w:val="auto"/>
            <w:sz w:val="22"/>
            <w:szCs w:val="22"/>
            <w:lang w:eastAsia="en-US"/>
          </w:rPr>
          <w:tab/>
        </w:r>
        <w:r w:rsidR="006D20E1" w:rsidRPr="00FA0670">
          <w:rPr>
            <w:rStyle w:val="Hyperlink"/>
            <w:noProof/>
          </w:rPr>
          <w:t>Test cases</w:t>
        </w:r>
        <w:r w:rsidR="006D20E1">
          <w:rPr>
            <w:noProof/>
            <w:webHidden/>
          </w:rPr>
          <w:tab/>
        </w:r>
        <w:r w:rsidR="006D20E1">
          <w:rPr>
            <w:noProof/>
            <w:webHidden/>
          </w:rPr>
          <w:fldChar w:fldCharType="begin"/>
        </w:r>
        <w:r w:rsidR="006D20E1">
          <w:rPr>
            <w:noProof/>
            <w:webHidden/>
          </w:rPr>
          <w:instrText xml:space="preserve"> PAGEREF _Toc528695070 \h </w:instrText>
        </w:r>
        <w:r w:rsidR="006D20E1">
          <w:rPr>
            <w:noProof/>
            <w:webHidden/>
          </w:rPr>
        </w:r>
        <w:r w:rsidR="006D20E1">
          <w:rPr>
            <w:noProof/>
            <w:webHidden/>
          </w:rPr>
          <w:fldChar w:fldCharType="separate"/>
        </w:r>
        <w:r w:rsidR="006D20E1">
          <w:rPr>
            <w:noProof/>
            <w:webHidden/>
          </w:rPr>
          <w:t>5</w:t>
        </w:r>
        <w:r w:rsidR="006D20E1">
          <w:rPr>
            <w:noProof/>
            <w:webHidden/>
          </w:rPr>
          <w:fldChar w:fldCharType="end"/>
        </w:r>
      </w:hyperlink>
    </w:p>
    <w:p w14:paraId="2C7F1CAD" w14:textId="3924241A" w:rsidR="00EE7256" w:rsidRPr="00ED0E3B" w:rsidRDefault="00EE7256" w:rsidP="004845E0">
      <w:pPr>
        <w:pStyle w:val="BodyText"/>
      </w:pPr>
      <w:r w:rsidRPr="00ED0E3B">
        <w:rPr>
          <w:b/>
        </w:rPr>
        <w:fldChar w:fldCharType="end"/>
      </w:r>
    </w:p>
    <w:p w14:paraId="2C964776" w14:textId="546CF24B" w:rsidR="00EE7256" w:rsidRPr="00ED0E3B" w:rsidRDefault="00CF7BC5" w:rsidP="00EE7256">
      <w:pPr>
        <w:pStyle w:val="Heading1"/>
      </w:pPr>
      <w:bookmarkStart w:id="0" w:name="_Toc528695064"/>
      <w:r w:rsidRPr="00ED0E3B">
        <w:lastRenderedPageBreak/>
        <w:t>Introduction</w:t>
      </w:r>
      <w:bookmarkEnd w:id="0"/>
    </w:p>
    <w:p w14:paraId="1C405668" w14:textId="1899D6AB" w:rsidR="00EE7256" w:rsidRPr="00ED0E3B" w:rsidRDefault="00CF7BC5" w:rsidP="00EE7256">
      <w:pPr>
        <w:pStyle w:val="Heading2"/>
      </w:pPr>
      <w:bookmarkStart w:id="1" w:name="_Toc528695065"/>
      <w:r w:rsidRPr="00ED0E3B">
        <w:t>About this document</w:t>
      </w:r>
      <w:bookmarkEnd w:id="1"/>
    </w:p>
    <w:p w14:paraId="0B22F4BA" w14:textId="1C91174C" w:rsidR="00431FED" w:rsidRPr="00ED0E3B" w:rsidRDefault="00CF7BC5" w:rsidP="00431FED">
      <w:pPr>
        <w:jc w:val="both"/>
        <w:rPr>
          <w:rFonts w:cs="Arial"/>
          <w:sz w:val="22"/>
          <w:szCs w:val="22"/>
          <w:lang w:eastAsia="sl-SI"/>
        </w:rPr>
      </w:pPr>
      <w:r w:rsidRPr="00ED0E3B">
        <w:rPr>
          <w:rFonts w:cs="Arial"/>
          <w:sz w:val="22"/>
          <w:szCs w:val="22"/>
          <w:lang w:eastAsia="sl-SI"/>
        </w:rPr>
        <w:t>This document describes test cases for Monefy iOS application. Test cases are designed to cover all main functionalities of the app. This document is designed for the QA team and it is for internal use only.</w:t>
      </w:r>
    </w:p>
    <w:p w14:paraId="57134D4C" w14:textId="0B3A19FD" w:rsidR="00431FED" w:rsidRPr="00ED0E3B" w:rsidRDefault="00CF7BC5" w:rsidP="00431FED">
      <w:r w:rsidRPr="00ED0E3B">
        <w:t>Terminology</w:t>
      </w:r>
    </w:p>
    <w:tbl>
      <w:tblPr>
        <w:tblStyle w:val="Os3"/>
        <w:tblW w:w="0" w:type="auto"/>
        <w:tblLook w:val="04A0" w:firstRow="1" w:lastRow="0" w:firstColumn="1" w:lastColumn="0" w:noHBand="0" w:noVBand="1"/>
      </w:tblPr>
      <w:tblGrid>
        <w:gridCol w:w="1095"/>
        <w:gridCol w:w="5309"/>
      </w:tblGrid>
      <w:tr w:rsidR="00431FED" w:rsidRPr="00ED0E3B" w14:paraId="4EFBBB0E" w14:textId="77777777" w:rsidTr="00E1644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1A8952A0" w14:textId="4159C249" w:rsidR="00431FED" w:rsidRPr="00ED0E3B" w:rsidRDefault="00CF7BC5" w:rsidP="00E16448">
            <w:pPr>
              <w:pStyle w:val="NoSpacing"/>
              <w:rPr>
                <w:lang w:val="en-US"/>
              </w:rPr>
            </w:pPr>
            <w:r w:rsidRPr="00ED0E3B">
              <w:rPr>
                <w:lang w:val="en-US"/>
              </w:rPr>
              <w:t>Term</w:t>
            </w:r>
          </w:p>
        </w:tc>
        <w:tc>
          <w:tcPr>
            <w:tcW w:w="0" w:type="auto"/>
            <w:vAlign w:val="center"/>
          </w:tcPr>
          <w:p w14:paraId="21337AD3" w14:textId="5CFC1143" w:rsidR="00431FED" w:rsidRPr="00ED0E3B" w:rsidRDefault="00CF7BC5" w:rsidP="00E16448">
            <w:pPr>
              <w:pStyle w:val="NoSpacing"/>
              <w:rPr>
                <w:lang w:val="en-US"/>
              </w:rPr>
            </w:pPr>
            <w:r w:rsidRPr="00ED0E3B">
              <w:rPr>
                <w:lang w:val="en-US"/>
              </w:rPr>
              <w:t>Meaning</w:t>
            </w:r>
          </w:p>
        </w:tc>
      </w:tr>
      <w:tr w:rsidR="00431FED" w:rsidRPr="00ED0E3B" w14:paraId="3DBC164B" w14:textId="77777777" w:rsidTr="00E16448">
        <w:tc>
          <w:tcPr>
            <w:tcW w:w="0" w:type="auto"/>
            <w:vAlign w:val="center"/>
          </w:tcPr>
          <w:p w14:paraId="2A43F017" w14:textId="663EFFF3" w:rsidR="00431FED" w:rsidRPr="00ED0E3B" w:rsidRDefault="00CF7BC5" w:rsidP="00E16448">
            <w:pPr>
              <w:pStyle w:val="NoSpacing"/>
              <w:rPr>
                <w:lang w:val="en-US"/>
              </w:rPr>
            </w:pPr>
            <w:r w:rsidRPr="00ED0E3B">
              <w:rPr>
                <w:lang w:val="en-US"/>
              </w:rPr>
              <w:t>iOS</w:t>
            </w:r>
          </w:p>
        </w:tc>
        <w:tc>
          <w:tcPr>
            <w:tcW w:w="0" w:type="auto"/>
            <w:vAlign w:val="center"/>
          </w:tcPr>
          <w:p w14:paraId="0B5E5A55" w14:textId="14D87898" w:rsidR="00431FED" w:rsidRPr="00ED0E3B" w:rsidRDefault="00CF7BC5" w:rsidP="00E16448">
            <w:pPr>
              <w:pStyle w:val="NoSpacing"/>
              <w:rPr>
                <w:lang w:val="en-US"/>
              </w:rPr>
            </w:pPr>
            <w:r w:rsidRPr="00ED0E3B">
              <w:rPr>
                <w:lang w:val="en-US"/>
              </w:rPr>
              <w:t>mobile operating system created and developed by Apple</w:t>
            </w:r>
          </w:p>
        </w:tc>
      </w:tr>
      <w:tr w:rsidR="00431FED" w:rsidRPr="00ED0E3B" w14:paraId="04567A45" w14:textId="77777777" w:rsidTr="00E16448">
        <w:tc>
          <w:tcPr>
            <w:tcW w:w="0" w:type="auto"/>
            <w:vAlign w:val="center"/>
          </w:tcPr>
          <w:p w14:paraId="0E778596" w14:textId="23B10034" w:rsidR="00431FED" w:rsidRPr="00ED0E3B" w:rsidRDefault="00551366" w:rsidP="00E16448">
            <w:pPr>
              <w:pStyle w:val="NoSpacing"/>
              <w:rPr>
                <w:lang w:val="en-US"/>
              </w:rPr>
            </w:pPr>
            <w:r w:rsidRPr="00ED0E3B">
              <w:rPr>
                <w:lang w:val="en-US"/>
              </w:rPr>
              <w:t>TestFlight</w:t>
            </w:r>
          </w:p>
        </w:tc>
        <w:tc>
          <w:tcPr>
            <w:tcW w:w="0" w:type="auto"/>
            <w:vAlign w:val="center"/>
          </w:tcPr>
          <w:p w14:paraId="1A4C8351" w14:textId="2A90977B" w:rsidR="00431FED" w:rsidRPr="00ED0E3B" w:rsidRDefault="00551366" w:rsidP="00E16448">
            <w:pPr>
              <w:pStyle w:val="NoSpacing"/>
              <w:rPr>
                <w:lang w:val="en-US"/>
              </w:rPr>
            </w:pPr>
            <w:r w:rsidRPr="00ED0E3B">
              <w:rPr>
                <w:lang w:val="en-US"/>
              </w:rPr>
              <w:t>Platform for distributing test builds to testers</w:t>
            </w:r>
          </w:p>
        </w:tc>
      </w:tr>
      <w:tr w:rsidR="00551366" w:rsidRPr="00ED0E3B" w14:paraId="225F1131" w14:textId="77777777" w:rsidTr="00E16448">
        <w:tc>
          <w:tcPr>
            <w:tcW w:w="0" w:type="auto"/>
            <w:vAlign w:val="center"/>
          </w:tcPr>
          <w:p w14:paraId="6AD9480B" w14:textId="5497D74F" w:rsidR="00551366" w:rsidRPr="00ED0E3B" w:rsidRDefault="00551366" w:rsidP="00E16448">
            <w:pPr>
              <w:pStyle w:val="NoSpacing"/>
              <w:rPr>
                <w:lang w:val="en-US"/>
              </w:rPr>
            </w:pPr>
            <w:r w:rsidRPr="00ED0E3B">
              <w:rPr>
                <w:lang w:val="en-US"/>
              </w:rPr>
              <w:t>AppStore</w:t>
            </w:r>
          </w:p>
        </w:tc>
        <w:tc>
          <w:tcPr>
            <w:tcW w:w="0" w:type="auto"/>
            <w:vAlign w:val="center"/>
          </w:tcPr>
          <w:p w14:paraId="2CADCB5A" w14:textId="5C5CD06D" w:rsidR="00551366" w:rsidRPr="00ED0E3B" w:rsidRDefault="00551366" w:rsidP="00E16448">
            <w:pPr>
              <w:pStyle w:val="NoSpacing"/>
              <w:rPr>
                <w:lang w:val="en-US"/>
              </w:rPr>
            </w:pPr>
            <w:r w:rsidRPr="00ED0E3B">
              <w:rPr>
                <w:lang w:val="en-US"/>
              </w:rPr>
              <w:t>Digital online store for iOS applications</w:t>
            </w:r>
          </w:p>
        </w:tc>
      </w:tr>
      <w:tr w:rsidR="00551366" w:rsidRPr="00ED0E3B" w14:paraId="32278A2A" w14:textId="77777777" w:rsidTr="00E16448">
        <w:tc>
          <w:tcPr>
            <w:tcW w:w="0" w:type="auto"/>
            <w:vAlign w:val="center"/>
          </w:tcPr>
          <w:p w14:paraId="15AF75B3" w14:textId="0810022F" w:rsidR="00551366" w:rsidRPr="00ED0E3B" w:rsidRDefault="00551366" w:rsidP="00E16448">
            <w:pPr>
              <w:pStyle w:val="NoSpacing"/>
              <w:rPr>
                <w:lang w:val="en-US"/>
              </w:rPr>
            </w:pPr>
          </w:p>
        </w:tc>
        <w:tc>
          <w:tcPr>
            <w:tcW w:w="0" w:type="auto"/>
            <w:vAlign w:val="center"/>
          </w:tcPr>
          <w:p w14:paraId="07430BC7" w14:textId="693076E6" w:rsidR="00551366" w:rsidRPr="00ED0E3B" w:rsidRDefault="00551366" w:rsidP="00E16448">
            <w:pPr>
              <w:pStyle w:val="NoSpacing"/>
              <w:rPr>
                <w:lang w:val="en-US"/>
              </w:rPr>
            </w:pPr>
          </w:p>
        </w:tc>
      </w:tr>
    </w:tbl>
    <w:p w14:paraId="132605C9" w14:textId="77777777" w:rsidR="00431FED" w:rsidRPr="00ED0E3B" w:rsidRDefault="00431FED" w:rsidP="00431FED"/>
    <w:p w14:paraId="34B8BCBF" w14:textId="77777777" w:rsidR="00431FED" w:rsidRPr="00ED0E3B" w:rsidRDefault="00431FED" w:rsidP="00431FED">
      <w:pPr>
        <w:pStyle w:val="Caption"/>
        <w:keepNext/>
      </w:pPr>
    </w:p>
    <w:p w14:paraId="2E2DC53A" w14:textId="77777777" w:rsidR="00431FED" w:rsidRPr="00ED0E3B" w:rsidRDefault="00431FED" w:rsidP="00431FED">
      <w:pPr>
        <w:pStyle w:val="BodyText"/>
        <w:jc w:val="left"/>
      </w:pPr>
    </w:p>
    <w:p w14:paraId="2CF413BE" w14:textId="0DD99D61" w:rsidR="00431FED" w:rsidRPr="00ED0E3B" w:rsidRDefault="00CF7BC5" w:rsidP="00431FED">
      <w:pPr>
        <w:pStyle w:val="Heading1"/>
      </w:pPr>
      <w:bookmarkStart w:id="2" w:name="_Toc528695066"/>
      <w:r w:rsidRPr="00ED0E3B">
        <w:lastRenderedPageBreak/>
        <w:t xml:space="preserve">Testing </w:t>
      </w:r>
      <w:r w:rsidR="00ED0E3B" w:rsidRPr="00ED0E3B">
        <w:t>process</w:t>
      </w:r>
      <w:r w:rsidRPr="00ED0E3B">
        <w:t xml:space="preserve"> description</w:t>
      </w:r>
      <w:bookmarkEnd w:id="2"/>
    </w:p>
    <w:p w14:paraId="2AA6396A" w14:textId="0F850A6A" w:rsidR="00431FED" w:rsidRPr="00ED0E3B" w:rsidRDefault="00CF7BC5" w:rsidP="00431FED">
      <w:pPr>
        <w:pStyle w:val="Heading2"/>
      </w:pPr>
      <w:bookmarkStart w:id="3" w:name="_Toc528695067"/>
      <w:r w:rsidRPr="00ED0E3B">
        <w:t>Technical requirements</w:t>
      </w:r>
      <w:bookmarkEnd w:id="3"/>
    </w:p>
    <w:p w14:paraId="01FE23B4" w14:textId="2BCD1995" w:rsidR="00431FED" w:rsidRPr="00ED0E3B" w:rsidRDefault="00CF7BC5" w:rsidP="00431FED">
      <w:r w:rsidRPr="00ED0E3B">
        <w:t xml:space="preserve">For testing you will need any iOS device running iOS 9 or later. </w:t>
      </w:r>
    </w:p>
    <w:p w14:paraId="0DAC6B10" w14:textId="0FE61A76" w:rsidR="00431FED" w:rsidRPr="00ED0E3B" w:rsidRDefault="00CF7BC5" w:rsidP="00431FED">
      <w:pPr>
        <w:pStyle w:val="Heading2"/>
      </w:pPr>
      <w:bookmarkStart w:id="4" w:name="_Toc528695068"/>
      <w:r w:rsidRPr="00ED0E3B">
        <w:t>Testing process</w:t>
      </w:r>
      <w:bookmarkEnd w:id="4"/>
    </w:p>
    <w:p w14:paraId="0AF3A8B0" w14:textId="2F15FA78" w:rsidR="00431FED" w:rsidRPr="00ED0E3B" w:rsidRDefault="00CF7BC5" w:rsidP="00CF7BC5">
      <w:r w:rsidRPr="00ED0E3B">
        <w:t>In order to test</w:t>
      </w:r>
      <w:r w:rsidR="00321A99">
        <w:t>,</w:t>
      </w:r>
      <w:r w:rsidRPr="00ED0E3B">
        <w:t xml:space="preserve"> users will need to download Monefy application from the </w:t>
      </w:r>
      <w:r w:rsidR="00FC1A34">
        <w:t>AppStore</w:t>
      </w:r>
      <w:r w:rsidRPr="00ED0E3B">
        <w:t>. Each user will have access to his own accounts and transactions. To unlock PRO features, you need to purchase the application for 2.99 USD.</w:t>
      </w:r>
    </w:p>
    <w:p w14:paraId="3191F185" w14:textId="0DA8F348" w:rsidR="00CF7BC5" w:rsidRPr="00ED0E3B" w:rsidRDefault="00CF7BC5" w:rsidP="00CF7BC5">
      <w:pPr>
        <w:pStyle w:val="Heading2"/>
      </w:pPr>
      <w:bookmarkStart w:id="5" w:name="_Toc528695069"/>
      <w:r w:rsidRPr="00ED0E3B">
        <w:t>Features to be tested</w:t>
      </w:r>
      <w:bookmarkEnd w:id="5"/>
    </w:p>
    <w:p w14:paraId="689C7880" w14:textId="5EAAE070" w:rsidR="00693BE8" w:rsidRPr="00ED0E3B" w:rsidRDefault="00693BE8" w:rsidP="001F1E14">
      <w:pPr>
        <w:pStyle w:val="ListParagraph"/>
        <w:numPr>
          <w:ilvl w:val="0"/>
          <w:numId w:val="6"/>
        </w:numPr>
      </w:pPr>
      <w:r w:rsidRPr="00ED0E3B">
        <w:t>Add new expense</w:t>
      </w:r>
    </w:p>
    <w:p w14:paraId="5C7113FC" w14:textId="6E22ECF9" w:rsidR="00693BE8" w:rsidRPr="00ED0E3B" w:rsidRDefault="00693BE8" w:rsidP="001F1E14">
      <w:pPr>
        <w:pStyle w:val="ListParagraph"/>
        <w:numPr>
          <w:ilvl w:val="0"/>
          <w:numId w:val="6"/>
        </w:numPr>
      </w:pPr>
      <w:r w:rsidRPr="00ED0E3B">
        <w:t>Add new income</w:t>
      </w:r>
    </w:p>
    <w:p w14:paraId="4CEA028B" w14:textId="54137BFD" w:rsidR="00693BE8" w:rsidRPr="00ED0E3B" w:rsidRDefault="00693BE8" w:rsidP="001F1E14">
      <w:pPr>
        <w:pStyle w:val="ListParagraph"/>
        <w:numPr>
          <w:ilvl w:val="0"/>
          <w:numId w:val="6"/>
        </w:numPr>
      </w:pPr>
      <w:r w:rsidRPr="00ED0E3B">
        <w:t>New transfer</w:t>
      </w:r>
    </w:p>
    <w:p w14:paraId="0A887A19" w14:textId="236A13EB" w:rsidR="00693BE8" w:rsidRPr="00ED0E3B" w:rsidRDefault="00693BE8" w:rsidP="001F1E14">
      <w:pPr>
        <w:pStyle w:val="ListParagraph"/>
        <w:numPr>
          <w:ilvl w:val="0"/>
          <w:numId w:val="6"/>
        </w:numPr>
      </w:pPr>
      <w:r w:rsidRPr="00ED0E3B">
        <w:t>Filter</w:t>
      </w:r>
    </w:p>
    <w:p w14:paraId="378AE64E" w14:textId="3F46CA2A" w:rsidR="00693BE8" w:rsidRPr="00ED0E3B" w:rsidRDefault="00693BE8" w:rsidP="001F1E14">
      <w:pPr>
        <w:pStyle w:val="ListParagraph"/>
        <w:numPr>
          <w:ilvl w:val="0"/>
          <w:numId w:val="6"/>
        </w:numPr>
      </w:pPr>
      <w:r w:rsidRPr="00ED0E3B">
        <w:t>Categories (Add / Edit / Delete)</w:t>
      </w:r>
    </w:p>
    <w:p w14:paraId="02DE1CCB" w14:textId="19C67A10" w:rsidR="00693BE8" w:rsidRPr="00ED0E3B" w:rsidRDefault="00693BE8" w:rsidP="001F1E14">
      <w:pPr>
        <w:pStyle w:val="ListParagraph"/>
        <w:numPr>
          <w:ilvl w:val="0"/>
          <w:numId w:val="6"/>
        </w:numPr>
      </w:pPr>
      <w:r w:rsidRPr="00ED0E3B">
        <w:t>Accounts (Add / Edit / Delete)</w:t>
      </w:r>
    </w:p>
    <w:p w14:paraId="6E457241" w14:textId="793694B3" w:rsidR="00693BE8" w:rsidRDefault="00693BE8" w:rsidP="001F1E14">
      <w:pPr>
        <w:pStyle w:val="ListParagraph"/>
        <w:numPr>
          <w:ilvl w:val="0"/>
          <w:numId w:val="6"/>
        </w:numPr>
      </w:pPr>
      <w:r w:rsidRPr="00ED0E3B">
        <w:t>Settings</w:t>
      </w:r>
    </w:p>
    <w:p w14:paraId="3DF37F54" w14:textId="71AFE903" w:rsidR="00FC1A34" w:rsidRPr="00ED0E3B" w:rsidRDefault="00FC1A34" w:rsidP="001F1E14">
      <w:pPr>
        <w:pStyle w:val="ListParagraph"/>
        <w:numPr>
          <w:ilvl w:val="0"/>
          <w:numId w:val="6"/>
        </w:numPr>
      </w:pPr>
      <w:r>
        <w:t>Unlocking PRO features</w:t>
      </w:r>
    </w:p>
    <w:p w14:paraId="60C13F3A" w14:textId="77777777" w:rsidR="00CF7BC5" w:rsidRPr="00ED0E3B" w:rsidRDefault="00CF7BC5" w:rsidP="00CF7BC5"/>
    <w:p w14:paraId="3C36BEAC" w14:textId="28393B00" w:rsidR="008D0F54" w:rsidRPr="00ED0E3B" w:rsidRDefault="008D0F54" w:rsidP="008D0F54">
      <w:pPr>
        <w:pStyle w:val="Heading1"/>
        <w:rPr>
          <w:sz w:val="28"/>
          <w:szCs w:val="28"/>
        </w:rPr>
      </w:pPr>
      <w:bookmarkStart w:id="6" w:name="_Toc528695070"/>
      <w:r w:rsidRPr="00ED0E3B">
        <w:rPr>
          <w:sz w:val="28"/>
          <w:szCs w:val="28"/>
        </w:rPr>
        <w:lastRenderedPageBreak/>
        <w:t>Test</w:t>
      </w:r>
      <w:r w:rsidR="00CF7BC5" w:rsidRPr="00ED0E3B">
        <w:rPr>
          <w:sz w:val="28"/>
          <w:szCs w:val="28"/>
        </w:rPr>
        <w:t xml:space="preserve"> cases</w:t>
      </w:r>
      <w:bookmarkEnd w:id="6"/>
    </w:p>
    <w:p w14:paraId="1C2AFEF9" w14:textId="18635D1A" w:rsidR="00363B21" w:rsidRPr="00ED0E3B" w:rsidRDefault="00363B21" w:rsidP="00363B21"/>
    <w:tbl>
      <w:tblPr>
        <w:tblStyle w:val="ListTable2"/>
        <w:tblW w:w="0" w:type="auto"/>
        <w:tblLayout w:type="fixed"/>
        <w:tblLook w:val="0580" w:firstRow="0" w:lastRow="0" w:firstColumn="1" w:lastColumn="1" w:noHBand="0" w:noVBand="1"/>
      </w:tblPr>
      <w:tblGrid>
        <w:gridCol w:w="7242"/>
        <w:gridCol w:w="2562"/>
      </w:tblGrid>
      <w:tr w:rsidR="00137A02" w:rsidRPr="00ED0E3B" w14:paraId="4CA5D4B1" w14:textId="77777777" w:rsidTr="00B438A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29F59019" w14:textId="4EE8E97B" w:rsidR="00137A02" w:rsidRPr="00ED0E3B" w:rsidRDefault="00693BE8" w:rsidP="00363B21">
            <w:pPr>
              <w:pStyle w:val="ListParagraph"/>
              <w:numPr>
                <w:ilvl w:val="0"/>
                <w:numId w:val="3"/>
              </w:numPr>
              <w:tabs>
                <w:tab w:val="clear" w:pos="278"/>
                <w:tab w:val="left" w:pos="210"/>
                <w:tab w:val="left" w:pos="4470"/>
                <w:tab w:val="left" w:pos="5265"/>
              </w:tabs>
              <w:spacing w:before="240" w:line="240" w:lineRule="auto"/>
              <w:jc w:val="center"/>
            </w:pPr>
            <w:r w:rsidRPr="00ED0E3B">
              <w:t xml:space="preserve">Add new expense </w:t>
            </w:r>
            <w:r w:rsidR="00211ACF" w:rsidRPr="00ED0E3B">
              <w:t>for the current date</w:t>
            </w:r>
          </w:p>
        </w:tc>
      </w:tr>
      <w:tr w:rsidR="00137A02" w:rsidRPr="00ED0E3B" w14:paraId="37FFDD97" w14:textId="77777777" w:rsidTr="00B438A7">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2C5C56FC" w14:textId="77777777" w:rsidR="00211ACF" w:rsidRPr="00ED0E3B" w:rsidRDefault="00211ACF" w:rsidP="00211ACF">
            <w:pPr>
              <w:pStyle w:val="ListParagraph"/>
              <w:ind w:left="420"/>
              <w:rPr>
                <w:b w:val="0"/>
              </w:rPr>
            </w:pPr>
          </w:p>
          <w:p w14:paraId="17BB2585" w14:textId="6D81CEDF" w:rsidR="00211ACF" w:rsidRPr="00ED0E3B" w:rsidRDefault="00211ACF" w:rsidP="001F1E14">
            <w:pPr>
              <w:pStyle w:val="ListParagraph"/>
              <w:numPr>
                <w:ilvl w:val="0"/>
                <w:numId w:val="4"/>
              </w:numPr>
              <w:rPr>
                <w:b w:val="0"/>
              </w:rPr>
            </w:pPr>
            <w:r w:rsidRPr="00ED0E3B">
              <w:rPr>
                <w:b w:val="0"/>
              </w:rPr>
              <w:t>press “-” button at the bottom of the screen</w:t>
            </w:r>
          </w:p>
          <w:p w14:paraId="019B1C63" w14:textId="77777777" w:rsidR="00211ACF" w:rsidRPr="00ED0E3B" w:rsidRDefault="00211ACF" w:rsidP="001F1E14">
            <w:pPr>
              <w:pStyle w:val="ListParagraph"/>
              <w:numPr>
                <w:ilvl w:val="0"/>
                <w:numId w:val="4"/>
              </w:numPr>
              <w:rPr>
                <w:b w:val="0"/>
              </w:rPr>
            </w:pPr>
            <w:r w:rsidRPr="00ED0E3B">
              <w:rPr>
                <w:b w:val="0"/>
              </w:rPr>
              <w:t>enter amount</w:t>
            </w:r>
          </w:p>
          <w:p w14:paraId="369CB6DD" w14:textId="22BB284C" w:rsidR="00211ACF" w:rsidRPr="00ED0E3B" w:rsidRDefault="00211ACF" w:rsidP="001F1E14">
            <w:pPr>
              <w:pStyle w:val="ListParagraph"/>
              <w:numPr>
                <w:ilvl w:val="0"/>
                <w:numId w:val="4"/>
              </w:numPr>
              <w:rPr>
                <w:b w:val="0"/>
              </w:rPr>
            </w:pPr>
            <w:r w:rsidRPr="00ED0E3B">
              <w:rPr>
                <w:b w:val="0"/>
              </w:rPr>
              <w:t>tap on 'choose category' button</w:t>
            </w:r>
          </w:p>
          <w:p w14:paraId="396C7252" w14:textId="77777777" w:rsidR="00211ACF" w:rsidRPr="00ED0E3B" w:rsidRDefault="00211ACF" w:rsidP="001F1E14">
            <w:pPr>
              <w:pStyle w:val="ListParagraph"/>
              <w:numPr>
                <w:ilvl w:val="0"/>
                <w:numId w:val="4"/>
              </w:numPr>
              <w:rPr>
                <w:b w:val="0"/>
              </w:rPr>
            </w:pPr>
            <w:r w:rsidRPr="00ED0E3B">
              <w:rPr>
                <w:b w:val="0"/>
              </w:rPr>
              <w:t>tap on the category icon</w:t>
            </w:r>
          </w:p>
          <w:p w14:paraId="0A8F56C1" w14:textId="27EA2C3C" w:rsidR="00211ACF" w:rsidRPr="00ED0E3B" w:rsidRDefault="00211ACF" w:rsidP="00211ACF">
            <w:pPr>
              <w:pStyle w:val="ListParagraph"/>
              <w:ind w:left="420"/>
              <w:rPr>
                <w:b w:val="0"/>
              </w:rPr>
            </w:pPr>
          </w:p>
        </w:tc>
      </w:tr>
      <w:tr w:rsidR="00137A02" w:rsidRPr="00ED0E3B" w14:paraId="0ABF87A1" w14:textId="77777777" w:rsidTr="00B438A7">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6DE4BB86" w14:textId="45FD6D38" w:rsidR="00137A02" w:rsidRPr="00ED0E3B" w:rsidRDefault="00693BE8" w:rsidP="00B438A7">
            <w:pPr>
              <w:tabs>
                <w:tab w:val="left" w:pos="4080"/>
              </w:tabs>
              <w:spacing w:after="0" w:line="276" w:lineRule="auto"/>
            </w:pPr>
            <w:r w:rsidRPr="00ED0E3B">
              <w:t xml:space="preserve">Expected result </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7AFB036E" w14:textId="6EF65361" w:rsidR="00137A02" w:rsidRPr="00ED0E3B" w:rsidRDefault="00693BE8" w:rsidP="00B438A7">
            <w:pPr>
              <w:spacing w:before="240" w:line="276" w:lineRule="auto"/>
            </w:pPr>
            <w:r w:rsidRPr="00ED0E3B">
              <w:t>Actual result</w:t>
            </w:r>
          </w:p>
        </w:tc>
      </w:tr>
      <w:tr w:rsidR="00137A02" w:rsidRPr="00ED0E3B" w14:paraId="6BBC1B70" w14:textId="77777777" w:rsidTr="00B438A7">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70C2D7EB" w14:textId="75710518" w:rsidR="00137A02" w:rsidRPr="00ED0E3B" w:rsidRDefault="00211ACF" w:rsidP="00B438A7">
            <w:pPr>
              <w:rPr>
                <w:b w:val="0"/>
              </w:rPr>
            </w:pPr>
            <w:r w:rsidRPr="00ED0E3B">
              <w:rPr>
                <w:b w:val="0"/>
              </w:rPr>
              <w:t xml:space="preserve">New expense is </w:t>
            </w:r>
            <w:r w:rsidR="00ED0E3B" w:rsidRPr="00ED0E3B">
              <w:rPr>
                <w:b w:val="0"/>
              </w:rPr>
              <w:t>successfully</w:t>
            </w:r>
            <w:r w:rsidRPr="00ED0E3B">
              <w:rPr>
                <w:b w:val="0"/>
              </w:rPr>
              <w:t xml:space="preserve"> added </w:t>
            </w:r>
          </w:p>
        </w:tc>
        <w:tc>
          <w:tcPr>
            <w:cnfStyle w:val="000100000000" w:firstRow="0" w:lastRow="0" w:firstColumn="0" w:lastColumn="1" w:oddVBand="0" w:evenVBand="0" w:oddHBand="0" w:evenHBand="0" w:firstRowFirstColumn="0" w:firstRowLastColumn="0" w:lastRowFirstColumn="0" w:lastRowLastColumn="0"/>
            <w:tcW w:w="2562" w:type="dxa"/>
          </w:tcPr>
          <w:p w14:paraId="7DE2478E" w14:textId="41B8DE5B" w:rsidR="00137A02" w:rsidRPr="00ED0E3B" w:rsidRDefault="00137A02" w:rsidP="00B438A7">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00693BE8" w:rsidRPr="00ED0E3B">
              <w:rPr>
                <w:b w:val="0"/>
                <w:lang w:val="en-US" w:eastAsia="sl-SI"/>
              </w:rPr>
              <w:t>Passed</w:t>
            </w:r>
          </w:p>
          <w:p w14:paraId="6CE01615" w14:textId="102ECBD0" w:rsidR="00137A02" w:rsidRPr="00ED0E3B" w:rsidRDefault="00137A02" w:rsidP="00B438A7">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00693BE8"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3DB31F71" w14:textId="47D8278C" w:rsidR="00431FED" w:rsidRPr="00ED0E3B" w:rsidRDefault="00431FED" w:rsidP="00431FED"/>
    <w:tbl>
      <w:tblPr>
        <w:tblStyle w:val="ListTable2"/>
        <w:tblW w:w="0" w:type="auto"/>
        <w:tblLayout w:type="fixed"/>
        <w:tblLook w:val="0580" w:firstRow="0" w:lastRow="0" w:firstColumn="1" w:lastColumn="1" w:noHBand="0" w:noVBand="1"/>
      </w:tblPr>
      <w:tblGrid>
        <w:gridCol w:w="7242"/>
        <w:gridCol w:w="2562"/>
      </w:tblGrid>
      <w:tr w:rsidR="00137A02" w:rsidRPr="00ED0E3B" w14:paraId="4D887571" w14:textId="77777777" w:rsidTr="00B438A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4C7C0995" w14:textId="0424F552" w:rsidR="00137A02" w:rsidRPr="00ED0E3B" w:rsidRDefault="00211ACF" w:rsidP="00B438A7">
            <w:pPr>
              <w:pStyle w:val="ListParagraph"/>
              <w:numPr>
                <w:ilvl w:val="0"/>
                <w:numId w:val="3"/>
              </w:numPr>
              <w:tabs>
                <w:tab w:val="clear" w:pos="278"/>
                <w:tab w:val="left" w:pos="210"/>
                <w:tab w:val="left" w:pos="4470"/>
                <w:tab w:val="left" w:pos="5265"/>
              </w:tabs>
              <w:spacing w:before="240" w:line="240" w:lineRule="auto"/>
              <w:jc w:val="center"/>
            </w:pPr>
            <w:r w:rsidRPr="00ED0E3B">
              <w:t>Add new expense for the previous date</w:t>
            </w:r>
          </w:p>
        </w:tc>
      </w:tr>
      <w:tr w:rsidR="00137A02" w:rsidRPr="00ED0E3B" w14:paraId="48B7B658" w14:textId="77777777" w:rsidTr="00B438A7">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50F6D22E" w14:textId="77777777" w:rsidR="00211ACF" w:rsidRPr="00ED0E3B" w:rsidRDefault="00211ACF" w:rsidP="00211ACF">
            <w:pPr>
              <w:pStyle w:val="ListParagraph"/>
              <w:ind w:left="420"/>
              <w:rPr>
                <w:b w:val="0"/>
              </w:rPr>
            </w:pPr>
          </w:p>
          <w:p w14:paraId="62383E9F" w14:textId="16B319C5" w:rsidR="00211ACF" w:rsidRPr="00ED0E3B" w:rsidRDefault="00211ACF" w:rsidP="001F1E14">
            <w:pPr>
              <w:pStyle w:val="ListParagraph"/>
              <w:numPr>
                <w:ilvl w:val="0"/>
                <w:numId w:val="5"/>
              </w:numPr>
              <w:rPr>
                <w:b w:val="0"/>
              </w:rPr>
            </w:pPr>
            <w:r w:rsidRPr="00ED0E3B">
              <w:rPr>
                <w:b w:val="0"/>
              </w:rPr>
              <w:t>press “-” button at the bottom of the screen</w:t>
            </w:r>
          </w:p>
          <w:p w14:paraId="22C7577E" w14:textId="6FF06677" w:rsidR="00211ACF" w:rsidRPr="00ED0E3B" w:rsidRDefault="00211ACF" w:rsidP="001F1E14">
            <w:pPr>
              <w:pStyle w:val="ListParagraph"/>
              <w:numPr>
                <w:ilvl w:val="0"/>
                <w:numId w:val="5"/>
              </w:numPr>
              <w:rPr>
                <w:b w:val="0"/>
              </w:rPr>
            </w:pPr>
            <w:r w:rsidRPr="00ED0E3B">
              <w:rPr>
                <w:b w:val="0"/>
              </w:rPr>
              <w:t>enter amount</w:t>
            </w:r>
          </w:p>
          <w:p w14:paraId="7497E381" w14:textId="44D56EE5" w:rsidR="00211ACF" w:rsidRPr="00ED0E3B" w:rsidRDefault="00211ACF" w:rsidP="001F1E14">
            <w:pPr>
              <w:pStyle w:val="ListParagraph"/>
              <w:numPr>
                <w:ilvl w:val="0"/>
                <w:numId w:val="5"/>
              </w:numPr>
              <w:rPr>
                <w:b w:val="0"/>
              </w:rPr>
            </w:pPr>
            <w:r w:rsidRPr="00ED0E3B">
              <w:rPr>
                <w:b w:val="0"/>
              </w:rPr>
              <w:t>click on date and select previous day and click OK</w:t>
            </w:r>
          </w:p>
          <w:p w14:paraId="54744EAB" w14:textId="77777777" w:rsidR="00211ACF" w:rsidRPr="00ED0E3B" w:rsidRDefault="00211ACF" w:rsidP="001F1E14">
            <w:pPr>
              <w:pStyle w:val="ListParagraph"/>
              <w:numPr>
                <w:ilvl w:val="0"/>
                <w:numId w:val="5"/>
              </w:numPr>
              <w:rPr>
                <w:b w:val="0"/>
              </w:rPr>
            </w:pPr>
            <w:r w:rsidRPr="00ED0E3B">
              <w:rPr>
                <w:b w:val="0"/>
              </w:rPr>
              <w:t>tap on choose category button</w:t>
            </w:r>
          </w:p>
          <w:p w14:paraId="0CFAE46B" w14:textId="77777777" w:rsidR="00211ACF" w:rsidRPr="00ED0E3B" w:rsidRDefault="00211ACF" w:rsidP="001F1E14">
            <w:pPr>
              <w:pStyle w:val="ListParagraph"/>
              <w:numPr>
                <w:ilvl w:val="0"/>
                <w:numId w:val="5"/>
              </w:numPr>
              <w:rPr>
                <w:b w:val="0"/>
              </w:rPr>
            </w:pPr>
            <w:r w:rsidRPr="00ED0E3B">
              <w:rPr>
                <w:b w:val="0"/>
              </w:rPr>
              <w:t>tap on the category icon</w:t>
            </w:r>
          </w:p>
          <w:p w14:paraId="42E79123" w14:textId="42A5804F" w:rsidR="00B438A7" w:rsidRPr="00ED0E3B" w:rsidRDefault="00B438A7" w:rsidP="00211ACF">
            <w:pPr>
              <w:pStyle w:val="ListParagraph"/>
              <w:ind w:left="420"/>
              <w:rPr>
                <w:b w:val="0"/>
              </w:rPr>
            </w:pPr>
          </w:p>
        </w:tc>
      </w:tr>
      <w:tr w:rsidR="00ED0E3B" w:rsidRPr="00ED0E3B" w14:paraId="32A16E37" w14:textId="77777777" w:rsidTr="00B438A7">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4ADB2483" w14:textId="437C2883" w:rsidR="00ED0E3B" w:rsidRPr="00ED0E3B" w:rsidRDefault="00ED0E3B" w:rsidP="00ED0E3B">
            <w:pPr>
              <w:tabs>
                <w:tab w:val="left" w:pos="4080"/>
              </w:tabs>
              <w:spacing w:after="0" w:line="276" w:lineRule="auto"/>
            </w:pPr>
            <w:r w:rsidRPr="00ED0E3B">
              <w:t>Expected result</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5414878F" w14:textId="06A954FD" w:rsidR="00ED0E3B" w:rsidRPr="00ED0E3B" w:rsidRDefault="00ED0E3B" w:rsidP="00ED0E3B">
            <w:pPr>
              <w:spacing w:before="240" w:line="276" w:lineRule="auto"/>
            </w:pPr>
            <w:r w:rsidRPr="00ED0E3B">
              <w:t>Actual result</w:t>
            </w:r>
          </w:p>
        </w:tc>
      </w:tr>
      <w:tr w:rsidR="00211ACF" w:rsidRPr="00ED0E3B" w14:paraId="068EF48A" w14:textId="77777777" w:rsidTr="00B438A7">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760DF1B8" w14:textId="714D7CC1" w:rsidR="00211ACF" w:rsidRPr="00ED0E3B" w:rsidRDefault="00211ACF" w:rsidP="00211ACF">
            <w:pPr>
              <w:rPr>
                <w:b w:val="0"/>
              </w:rPr>
            </w:pPr>
            <w:r w:rsidRPr="00ED0E3B">
              <w:rPr>
                <w:b w:val="0"/>
              </w:rPr>
              <w:t xml:space="preserve">New expense for previous date is </w:t>
            </w:r>
            <w:r w:rsidR="00ED0E3B" w:rsidRPr="00ED0E3B">
              <w:rPr>
                <w:b w:val="0"/>
              </w:rPr>
              <w:t>successfully</w:t>
            </w:r>
            <w:r w:rsidRPr="00ED0E3B">
              <w:rPr>
                <w:b w:val="0"/>
              </w:rPr>
              <w:t xml:space="preserve"> added</w:t>
            </w:r>
          </w:p>
        </w:tc>
        <w:tc>
          <w:tcPr>
            <w:cnfStyle w:val="000100000000" w:firstRow="0" w:lastRow="0" w:firstColumn="0" w:lastColumn="1" w:oddVBand="0" w:evenVBand="0" w:oddHBand="0" w:evenHBand="0" w:firstRowFirstColumn="0" w:firstRowLastColumn="0" w:lastRowFirstColumn="0" w:lastRowLastColumn="0"/>
            <w:tcW w:w="2562" w:type="dxa"/>
          </w:tcPr>
          <w:p w14:paraId="3D45A36D" w14:textId="77777777" w:rsidR="00211ACF" w:rsidRPr="00ED0E3B" w:rsidRDefault="00211ACF" w:rsidP="00211ACF">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479A53D5" w14:textId="339B6371" w:rsidR="00211ACF" w:rsidRPr="00ED0E3B" w:rsidRDefault="00211ACF" w:rsidP="00211ACF">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4A720C83" w14:textId="53A51EBD" w:rsidR="00137A02" w:rsidRPr="00ED0E3B" w:rsidRDefault="00137A02" w:rsidP="00431FED"/>
    <w:p w14:paraId="00991AE5" w14:textId="2DF68BE6" w:rsidR="00D458A4" w:rsidRPr="00ED0E3B" w:rsidRDefault="00D458A4" w:rsidP="00431FED"/>
    <w:p w14:paraId="52DA7C80" w14:textId="56F26B37" w:rsidR="00D458A4" w:rsidRPr="00ED0E3B" w:rsidRDefault="00D458A4" w:rsidP="00431FED"/>
    <w:tbl>
      <w:tblPr>
        <w:tblStyle w:val="ListTable2"/>
        <w:tblW w:w="0" w:type="auto"/>
        <w:tblLayout w:type="fixed"/>
        <w:tblLook w:val="0580" w:firstRow="0" w:lastRow="0" w:firstColumn="1" w:lastColumn="1" w:noHBand="0" w:noVBand="1"/>
      </w:tblPr>
      <w:tblGrid>
        <w:gridCol w:w="7242"/>
        <w:gridCol w:w="2562"/>
      </w:tblGrid>
      <w:tr w:rsidR="00211ACF" w:rsidRPr="00ED0E3B" w14:paraId="132FC018"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4465DF2E" w14:textId="28983AD2" w:rsidR="00211ACF" w:rsidRPr="00ED0E3B" w:rsidRDefault="00211ACF" w:rsidP="003115BF">
            <w:pPr>
              <w:pStyle w:val="ListParagraph"/>
              <w:numPr>
                <w:ilvl w:val="0"/>
                <w:numId w:val="3"/>
              </w:numPr>
              <w:tabs>
                <w:tab w:val="clear" w:pos="278"/>
                <w:tab w:val="left" w:pos="210"/>
                <w:tab w:val="left" w:pos="4470"/>
                <w:tab w:val="left" w:pos="5265"/>
              </w:tabs>
              <w:spacing w:before="240" w:line="240" w:lineRule="auto"/>
              <w:jc w:val="center"/>
            </w:pPr>
            <w:r w:rsidRPr="00ED0E3B">
              <w:t>Add new income for the current date</w:t>
            </w:r>
          </w:p>
        </w:tc>
      </w:tr>
      <w:tr w:rsidR="00211ACF" w:rsidRPr="00ED0E3B" w14:paraId="44BB6F10"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29E90261" w14:textId="77777777" w:rsidR="00211ACF" w:rsidRPr="00ED0E3B" w:rsidRDefault="00211ACF" w:rsidP="003115BF">
            <w:pPr>
              <w:pStyle w:val="ListParagraph"/>
              <w:ind w:left="420"/>
              <w:rPr>
                <w:b w:val="0"/>
              </w:rPr>
            </w:pPr>
          </w:p>
          <w:p w14:paraId="6B0D1CC6" w14:textId="663BBDCA" w:rsidR="00211ACF" w:rsidRPr="00ED0E3B" w:rsidRDefault="00211ACF" w:rsidP="001F1E14">
            <w:pPr>
              <w:pStyle w:val="ListParagraph"/>
              <w:numPr>
                <w:ilvl w:val="0"/>
                <w:numId w:val="7"/>
              </w:numPr>
              <w:rPr>
                <w:b w:val="0"/>
              </w:rPr>
            </w:pPr>
            <w:r w:rsidRPr="00ED0E3B">
              <w:rPr>
                <w:b w:val="0"/>
              </w:rPr>
              <w:t>press “+” button at the bottom of the screen</w:t>
            </w:r>
          </w:p>
          <w:p w14:paraId="7115DA74" w14:textId="77777777" w:rsidR="00211ACF" w:rsidRPr="00ED0E3B" w:rsidRDefault="00211ACF" w:rsidP="001F1E14">
            <w:pPr>
              <w:pStyle w:val="ListParagraph"/>
              <w:numPr>
                <w:ilvl w:val="0"/>
                <w:numId w:val="7"/>
              </w:numPr>
              <w:rPr>
                <w:b w:val="0"/>
              </w:rPr>
            </w:pPr>
            <w:r w:rsidRPr="00ED0E3B">
              <w:rPr>
                <w:b w:val="0"/>
              </w:rPr>
              <w:t>enter amount</w:t>
            </w:r>
          </w:p>
          <w:p w14:paraId="6E6A7E29" w14:textId="77777777" w:rsidR="00211ACF" w:rsidRPr="00ED0E3B" w:rsidRDefault="00211ACF" w:rsidP="001F1E14">
            <w:pPr>
              <w:pStyle w:val="ListParagraph"/>
              <w:numPr>
                <w:ilvl w:val="0"/>
                <w:numId w:val="7"/>
              </w:numPr>
              <w:rPr>
                <w:b w:val="0"/>
              </w:rPr>
            </w:pPr>
            <w:r w:rsidRPr="00ED0E3B">
              <w:rPr>
                <w:b w:val="0"/>
              </w:rPr>
              <w:t>tap on 'choose category' button</w:t>
            </w:r>
          </w:p>
          <w:p w14:paraId="0676EC00" w14:textId="77777777" w:rsidR="00211ACF" w:rsidRPr="00ED0E3B" w:rsidRDefault="00211ACF" w:rsidP="001F1E14">
            <w:pPr>
              <w:pStyle w:val="ListParagraph"/>
              <w:numPr>
                <w:ilvl w:val="0"/>
                <w:numId w:val="7"/>
              </w:numPr>
              <w:rPr>
                <w:b w:val="0"/>
              </w:rPr>
            </w:pPr>
            <w:r w:rsidRPr="00ED0E3B">
              <w:rPr>
                <w:b w:val="0"/>
              </w:rPr>
              <w:t>tap on the category icon</w:t>
            </w:r>
          </w:p>
          <w:p w14:paraId="1B486E48" w14:textId="77777777" w:rsidR="00211ACF" w:rsidRPr="00ED0E3B" w:rsidRDefault="00211ACF" w:rsidP="003115BF">
            <w:pPr>
              <w:pStyle w:val="ListParagraph"/>
              <w:ind w:left="420"/>
              <w:rPr>
                <w:b w:val="0"/>
              </w:rPr>
            </w:pPr>
          </w:p>
        </w:tc>
      </w:tr>
      <w:tr w:rsidR="00211ACF" w:rsidRPr="00ED0E3B" w14:paraId="3D83F165"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65A08769" w14:textId="77777777" w:rsidR="00211ACF" w:rsidRPr="00ED0E3B" w:rsidRDefault="00211ACF" w:rsidP="003115BF">
            <w:pPr>
              <w:tabs>
                <w:tab w:val="left" w:pos="4080"/>
              </w:tabs>
              <w:spacing w:after="0" w:line="276" w:lineRule="auto"/>
            </w:pPr>
            <w:r w:rsidRPr="00ED0E3B">
              <w:t xml:space="preserve">Expected result </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5A77B5BD" w14:textId="77777777" w:rsidR="00211ACF" w:rsidRPr="00ED0E3B" w:rsidRDefault="00211ACF" w:rsidP="003115BF">
            <w:pPr>
              <w:spacing w:before="240" w:line="276" w:lineRule="auto"/>
            </w:pPr>
            <w:r w:rsidRPr="00ED0E3B">
              <w:t>Actual result</w:t>
            </w:r>
          </w:p>
        </w:tc>
      </w:tr>
      <w:tr w:rsidR="00211ACF" w:rsidRPr="00ED0E3B" w14:paraId="36437363"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09D09273" w14:textId="6CF9CFB8" w:rsidR="00211ACF" w:rsidRPr="00ED0E3B" w:rsidRDefault="00211ACF" w:rsidP="003115BF">
            <w:pPr>
              <w:rPr>
                <w:b w:val="0"/>
              </w:rPr>
            </w:pPr>
            <w:r w:rsidRPr="00ED0E3B">
              <w:rPr>
                <w:b w:val="0"/>
              </w:rPr>
              <w:t xml:space="preserve">New income is </w:t>
            </w:r>
            <w:r w:rsidR="00ED0E3B" w:rsidRPr="00ED0E3B">
              <w:rPr>
                <w:b w:val="0"/>
              </w:rPr>
              <w:t>successfully</w:t>
            </w:r>
            <w:r w:rsidRPr="00ED0E3B">
              <w:rPr>
                <w:b w:val="0"/>
              </w:rPr>
              <w:t xml:space="preserve"> added </w:t>
            </w:r>
          </w:p>
        </w:tc>
        <w:tc>
          <w:tcPr>
            <w:cnfStyle w:val="000100000000" w:firstRow="0" w:lastRow="0" w:firstColumn="0" w:lastColumn="1" w:oddVBand="0" w:evenVBand="0" w:oddHBand="0" w:evenHBand="0" w:firstRowFirstColumn="0" w:firstRowLastColumn="0" w:lastRowFirstColumn="0" w:lastRowLastColumn="0"/>
            <w:tcW w:w="2562" w:type="dxa"/>
          </w:tcPr>
          <w:p w14:paraId="218F08B1" w14:textId="77777777" w:rsidR="00211ACF" w:rsidRPr="00ED0E3B" w:rsidRDefault="00211ACF" w:rsidP="003115BF">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074D29A6" w14:textId="77777777" w:rsidR="00211ACF" w:rsidRPr="00ED0E3B" w:rsidRDefault="00211ACF" w:rsidP="003115BF">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54AE6BA3" w14:textId="77777777" w:rsidR="00211ACF" w:rsidRPr="00ED0E3B" w:rsidRDefault="00211ACF" w:rsidP="00211ACF"/>
    <w:tbl>
      <w:tblPr>
        <w:tblStyle w:val="ListTable2"/>
        <w:tblW w:w="0" w:type="auto"/>
        <w:tblLayout w:type="fixed"/>
        <w:tblLook w:val="0580" w:firstRow="0" w:lastRow="0" w:firstColumn="1" w:lastColumn="1" w:noHBand="0" w:noVBand="1"/>
      </w:tblPr>
      <w:tblGrid>
        <w:gridCol w:w="7242"/>
        <w:gridCol w:w="2562"/>
      </w:tblGrid>
      <w:tr w:rsidR="00211ACF" w:rsidRPr="00ED0E3B" w14:paraId="1B3C48E9"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426441C7" w14:textId="1EF00872" w:rsidR="00211ACF" w:rsidRPr="00ED0E3B" w:rsidRDefault="00211ACF" w:rsidP="003115BF">
            <w:pPr>
              <w:pStyle w:val="ListParagraph"/>
              <w:numPr>
                <w:ilvl w:val="0"/>
                <w:numId w:val="3"/>
              </w:numPr>
              <w:tabs>
                <w:tab w:val="clear" w:pos="278"/>
                <w:tab w:val="left" w:pos="210"/>
                <w:tab w:val="left" w:pos="4470"/>
                <w:tab w:val="left" w:pos="5265"/>
              </w:tabs>
              <w:spacing w:before="240" w:line="240" w:lineRule="auto"/>
              <w:jc w:val="center"/>
            </w:pPr>
            <w:r w:rsidRPr="00ED0E3B">
              <w:t>Add new income for the previous date</w:t>
            </w:r>
          </w:p>
        </w:tc>
      </w:tr>
      <w:tr w:rsidR="00211ACF" w:rsidRPr="00ED0E3B" w14:paraId="2D77B11E"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72C5CF69" w14:textId="77777777" w:rsidR="00211ACF" w:rsidRPr="00ED0E3B" w:rsidRDefault="00211ACF" w:rsidP="003115BF">
            <w:pPr>
              <w:pStyle w:val="ListParagraph"/>
              <w:ind w:left="420"/>
              <w:rPr>
                <w:b w:val="0"/>
              </w:rPr>
            </w:pPr>
          </w:p>
          <w:p w14:paraId="29B2D4E6" w14:textId="0A319572" w:rsidR="00211ACF" w:rsidRPr="00ED0E3B" w:rsidRDefault="00211ACF" w:rsidP="001F1E14">
            <w:pPr>
              <w:pStyle w:val="ListParagraph"/>
              <w:numPr>
                <w:ilvl w:val="0"/>
                <w:numId w:val="8"/>
              </w:numPr>
              <w:rPr>
                <w:b w:val="0"/>
              </w:rPr>
            </w:pPr>
            <w:r w:rsidRPr="00ED0E3B">
              <w:rPr>
                <w:b w:val="0"/>
              </w:rPr>
              <w:t>press “+” button at the bottom of the screen</w:t>
            </w:r>
          </w:p>
          <w:p w14:paraId="4C9E48CE" w14:textId="77777777" w:rsidR="00211ACF" w:rsidRPr="00ED0E3B" w:rsidRDefault="00211ACF" w:rsidP="001F1E14">
            <w:pPr>
              <w:pStyle w:val="ListParagraph"/>
              <w:numPr>
                <w:ilvl w:val="0"/>
                <w:numId w:val="8"/>
              </w:numPr>
              <w:rPr>
                <w:b w:val="0"/>
              </w:rPr>
            </w:pPr>
            <w:r w:rsidRPr="00ED0E3B">
              <w:rPr>
                <w:b w:val="0"/>
              </w:rPr>
              <w:t>enter amount</w:t>
            </w:r>
          </w:p>
          <w:p w14:paraId="6F5BEB16" w14:textId="77777777" w:rsidR="00211ACF" w:rsidRPr="00ED0E3B" w:rsidRDefault="00211ACF" w:rsidP="001F1E14">
            <w:pPr>
              <w:pStyle w:val="ListParagraph"/>
              <w:numPr>
                <w:ilvl w:val="0"/>
                <w:numId w:val="8"/>
              </w:numPr>
              <w:rPr>
                <w:b w:val="0"/>
              </w:rPr>
            </w:pPr>
            <w:r w:rsidRPr="00ED0E3B">
              <w:rPr>
                <w:b w:val="0"/>
              </w:rPr>
              <w:t>click on date and select previous day and click OK</w:t>
            </w:r>
          </w:p>
          <w:p w14:paraId="3456AC8B" w14:textId="77777777" w:rsidR="00211ACF" w:rsidRPr="00ED0E3B" w:rsidRDefault="00211ACF" w:rsidP="001F1E14">
            <w:pPr>
              <w:pStyle w:val="ListParagraph"/>
              <w:numPr>
                <w:ilvl w:val="0"/>
                <w:numId w:val="8"/>
              </w:numPr>
              <w:rPr>
                <w:b w:val="0"/>
              </w:rPr>
            </w:pPr>
            <w:r w:rsidRPr="00ED0E3B">
              <w:rPr>
                <w:b w:val="0"/>
              </w:rPr>
              <w:t>tap on choose category button</w:t>
            </w:r>
          </w:p>
          <w:p w14:paraId="7C262C94" w14:textId="77777777" w:rsidR="00211ACF" w:rsidRPr="00ED0E3B" w:rsidRDefault="00211ACF" w:rsidP="001F1E14">
            <w:pPr>
              <w:pStyle w:val="ListParagraph"/>
              <w:numPr>
                <w:ilvl w:val="0"/>
                <w:numId w:val="8"/>
              </w:numPr>
              <w:rPr>
                <w:b w:val="0"/>
              </w:rPr>
            </w:pPr>
            <w:r w:rsidRPr="00ED0E3B">
              <w:rPr>
                <w:b w:val="0"/>
              </w:rPr>
              <w:t>tap on the category icon</w:t>
            </w:r>
          </w:p>
          <w:p w14:paraId="5F893308" w14:textId="77777777" w:rsidR="00211ACF" w:rsidRPr="00ED0E3B" w:rsidRDefault="00211ACF" w:rsidP="003115BF">
            <w:pPr>
              <w:pStyle w:val="ListParagraph"/>
              <w:ind w:left="420"/>
              <w:rPr>
                <w:b w:val="0"/>
              </w:rPr>
            </w:pPr>
          </w:p>
        </w:tc>
      </w:tr>
      <w:tr w:rsidR="00ED0E3B" w:rsidRPr="00ED0E3B" w14:paraId="6C3825D0"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63D2A55C" w14:textId="2240FB4D" w:rsidR="00ED0E3B" w:rsidRPr="00ED0E3B" w:rsidRDefault="00ED0E3B" w:rsidP="00ED0E3B">
            <w:pPr>
              <w:tabs>
                <w:tab w:val="left" w:pos="4080"/>
              </w:tabs>
              <w:spacing w:after="0" w:line="276" w:lineRule="auto"/>
            </w:pPr>
            <w:r w:rsidRPr="00ED0E3B">
              <w:t>Expected result</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231EB5FB" w14:textId="2FCA2E28" w:rsidR="00ED0E3B" w:rsidRPr="00ED0E3B" w:rsidRDefault="00ED0E3B" w:rsidP="00ED0E3B">
            <w:pPr>
              <w:spacing w:before="240" w:line="276" w:lineRule="auto"/>
            </w:pPr>
            <w:r w:rsidRPr="00ED0E3B">
              <w:t>Actual result</w:t>
            </w:r>
          </w:p>
        </w:tc>
      </w:tr>
      <w:tr w:rsidR="00211ACF" w:rsidRPr="00ED0E3B" w14:paraId="501E70D2"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410F8F47" w14:textId="3202B572" w:rsidR="00211ACF" w:rsidRPr="00ED0E3B" w:rsidRDefault="00211ACF" w:rsidP="003115BF">
            <w:pPr>
              <w:rPr>
                <w:b w:val="0"/>
              </w:rPr>
            </w:pPr>
            <w:r w:rsidRPr="00ED0E3B">
              <w:rPr>
                <w:b w:val="0"/>
              </w:rPr>
              <w:t xml:space="preserve">New income for previous date is </w:t>
            </w:r>
            <w:r w:rsidR="00ED0E3B" w:rsidRPr="00ED0E3B">
              <w:rPr>
                <w:b w:val="0"/>
              </w:rPr>
              <w:t>successfully</w:t>
            </w:r>
            <w:r w:rsidRPr="00ED0E3B">
              <w:rPr>
                <w:b w:val="0"/>
              </w:rPr>
              <w:t xml:space="preserve"> added</w:t>
            </w:r>
          </w:p>
        </w:tc>
        <w:tc>
          <w:tcPr>
            <w:cnfStyle w:val="000100000000" w:firstRow="0" w:lastRow="0" w:firstColumn="0" w:lastColumn="1" w:oddVBand="0" w:evenVBand="0" w:oddHBand="0" w:evenHBand="0" w:firstRowFirstColumn="0" w:firstRowLastColumn="0" w:lastRowFirstColumn="0" w:lastRowLastColumn="0"/>
            <w:tcW w:w="2562" w:type="dxa"/>
          </w:tcPr>
          <w:p w14:paraId="0CF8743B" w14:textId="77777777" w:rsidR="00211ACF" w:rsidRPr="00ED0E3B" w:rsidRDefault="00211ACF" w:rsidP="003115BF">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328FC251" w14:textId="77777777" w:rsidR="00211ACF" w:rsidRPr="00ED0E3B" w:rsidRDefault="00211ACF" w:rsidP="003115BF">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63C59D3D" w14:textId="30E50A8D" w:rsidR="00D458A4" w:rsidRPr="00ED0E3B" w:rsidRDefault="00D458A4" w:rsidP="00431FED"/>
    <w:p w14:paraId="5DD281C9" w14:textId="63613897" w:rsidR="00D458A4" w:rsidRPr="00ED0E3B" w:rsidRDefault="00D458A4" w:rsidP="00431FED"/>
    <w:p w14:paraId="50C85451" w14:textId="77777777" w:rsidR="00ED0E3B" w:rsidRPr="00ED0E3B" w:rsidRDefault="00ED0E3B" w:rsidP="00ED0E3B"/>
    <w:tbl>
      <w:tblPr>
        <w:tblStyle w:val="ListTable2"/>
        <w:tblW w:w="0" w:type="auto"/>
        <w:tblLayout w:type="fixed"/>
        <w:tblLook w:val="0580" w:firstRow="0" w:lastRow="0" w:firstColumn="1" w:lastColumn="1" w:noHBand="0" w:noVBand="1"/>
      </w:tblPr>
      <w:tblGrid>
        <w:gridCol w:w="7242"/>
        <w:gridCol w:w="2562"/>
      </w:tblGrid>
      <w:tr w:rsidR="00ED0E3B" w:rsidRPr="00ED0E3B" w14:paraId="293A718A"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30578949" w14:textId="55CDA342" w:rsidR="00ED0E3B" w:rsidRPr="00ED0E3B" w:rsidRDefault="00ED0E3B" w:rsidP="003115BF">
            <w:pPr>
              <w:pStyle w:val="ListParagraph"/>
              <w:numPr>
                <w:ilvl w:val="0"/>
                <w:numId w:val="3"/>
              </w:numPr>
              <w:tabs>
                <w:tab w:val="clear" w:pos="278"/>
                <w:tab w:val="left" w:pos="210"/>
                <w:tab w:val="left" w:pos="4470"/>
                <w:tab w:val="left" w:pos="5265"/>
              </w:tabs>
              <w:spacing w:before="240" w:line="240" w:lineRule="auto"/>
              <w:jc w:val="center"/>
            </w:pPr>
            <w:r w:rsidRPr="00ED0E3B">
              <w:lastRenderedPageBreak/>
              <w:t>New transfer for the current date</w:t>
            </w:r>
          </w:p>
        </w:tc>
      </w:tr>
      <w:tr w:rsidR="00ED0E3B" w:rsidRPr="00ED0E3B" w14:paraId="059C7C90"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42228191" w14:textId="77777777" w:rsidR="00ED0E3B" w:rsidRPr="00ED0E3B" w:rsidRDefault="00ED0E3B" w:rsidP="003115BF">
            <w:pPr>
              <w:pStyle w:val="ListParagraph"/>
              <w:ind w:left="420"/>
              <w:rPr>
                <w:b w:val="0"/>
              </w:rPr>
            </w:pPr>
          </w:p>
          <w:p w14:paraId="40D167A0" w14:textId="303C94C4" w:rsidR="00ED0E3B" w:rsidRPr="00ED0E3B" w:rsidRDefault="00ED0E3B" w:rsidP="001F1E14">
            <w:pPr>
              <w:pStyle w:val="ListParagraph"/>
              <w:numPr>
                <w:ilvl w:val="0"/>
                <w:numId w:val="9"/>
              </w:numPr>
              <w:rPr>
                <w:b w:val="0"/>
              </w:rPr>
            </w:pPr>
            <w:r w:rsidRPr="00ED0E3B">
              <w:rPr>
                <w:b w:val="0"/>
              </w:rPr>
              <w:t>press transfer icon at the top right side of the screen</w:t>
            </w:r>
          </w:p>
          <w:p w14:paraId="444287F2" w14:textId="61202A82" w:rsidR="00ED0E3B" w:rsidRDefault="00ED0E3B" w:rsidP="001F1E14">
            <w:pPr>
              <w:pStyle w:val="ListParagraph"/>
              <w:numPr>
                <w:ilvl w:val="0"/>
                <w:numId w:val="9"/>
              </w:numPr>
              <w:rPr>
                <w:b w:val="0"/>
              </w:rPr>
            </w:pPr>
            <w:r>
              <w:rPr>
                <w:b w:val="0"/>
              </w:rPr>
              <w:t>make sure different accounts are selected</w:t>
            </w:r>
          </w:p>
          <w:p w14:paraId="2A0BAB5F" w14:textId="3D33AA79" w:rsidR="00ED0E3B" w:rsidRPr="00ED0E3B" w:rsidRDefault="00ED0E3B" w:rsidP="001F1E14">
            <w:pPr>
              <w:pStyle w:val="ListParagraph"/>
              <w:numPr>
                <w:ilvl w:val="0"/>
                <w:numId w:val="9"/>
              </w:numPr>
              <w:rPr>
                <w:b w:val="0"/>
              </w:rPr>
            </w:pPr>
            <w:r>
              <w:rPr>
                <w:b w:val="0"/>
              </w:rPr>
              <w:t>a</w:t>
            </w:r>
            <w:r w:rsidRPr="00ED0E3B">
              <w:rPr>
                <w:b w:val="0"/>
              </w:rPr>
              <w:t>dd note (Lunch)</w:t>
            </w:r>
          </w:p>
          <w:p w14:paraId="7DEC583E" w14:textId="77777777" w:rsidR="00ED0E3B" w:rsidRPr="00ED0E3B" w:rsidRDefault="00ED0E3B" w:rsidP="001F1E14">
            <w:pPr>
              <w:pStyle w:val="ListParagraph"/>
              <w:numPr>
                <w:ilvl w:val="0"/>
                <w:numId w:val="9"/>
              </w:numPr>
              <w:rPr>
                <w:b w:val="0"/>
              </w:rPr>
            </w:pPr>
            <w:r w:rsidRPr="00ED0E3B">
              <w:rPr>
                <w:b w:val="0"/>
              </w:rPr>
              <w:t>enter amount</w:t>
            </w:r>
          </w:p>
          <w:p w14:paraId="378F0AC2" w14:textId="609F8C58" w:rsidR="00ED0E3B" w:rsidRPr="00ED0E3B" w:rsidRDefault="00ED0E3B" w:rsidP="001F1E14">
            <w:pPr>
              <w:pStyle w:val="ListParagraph"/>
              <w:numPr>
                <w:ilvl w:val="0"/>
                <w:numId w:val="9"/>
              </w:numPr>
              <w:rPr>
                <w:b w:val="0"/>
              </w:rPr>
            </w:pPr>
            <w:r>
              <w:rPr>
                <w:b w:val="0"/>
              </w:rPr>
              <w:t>click on Save button</w:t>
            </w:r>
          </w:p>
        </w:tc>
      </w:tr>
      <w:tr w:rsidR="00ED0E3B" w:rsidRPr="00ED0E3B" w14:paraId="4C880B20"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5F6349BF" w14:textId="77777777" w:rsidR="00ED0E3B" w:rsidRPr="00ED0E3B" w:rsidRDefault="00ED0E3B" w:rsidP="003115BF">
            <w:pPr>
              <w:tabs>
                <w:tab w:val="left" w:pos="4080"/>
              </w:tabs>
              <w:spacing w:after="0" w:line="276" w:lineRule="auto"/>
            </w:pPr>
            <w:r w:rsidRPr="00ED0E3B">
              <w:t xml:space="preserve">Expected result </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7F110F61" w14:textId="77777777" w:rsidR="00ED0E3B" w:rsidRPr="00ED0E3B" w:rsidRDefault="00ED0E3B" w:rsidP="003115BF">
            <w:pPr>
              <w:spacing w:before="240" w:line="276" w:lineRule="auto"/>
            </w:pPr>
            <w:r w:rsidRPr="00ED0E3B">
              <w:t>Actual result</w:t>
            </w:r>
          </w:p>
        </w:tc>
      </w:tr>
      <w:tr w:rsidR="00ED0E3B" w:rsidRPr="00ED0E3B" w14:paraId="46FC127A"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1A1FB374" w14:textId="52431C60" w:rsidR="00ED0E3B" w:rsidRPr="00ED0E3B" w:rsidRDefault="00ED0E3B" w:rsidP="003115BF">
            <w:pPr>
              <w:rPr>
                <w:b w:val="0"/>
              </w:rPr>
            </w:pPr>
            <w:r>
              <w:rPr>
                <w:b w:val="0"/>
              </w:rPr>
              <w:t>Transfer is saved successfully and user is returned to the main screen</w:t>
            </w:r>
          </w:p>
        </w:tc>
        <w:tc>
          <w:tcPr>
            <w:cnfStyle w:val="000100000000" w:firstRow="0" w:lastRow="0" w:firstColumn="0" w:lastColumn="1" w:oddVBand="0" w:evenVBand="0" w:oddHBand="0" w:evenHBand="0" w:firstRowFirstColumn="0" w:firstRowLastColumn="0" w:lastRowFirstColumn="0" w:lastRowLastColumn="0"/>
            <w:tcW w:w="2562" w:type="dxa"/>
          </w:tcPr>
          <w:p w14:paraId="4D342109" w14:textId="77777777" w:rsidR="00ED0E3B" w:rsidRPr="00ED0E3B" w:rsidRDefault="00ED0E3B" w:rsidP="003115BF">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63E44370" w14:textId="77777777" w:rsidR="00ED0E3B" w:rsidRPr="00ED0E3B" w:rsidRDefault="00ED0E3B" w:rsidP="003115BF">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4F5DB6A6" w14:textId="77777777" w:rsidR="00ED0E3B" w:rsidRPr="00ED0E3B" w:rsidRDefault="00ED0E3B" w:rsidP="00ED0E3B"/>
    <w:tbl>
      <w:tblPr>
        <w:tblStyle w:val="ListTable2"/>
        <w:tblW w:w="0" w:type="auto"/>
        <w:tblLayout w:type="fixed"/>
        <w:tblLook w:val="0580" w:firstRow="0" w:lastRow="0" w:firstColumn="1" w:lastColumn="1" w:noHBand="0" w:noVBand="1"/>
      </w:tblPr>
      <w:tblGrid>
        <w:gridCol w:w="7242"/>
        <w:gridCol w:w="2562"/>
      </w:tblGrid>
      <w:tr w:rsidR="00ED0E3B" w:rsidRPr="00ED0E3B" w14:paraId="5C93E6C2"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5934E076" w14:textId="2D58BB98" w:rsidR="00ED0E3B" w:rsidRPr="00ED0E3B" w:rsidRDefault="00ED0E3B" w:rsidP="003115BF">
            <w:pPr>
              <w:pStyle w:val="ListParagraph"/>
              <w:numPr>
                <w:ilvl w:val="0"/>
                <w:numId w:val="3"/>
              </w:numPr>
              <w:tabs>
                <w:tab w:val="clear" w:pos="278"/>
                <w:tab w:val="left" w:pos="210"/>
                <w:tab w:val="left" w:pos="4470"/>
                <w:tab w:val="left" w:pos="5265"/>
              </w:tabs>
              <w:spacing w:before="240" w:line="240" w:lineRule="auto"/>
              <w:jc w:val="center"/>
            </w:pPr>
            <w:r w:rsidRPr="00ED0E3B">
              <w:t>New transfer for the previous date</w:t>
            </w:r>
          </w:p>
        </w:tc>
      </w:tr>
      <w:tr w:rsidR="00ED0E3B" w:rsidRPr="00ED0E3B" w14:paraId="4BE95F62"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31087CCA" w14:textId="77777777" w:rsidR="00ED0E3B" w:rsidRPr="00ED0E3B" w:rsidRDefault="00ED0E3B" w:rsidP="003115BF">
            <w:pPr>
              <w:pStyle w:val="ListParagraph"/>
              <w:ind w:left="420"/>
              <w:rPr>
                <w:b w:val="0"/>
              </w:rPr>
            </w:pPr>
          </w:p>
          <w:p w14:paraId="49084691" w14:textId="77777777" w:rsidR="00ED0E3B" w:rsidRPr="00ED0E3B" w:rsidRDefault="00ED0E3B" w:rsidP="001F1E14">
            <w:pPr>
              <w:pStyle w:val="ListParagraph"/>
              <w:numPr>
                <w:ilvl w:val="0"/>
                <w:numId w:val="10"/>
              </w:numPr>
              <w:rPr>
                <w:b w:val="0"/>
              </w:rPr>
            </w:pPr>
            <w:r w:rsidRPr="00ED0E3B">
              <w:rPr>
                <w:b w:val="0"/>
              </w:rPr>
              <w:t>press transfer icon at the top right side of the screen</w:t>
            </w:r>
          </w:p>
          <w:p w14:paraId="5D87FC72" w14:textId="277C0DCA" w:rsidR="00ED0E3B" w:rsidRDefault="00ED0E3B" w:rsidP="001F1E14">
            <w:pPr>
              <w:pStyle w:val="ListParagraph"/>
              <w:numPr>
                <w:ilvl w:val="0"/>
                <w:numId w:val="10"/>
              </w:numPr>
              <w:rPr>
                <w:b w:val="0"/>
              </w:rPr>
            </w:pPr>
            <w:r w:rsidRPr="00ED0E3B">
              <w:rPr>
                <w:b w:val="0"/>
              </w:rPr>
              <w:t>make sure different accounts are selected</w:t>
            </w:r>
          </w:p>
          <w:p w14:paraId="5D29BAA0" w14:textId="4DF8307F" w:rsidR="00ED0E3B" w:rsidRPr="00ED0E3B" w:rsidRDefault="00ED0E3B" w:rsidP="001F1E14">
            <w:pPr>
              <w:pStyle w:val="ListParagraph"/>
              <w:numPr>
                <w:ilvl w:val="0"/>
                <w:numId w:val="10"/>
              </w:numPr>
              <w:rPr>
                <w:b w:val="0"/>
              </w:rPr>
            </w:pPr>
            <w:r>
              <w:rPr>
                <w:b w:val="0"/>
              </w:rPr>
              <w:t>click on Date and select previous date</w:t>
            </w:r>
          </w:p>
          <w:p w14:paraId="44EC7E1A" w14:textId="77777777" w:rsidR="00ED0E3B" w:rsidRPr="00ED0E3B" w:rsidRDefault="00ED0E3B" w:rsidP="001F1E14">
            <w:pPr>
              <w:pStyle w:val="ListParagraph"/>
              <w:numPr>
                <w:ilvl w:val="0"/>
                <w:numId w:val="10"/>
              </w:numPr>
              <w:rPr>
                <w:b w:val="0"/>
              </w:rPr>
            </w:pPr>
            <w:r w:rsidRPr="00ED0E3B">
              <w:rPr>
                <w:b w:val="0"/>
              </w:rPr>
              <w:t>add note (Lunch)</w:t>
            </w:r>
          </w:p>
          <w:p w14:paraId="3FAE795F" w14:textId="77777777" w:rsidR="00ED0E3B" w:rsidRPr="00ED0E3B" w:rsidRDefault="00ED0E3B" w:rsidP="001F1E14">
            <w:pPr>
              <w:pStyle w:val="ListParagraph"/>
              <w:numPr>
                <w:ilvl w:val="0"/>
                <w:numId w:val="10"/>
              </w:numPr>
              <w:rPr>
                <w:b w:val="0"/>
              </w:rPr>
            </w:pPr>
            <w:r w:rsidRPr="00ED0E3B">
              <w:rPr>
                <w:b w:val="0"/>
              </w:rPr>
              <w:t>enter amount</w:t>
            </w:r>
          </w:p>
          <w:p w14:paraId="4ECA8F54" w14:textId="0EFD5394" w:rsidR="00ED0E3B" w:rsidRPr="00ED0E3B" w:rsidRDefault="00ED0E3B" w:rsidP="001F1E14">
            <w:pPr>
              <w:pStyle w:val="ListParagraph"/>
              <w:numPr>
                <w:ilvl w:val="0"/>
                <w:numId w:val="10"/>
              </w:numPr>
              <w:rPr>
                <w:b w:val="0"/>
              </w:rPr>
            </w:pPr>
            <w:r w:rsidRPr="00ED0E3B">
              <w:rPr>
                <w:b w:val="0"/>
              </w:rPr>
              <w:t xml:space="preserve">click on Save button </w:t>
            </w:r>
          </w:p>
        </w:tc>
      </w:tr>
      <w:tr w:rsidR="00ED0E3B" w:rsidRPr="00ED0E3B" w14:paraId="208FA9A2"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52FD1295" w14:textId="2FDE02FC" w:rsidR="00ED0E3B" w:rsidRPr="00ED0E3B" w:rsidRDefault="00ED0E3B" w:rsidP="00ED0E3B">
            <w:pPr>
              <w:tabs>
                <w:tab w:val="left" w:pos="4080"/>
              </w:tabs>
              <w:spacing w:after="0" w:line="276" w:lineRule="auto"/>
            </w:pPr>
            <w:r w:rsidRPr="00ED0E3B">
              <w:t>Expected result</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51BED21E" w14:textId="044AF954" w:rsidR="00ED0E3B" w:rsidRPr="00ED0E3B" w:rsidRDefault="00ED0E3B" w:rsidP="00ED0E3B">
            <w:pPr>
              <w:spacing w:before="240" w:line="276" w:lineRule="auto"/>
            </w:pPr>
            <w:r w:rsidRPr="00ED0E3B">
              <w:t>Actual result</w:t>
            </w:r>
          </w:p>
        </w:tc>
      </w:tr>
      <w:tr w:rsidR="00ED0E3B" w:rsidRPr="00ED0E3B" w14:paraId="4FFF9BF2"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426B726F" w14:textId="78353659" w:rsidR="00ED0E3B" w:rsidRPr="00ED0E3B" w:rsidRDefault="00ED0E3B" w:rsidP="003115BF">
            <w:pPr>
              <w:rPr>
                <w:b w:val="0"/>
              </w:rPr>
            </w:pPr>
            <w:r>
              <w:rPr>
                <w:b w:val="0"/>
              </w:rPr>
              <w:t>Transfer with value date in the past should not be allowed</w:t>
            </w:r>
          </w:p>
        </w:tc>
        <w:tc>
          <w:tcPr>
            <w:cnfStyle w:val="000100000000" w:firstRow="0" w:lastRow="0" w:firstColumn="0" w:lastColumn="1" w:oddVBand="0" w:evenVBand="0" w:oddHBand="0" w:evenHBand="0" w:firstRowFirstColumn="0" w:firstRowLastColumn="0" w:lastRowFirstColumn="0" w:lastRowLastColumn="0"/>
            <w:tcW w:w="2562" w:type="dxa"/>
          </w:tcPr>
          <w:p w14:paraId="2F11EA36" w14:textId="77777777" w:rsidR="00ED0E3B" w:rsidRPr="00ED0E3B" w:rsidRDefault="00ED0E3B" w:rsidP="003115BF">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5D52E3F2" w14:textId="77777777" w:rsidR="00ED0E3B" w:rsidRPr="00ED0E3B" w:rsidRDefault="00ED0E3B" w:rsidP="003115BF">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23C4D266" w14:textId="4DEF3590" w:rsidR="00ED0E3B" w:rsidRPr="00ED0E3B" w:rsidRDefault="00ED0E3B" w:rsidP="00431FED"/>
    <w:p w14:paraId="6CE6A183" w14:textId="66CF1460" w:rsidR="00ED0E3B" w:rsidRPr="00ED0E3B" w:rsidRDefault="00ED0E3B" w:rsidP="00431FED"/>
    <w:p w14:paraId="314D9565" w14:textId="77777777" w:rsidR="00ED0E3B" w:rsidRPr="00ED0E3B" w:rsidRDefault="00ED0E3B" w:rsidP="00431FED"/>
    <w:p w14:paraId="054D85CE" w14:textId="0A12DD8C" w:rsidR="00ED0E3B" w:rsidRPr="00ED0E3B" w:rsidRDefault="00ED0E3B" w:rsidP="00431FED"/>
    <w:tbl>
      <w:tblPr>
        <w:tblStyle w:val="ListTable2"/>
        <w:tblW w:w="0" w:type="auto"/>
        <w:tblLayout w:type="fixed"/>
        <w:tblLook w:val="0580" w:firstRow="0" w:lastRow="0" w:firstColumn="1" w:lastColumn="1" w:noHBand="0" w:noVBand="1"/>
      </w:tblPr>
      <w:tblGrid>
        <w:gridCol w:w="7242"/>
        <w:gridCol w:w="2562"/>
      </w:tblGrid>
      <w:tr w:rsidR="00ED0E3B" w:rsidRPr="00ED0E3B" w14:paraId="671E0C8C"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2DFD3D1B" w14:textId="1537E90F" w:rsidR="00ED0E3B" w:rsidRPr="00ED0E3B" w:rsidRDefault="00ED0E3B" w:rsidP="003115BF">
            <w:pPr>
              <w:pStyle w:val="ListParagraph"/>
              <w:numPr>
                <w:ilvl w:val="0"/>
                <w:numId w:val="3"/>
              </w:numPr>
              <w:tabs>
                <w:tab w:val="clear" w:pos="278"/>
                <w:tab w:val="left" w:pos="210"/>
                <w:tab w:val="left" w:pos="4470"/>
                <w:tab w:val="left" w:pos="5265"/>
              </w:tabs>
              <w:spacing w:before="240" w:line="240" w:lineRule="auto"/>
              <w:jc w:val="center"/>
            </w:pPr>
            <w:r w:rsidRPr="00ED0E3B">
              <w:lastRenderedPageBreak/>
              <w:t>New transfer for the future date</w:t>
            </w:r>
          </w:p>
        </w:tc>
      </w:tr>
      <w:tr w:rsidR="00ED0E3B" w:rsidRPr="00ED0E3B" w14:paraId="4935B12D"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06D44B9A" w14:textId="77777777" w:rsidR="00ED0E3B" w:rsidRPr="00ED0E3B" w:rsidRDefault="00ED0E3B" w:rsidP="003115BF">
            <w:pPr>
              <w:pStyle w:val="ListParagraph"/>
              <w:ind w:left="420"/>
              <w:rPr>
                <w:b w:val="0"/>
              </w:rPr>
            </w:pPr>
          </w:p>
          <w:p w14:paraId="1AED46ED" w14:textId="77777777" w:rsidR="006D20E1" w:rsidRPr="006D20E1" w:rsidRDefault="006D20E1" w:rsidP="001F1E14">
            <w:pPr>
              <w:pStyle w:val="ListParagraph"/>
              <w:numPr>
                <w:ilvl w:val="0"/>
                <w:numId w:val="11"/>
              </w:numPr>
              <w:rPr>
                <w:b w:val="0"/>
              </w:rPr>
            </w:pPr>
            <w:r w:rsidRPr="006D20E1">
              <w:rPr>
                <w:b w:val="0"/>
              </w:rPr>
              <w:t>press transfer icon at the top right side of the screen</w:t>
            </w:r>
          </w:p>
          <w:p w14:paraId="1BC6AE45" w14:textId="77777777" w:rsidR="006D20E1" w:rsidRPr="006D20E1" w:rsidRDefault="006D20E1" w:rsidP="001F1E14">
            <w:pPr>
              <w:pStyle w:val="ListParagraph"/>
              <w:numPr>
                <w:ilvl w:val="0"/>
                <w:numId w:val="11"/>
              </w:numPr>
              <w:rPr>
                <w:b w:val="0"/>
              </w:rPr>
            </w:pPr>
            <w:r w:rsidRPr="006D20E1">
              <w:rPr>
                <w:b w:val="0"/>
              </w:rPr>
              <w:t>make sure different accounts are selected</w:t>
            </w:r>
          </w:p>
          <w:p w14:paraId="30183B13" w14:textId="77777777" w:rsidR="006D20E1" w:rsidRPr="006D20E1" w:rsidRDefault="006D20E1" w:rsidP="001F1E14">
            <w:pPr>
              <w:pStyle w:val="ListParagraph"/>
              <w:numPr>
                <w:ilvl w:val="0"/>
                <w:numId w:val="11"/>
              </w:numPr>
              <w:rPr>
                <w:b w:val="0"/>
              </w:rPr>
            </w:pPr>
            <w:r w:rsidRPr="006D20E1">
              <w:rPr>
                <w:b w:val="0"/>
              </w:rPr>
              <w:t>click on Date and select previous date</w:t>
            </w:r>
          </w:p>
          <w:p w14:paraId="2C9F0F9C" w14:textId="77777777" w:rsidR="006D20E1" w:rsidRPr="006D20E1" w:rsidRDefault="006D20E1" w:rsidP="001F1E14">
            <w:pPr>
              <w:pStyle w:val="ListParagraph"/>
              <w:numPr>
                <w:ilvl w:val="0"/>
                <w:numId w:val="11"/>
              </w:numPr>
              <w:rPr>
                <w:b w:val="0"/>
              </w:rPr>
            </w:pPr>
            <w:r w:rsidRPr="006D20E1">
              <w:rPr>
                <w:b w:val="0"/>
              </w:rPr>
              <w:t>add note (Lunch)</w:t>
            </w:r>
          </w:p>
          <w:p w14:paraId="6D26A6FD" w14:textId="77777777" w:rsidR="006D20E1" w:rsidRPr="006D20E1" w:rsidRDefault="006D20E1" w:rsidP="001F1E14">
            <w:pPr>
              <w:pStyle w:val="ListParagraph"/>
              <w:numPr>
                <w:ilvl w:val="0"/>
                <w:numId w:val="11"/>
              </w:numPr>
              <w:rPr>
                <w:b w:val="0"/>
              </w:rPr>
            </w:pPr>
            <w:r w:rsidRPr="006D20E1">
              <w:rPr>
                <w:b w:val="0"/>
              </w:rPr>
              <w:t>enter amount</w:t>
            </w:r>
          </w:p>
          <w:p w14:paraId="17A25222" w14:textId="7EE13782" w:rsidR="00ED0E3B" w:rsidRPr="00ED0E3B" w:rsidRDefault="006D20E1" w:rsidP="001F1E14">
            <w:pPr>
              <w:pStyle w:val="ListParagraph"/>
              <w:numPr>
                <w:ilvl w:val="0"/>
                <w:numId w:val="11"/>
              </w:numPr>
              <w:rPr>
                <w:b w:val="0"/>
              </w:rPr>
            </w:pPr>
            <w:r w:rsidRPr="006D20E1">
              <w:rPr>
                <w:b w:val="0"/>
              </w:rPr>
              <w:t xml:space="preserve">click on Save button </w:t>
            </w:r>
          </w:p>
        </w:tc>
      </w:tr>
      <w:tr w:rsidR="00ED0E3B" w:rsidRPr="00ED0E3B" w14:paraId="42D122C0"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2BDAE87C" w14:textId="77777777" w:rsidR="00ED0E3B" w:rsidRPr="00ED0E3B" w:rsidRDefault="00ED0E3B" w:rsidP="003115BF">
            <w:pPr>
              <w:tabs>
                <w:tab w:val="left" w:pos="4080"/>
              </w:tabs>
              <w:spacing w:after="0" w:line="276" w:lineRule="auto"/>
            </w:pPr>
            <w:r w:rsidRPr="00ED0E3B">
              <w:t xml:space="preserve">Expected result </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0815AE6C" w14:textId="77777777" w:rsidR="00ED0E3B" w:rsidRPr="00ED0E3B" w:rsidRDefault="00ED0E3B" w:rsidP="003115BF">
            <w:pPr>
              <w:spacing w:before="240" w:line="276" w:lineRule="auto"/>
            </w:pPr>
            <w:r w:rsidRPr="00ED0E3B">
              <w:t>Actual result</w:t>
            </w:r>
          </w:p>
        </w:tc>
      </w:tr>
      <w:tr w:rsidR="00ED0E3B" w:rsidRPr="00ED0E3B" w14:paraId="47EE509A"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6C2EFE75" w14:textId="46DB2C1E" w:rsidR="00ED0E3B" w:rsidRPr="00ED0E3B" w:rsidRDefault="006D20E1" w:rsidP="003115BF">
            <w:pPr>
              <w:rPr>
                <w:b w:val="0"/>
              </w:rPr>
            </w:pPr>
            <w:r>
              <w:rPr>
                <w:b w:val="0"/>
              </w:rPr>
              <w:t>Transfer is saved successfully and user is returned to the main screen</w:t>
            </w:r>
          </w:p>
        </w:tc>
        <w:tc>
          <w:tcPr>
            <w:cnfStyle w:val="000100000000" w:firstRow="0" w:lastRow="0" w:firstColumn="0" w:lastColumn="1" w:oddVBand="0" w:evenVBand="0" w:oddHBand="0" w:evenHBand="0" w:firstRowFirstColumn="0" w:firstRowLastColumn="0" w:lastRowFirstColumn="0" w:lastRowLastColumn="0"/>
            <w:tcW w:w="2562" w:type="dxa"/>
          </w:tcPr>
          <w:p w14:paraId="61E4BF1F" w14:textId="77777777" w:rsidR="00ED0E3B" w:rsidRPr="00ED0E3B" w:rsidRDefault="00ED0E3B" w:rsidP="003115BF">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1F84E267" w14:textId="77777777" w:rsidR="00ED0E3B" w:rsidRPr="00ED0E3B" w:rsidRDefault="00ED0E3B" w:rsidP="003115BF">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1C96ECDA" w14:textId="77777777" w:rsidR="00ED0E3B" w:rsidRPr="00ED0E3B" w:rsidRDefault="00ED0E3B" w:rsidP="00ED0E3B"/>
    <w:tbl>
      <w:tblPr>
        <w:tblStyle w:val="ListTable2"/>
        <w:tblW w:w="0" w:type="auto"/>
        <w:tblLayout w:type="fixed"/>
        <w:tblLook w:val="0580" w:firstRow="0" w:lastRow="0" w:firstColumn="1" w:lastColumn="1" w:noHBand="0" w:noVBand="1"/>
      </w:tblPr>
      <w:tblGrid>
        <w:gridCol w:w="7242"/>
        <w:gridCol w:w="2562"/>
      </w:tblGrid>
      <w:tr w:rsidR="00ED0E3B" w:rsidRPr="00ED0E3B" w14:paraId="2D8CB967"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650936EB" w14:textId="5FE9304E" w:rsidR="00ED0E3B" w:rsidRPr="00ED0E3B" w:rsidRDefault="006D20E1" w:rsidP="003115BF">
            <w:pPr>
              <w:pStyle w:val="ListParagraph"/>
              <w:numPr>
                <w:ilvl w:val="0"/>
                <w:numId w:val="3"/>
              </w:numPr>
              <w:tabs>
                <w:tab w:val="clear" w:pos="278"/>
                <w:tab w:val="left" w:pos="210"/>
                <w:tab w:val="left" w:pos="4470"/>
                <w:tab w:val="left" w:pos="5265"/>
              </w:tabs>
              <w:spacing w:before="240" w:line="240" w:lineRule="auto"/>
              <w:jc w:val="center"/>
            </w:pPr>
            <w:r>
              <w:t>Use filter for all accounts</w:t>
            </w:r>
          </w:p>
        </w:tc>
      </w:tr>
      <w:tr w:rsidR="00ED0E3B" w:rsidRPr="00ED0E3B" w14:paraId="2FED1230"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0AB16AB4" w14:textId="77777777" w:rsidR="00ED0E3B" w:rsidRPr="00ED0E3B" w:rsidRDefault="00ED0E3B" w:rsidP="003115BF">
            <w:pPr>
              <w:pStyle w:val="ListParagraph"/>
              <w:ind w:left="420"/>
              <w:rPr>
                <w:b w:val="0"/>
              </w:rPr>
            </w:pPr>
          </w:p>
          <w:p w14:paraId="6F78096B" w14:textId="50BAF350" w:rsidR="00ED0E3B" w:rsidRDefault="004336E9" w:rsidP="001F1E14">
            <w:pPr>
              <w:pStyle w:val="ListParagraph"/>
              <w:numPr>
                <w:ilvl w:val="0"/>
                <w:numId w:val="12"/>
              </w:numPr>
              <w:rPr>
                <w:b w:val="0"/>
              </w:rPr>
            </w:pPr>
            <w:r>
              <w:rPr>
                <w:b w:val="0"/>
              </w:rPr>
              <w:t>o</w:t>
            </w:r>
            <w:r w:rsidR="00911249">
              <w:rPr>
                <w:b w:val="0"/>
              </w:rPr>
              <w:t>n the main screen click on the Filter icon in the top left corner</w:t>
            </w:r>
          </w:p>
          <w:p w14:paraId="6B25ED92" w14:textId="32C98FE8" w:rsidR="00911249" w:rsidRDefault="004336E9" w:rsidP="001F1E14">
            <w:pPr>
              <w:pStyle w:val="ListParagraph"/>
              <w:numPr>
                <w:ilvl w:val="0"/>
                <w:numId w:val="12"/>
              </w:numPr>
              <w:rPr>
                <w:b w:val="0"/>
              </w:rPr>
            </w:pPr>
            <w:r>
              <w:rPr>
                <w:b w:val="0"/>
              </w:rPr>
              <w:t>s</w:t>
            </w:r>
            <w:r w:rsidR="00113C22">
              <w:rPr>
                <w:b w:val="0"/>
              </w:rPr>
              <w:t>elect Day / Week / Month / Year / All</w:t>
            </w:r>
          </w:p>
          <w:p w14:paraId="21E02B62" w14:textId="570B7082" w:rsidR="00113C22" w:rsidRPr="00113C22" w:rsidRDefault="004336E9" w:rsidP="001F1E14">
            <w:pPr>
              <w:pStyle w:val="ListParagraph"/>
              <w:numPr>
                <w:ilvl w:val="0"/>
                <w:numId w:val="12"/>
              </w:numPr>
              <w:rPr>
                <w:b w:val="0"/>
              </w:rPr>
            </w:pPr>
            <w:r>
              <w:rPr>
                <w:b w:val="0"/>
              </w:rPr>
              <w:t>m</w:t>
            </w:r>
            <w:r w:rsidR="00113C22">
              <w:rPr>
                <w:b w:val="0"/>
              </w:rPr>
              <w:t>anually choose a date and click OK</w:t>
            </w:r>
          </w:p>
        </w:tc>
      </w:tr>
      <w:tr w:rsidR="00ED0E3B" w:rsidRPr="00ED0E3B" w14:paraId="5B014196"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34DF8F22" w14:textId="75ED7190" w:rsidR="00ED0E3B" w:rsidRPr="00ED0E3B" w:rsidRDefault="00ED0E3B" w:rsidP="00ED0E3B">
            <w:pPr>
              <w:tabs>
                <w:tab w:val="left" w:pos="4080"/>
              </w:tabs>
              <w:spacing w:after="0" w:line="276" w:lineRule="auto"/>
            </w:pPr>
            <w:r w:rsidRPr="00ED0E3B">
              <w:t>Actual result</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7F82E111" w14:textId="3A9FA989" w:rsidR="00ED0E3B" w:rsidRPr="00ED0E3B" w:rsidRDefault="00ED0E3B" w:rsidP="00ED0E3B">
            <w:pPr>
              <w:spacing w:before="240" w:line="276" w:lineRule="auto"/>
            </w:pPr>
            <w:r w:rsidRPr="00ED0E3B">
              <w:t>Actual result</w:t>
            </w:r>
          </w:p>
        </w:tc>
      </w:tr>
      <w:tr w:rsidR="00ED0E3B" w:rsidRPr="00ED0E3B" w14:paraId="377C0FB8"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5A3DED6F" w14:textId="63A41CC5" w:rsidR="00113C22" w:rsidRPr="00ED0E3B" w:rsidRDefault="00113C22" w:rsidP="003115BF">
            <w:pPr>
              <w:rPr>
                <w:b w:val="0"/>
              </w:rPr>
            </w:pPr>
            <w:r>
              <w:rPr>
                <w:b w:val="0"/>
              </w:rPr>
              <w:t xml:space="preserve">Fliter should return user to the main screen with only results for the selected period. Selected period is displayed above the info-graph. </w:t>
            </w:r>
          </w:p>
        </w:tc>
        <w:tc>
          <w:tcPr>
            <w:cnfStyle w:val="000100000000" w:firstRow="0" w:lastRow="0" w:firstColumn="0" w:lastColumn="1" w:oddVBand="0" w:evenVBand="0" w:oddHBand="0" w:evenHBand="0" w:firstRowFirstColumn="0" w:firstRowLastColumn="0" w:lastRowFirstColumn="0" w:lastRowLastColumn="0"/>
            <w:tcW w:w="2562" w:type="dxa"/>
          </w:tcPr>
          <w:p w14:paraId="14CAA247" w14:textId="77777777" w:rsidR="00ED0E3B" w:rsidRPr="00ED0E3B" w:rsidRDefault="00ED0E3B" w:rsidP="003115BF">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3CC0474C" w14:textId="77777777" w:rsidR="00ED0E3B" w:rsidRPr="00ED0E3B" w:rsidRDefault="00ED0E3B" w:rsidP="003115BF">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2D73C8E8" w14:textId="52EDA186" w:rsidR="00ED0E3B" w:rsidRDefault="00ED0E3B" w:rsidP="00ED0E3B"/>
    <w:p w14:paraId="015A635B" w14:textId="03A24D17" w:rsidR="00023FC4" w:rsidRDefault="00023FC4" w:rsidP="00ED0E3B"/>
    <w:p w14:paraId="04741339" w14:textId="74122297" w:rsidR="00023FC4" w:rsidRDefault="00023FC4" w:rsidP="00ED0E3B"/>
    <w:p w14:paraId="76C5F436" w14:textId="2336C603" w:rsidR="00023FC4" w:rsidRDefault="00023FC4" w:rsidP="00ED0E3B"/>
    <w:p w14:paraId="07572774" w14:textId="35912FC2" w:rsidR="00023FC4" w:rsidRDefault="00023FC4" w:rsidP="00ED0E3B"/>
    <w:p w14:paraId="1DE1FC2C" w14:textId="77777777" w:rsidR="00023FC4" w:rsidRPr="00ED0E3B" w:rsidRDefault="00023FC4" w:rsidP="00ED0E3B"/>
    <w:tbl>
      <w:tblPr>
        <w:tblStyle w:val="ListTable2"/>
        <w:tblW w:w="0" w:type="auto"/>
        <w:tblLayout w:type="fixed"/>
        <w:tblLook w:val="0580" w:firstRow="0" w:lastRow="0" w:firstColumn="1" w:lastColumn="1" w:noHBand="0" w:noVBand="1"/>
      </w:tblPr>
      <w:tblGrid>
        <w:gridCol w:w="7242"/>
        <w:gridCol w:w="2562"/>
      </w:tblGrid>
      <w:tr w:rsidR="004D6FE8" w:rsidRPr="00ED0E3B" w14:paraId="25E72AAE"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0D6990DD" w14:textId="44502D7B" w:rsidR="004D6FE8" w:rsidRPr="00ED0E3B" w:rsidRDefault="004D6FE8" w:rsidP="003115BF">
            <w:pPr>
              <w:pStyle w:val="ListParagraph"/>
              <w:numPr>
                <w:ilvl w:val="0"/>
                <w:numId w:val="3"/>
              </w:numPr>
              <w:tabs>
                <w:tab w:val="clear" w:pos="278"/>
                <w:tab w:val="left" w:pos="210"/>
                <w:tab w:val="left" w:pos="4470"/>
                <w:tab w:val="left" w:pos="5265"/>
              </w:tabs>
              <w:spacing w:before="240" w:line="240" w:lineRule="auto"/>
              <w:jc w:val="center"/>
            </w:pPr>
            <w:r>
              <w:lastRenderedPageBreak/>
              <w:t xml:space="preserve">Use filter for </w:t>
            </w:r>
            <w:r w:rsidR="00023FC4">
              <w:t>cash</w:t>
            </w:r>
          </w:p>
        </w:tc>
      </w:tr>
      <w:tr w:rsidR="004D6FE8" w:rsidRPr="00ED0E3B" w14:paraId="2643848A"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305D1820" w14:textId="77777777" w:rsidR="004D6FE8" w:rsidRPr="00ED0E3B" w:rsidRDefault="004D6FE8" w:rsidP="003115BF">
            <w:pPr>
              <w:pStyle w:val="ListParagraph"/>
              <w:ind w:left="420"/>
              <w:rPr>
                <w:b w:val="0"/>
              </w:rPr>
            </w:pPr>
          </w:p>
          <w:p w14:paraId="63C6CD6D" w14:textId="79DC6E0D" w:rsidR="00113C22" w:rsidRDefault="004336E9" w:rsidP="00BA7D59">
            <w:pPr>
              <w:pStyle w:val="ListParagraph"/>
              <w:numPr>
                <w:ilvl w:val="0"/>
                <w:numId w:val="13"/>
              </w:numPr>
              <w:ind w:left="840"/>
              <w:rPr>
                <w:b w:val="0"/>
              </w:rPr>
            </w:pPr>
            <w:r>
              <w:rPr>
                <w:b w:val="0"/>
              </w:rPr>
              <w:t>o</w:t>
            </w:r>
            <w:r w:rsidR="00113C22" w:rsidRPr="00113C22">
              <w:rPr>
                <w:b w:val="0"/>
              </w:rPr>
              <w:t>n the main screen click on the Filter icon in the top left corner</w:t>
            </w:r>
          </w:p>
          <w:p w14:paraId="130E7E3A" w14:textId="35574367" w:rsidR="00BA7D59" w:rsidRPr="00BA7D59" w:rsidRDefault="004336E9" w:rsidP="00BA7D59">
            <w:pPr>
              <w:pStyle w:val="ListParagraph"/>
              <w:numPr>
                <w:ilvl w:val="0"/>
                <w:numId w:val="13"/>
              </w:numPr>
              <w:ind w:left="840"/>
              <w:rPr>
                <w:b w:val="0"/>
              </w:rPr>
            </w:pPr>
            <w:r>
              <w:rPr>
                <w:b w:val="0"/>
              </w:rPr>
              <w:t>tap</w:t>
            </w:r>
            <w:r w:rsidR="00113C22">
              <w:rPr>
                <w:b w:val="0"/>
              </w:rPr>
              <w:t xml:space="preserve"> on All accounts and select Cash</w:t>
            </w:r>
          </w:p>
          <w:p w14:paraId="14E5BFC6" w14:textId="691EC709" w:rsidR="00BA7D59" w:rsidRDefault="004336E9" w:rsidP="00BA7D59">
            <w:pPr>
              <w:pStyle w:val="ListParagraph"/>
              <w:numPr>
                <w:ilvl w:val="0"/>
                <w:numId w:val="13"/>
              </w:numPr>
              <w:ind w:left="840"/>
              <w:rPr>
                <w:b w:val="0"/>
              </w:rPr>
            </w:pPr>
            <w:r>
              <w:rPr>
                <w:b w:val="0"/>
              </w:rPr>
              <w:t>s</w:t>
            </w:r>
            <w:r w:rsidR="00BA7D59" w:rsidRPr="00113C22">
              <w:rPr>
                <w:b w:val="0"/>
              </w:rPr>
              <w:t>elect Day / Week / Month / Year / All</w:t>
            </w:r>
          </w:p>
          <w:p w14:paraId="48EE2ACE" w14:textId="342D0E4D" w:rsidR="00BA7D59" w:rsidRPr="00113C22" w:rsidRDefault="004336E9" w:rsidP="00BA7D59">
            <w:pPr>
              <w:pStyle w:val="ListParagraph"/>
              <w:numPr>
                <w:ilvl w:val="0"/>
                <w:numId w:val="13"/>
              </w:numPr>
              <w:ind w:left="840"/>
              <w:rPr>
                <w:b w:val="0"/>
              </w:rPr>
            </w:pPr>
            <w:r>
              <w:rPr>
                <w:b w:val="0"/>
              </w:rPr>
              <w:t>m</w:t>
            </w:r>
            <w:r w:rsidR="00BA7D59" w:rsidRPr="00113C22">
              <w:rPr>
                <w:b w:val="0"/>
              </w:rPr>
              <w:t>anually choose a date and click OK</w:t>
            </w:r>
          </w:p>
          <w:p w14:paraId="7E733EF7" w14:textId="5CB36110" w:rsidR="004D6FE8" w:rsidRPr="00ED0E3B" w:rsidRDefault="004D6FE8" w:rsidP="00BA7D59">
            <w:pPr>
              <w:pStyle w:val="ListParagraph"/>
              <w:ind w:left="0"/>
              <w:rPr>
                <w:b w:val="0"/>
              </w:rPr>
            </w:pPr>
          </w:p>
        </w:tc>
      </w:tr>
      <w:tr w:rsidR="004D6FE8" w:rsidRPr="00ED0E3B" w14:paraId="3E0E808F"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074070E3" w14:textId="77777777" w:rsidR="004D6FE8" w:rsidRPr="00ED0E3B" w:rsidRDefault="004D6FE8" w:rsidP="003115BF">
            <w:pPr>
              <w:tabs>
                <w:tab w:val="left" w:pos="4080"/>
              </w:tabs>
              <w:spacing w:after="0" w:line="276" w:lineRule="auto"/>
            </w:pPr>
            <w:r w:rsidRPr="00ED0E3B">
              <w:t>Actual result</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4E376445" w14:textId="77777777" w:rsidR="004D6FE8" w:rsidRPr="00ED0E3B" w:rsidRDefault="004D6FE8" w:rsidP="003115BF">
            <w:pPr>
              <w:spacing w:before="240" w:line="276" w:lineRule="auto"/>
            </w:pPr>
            <w:r w:rsidRPr="00ED0E3B">
              <w:t>Actual result</w:t>
            </w:r>
          </w:p>
        </w:tc>
      </w:tr>
      <w:tr w:rsidR="004D6FE8" w:rsidRPr="00ED0E3B" w14:paraId="72375CD9"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4D66D174" w14:textId="32954068" w:rsidR="004D6FE8" w:rsidRPr="00ED0E3B" w:rsidRDefault="00BA7D59" w:rsidP="003115BF">
            <w:pPr>
              <w:rPr>
                <w:b w:val="0"/>
              </w:rPr>
            </w:pPr>
            <w:r>
              <w:rPr>
                <w:b w:val="0"/>
              </w:rPr>
              <w:t>Filter</w:t>
            </w:r>
            <w:r w:rsidR="00113C22">
              <w:rPr>
                <w:b w:val="0"/>
              </w:rPr>
              <w:t xml:space="preserve"> should return user to the main screen with only results for the selected period. Selected period is displayed above the info-graph.</w:t>
            </w:r>
          </w:p>
        </w:tc>
        <w:tc>
          <w:tcPr>
            <w:cnfStyle w:val="000100000000" w:firstRow="0" w:lastRow="0" w:firstColumn="0" w:lastColumn="1" w:oddVBand="0" w:evenVBand="0" w:oddHBand="0" w:evenHBand="0" w:firstRowFirstColumn="0" w:firstRowLastColumn="0" w:lastRowFirstColumn="0" w:lastRowLastColumn="0"/>
            <w:tcW w:w="2562" w:type="dxa"/>
          </w:tcPr>
          <w:p w14:paraId="7C7E315E" w14:textId="77777777" w:rsidR="004D6FE8" w:rsidRPr="00ED0E3B" w:rsidRDefault="004D6FE8" w:rsidP="003115BF">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1038E860" w14:textId="77777777" w:rsidR="004D6FE8" w:rsidRPr="00ED0E3B" w:rsidRDefault="004D6FE8" w:rsidP="003115BF">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10C9EFB2" w14:textId="0193DD89" w:rsidR="00ED0E3B" w:rsidRDefault="00ED0E3B" w:rsidP="00431FED"/>
    <w:tbl>
      <w:tblPr>
        <w:tblStyle w:val="ListTable2"/>
        <w:tblW w:w="0" w:type="auto"/>
        <w:tblLayout w:type="fixed"/>
        <w:tblLook w:val="0580" w:firstRow="0" w:lastRow="0" w:firstColumn="1" w:lastColumn="1" w:noHBand="0" w:noVBand="1"/>
      </w:tblPr>
      <w:tblGrid>
        <w:gridCol w:w="7242"/>
        <w:gridCol w:w="2562"/>
      </w:tblGrid>
      <w:tr w:rsidR="00023FC4" w:rsidRPr="00ED0E3B" w14:paraId="07CC0CD6"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2C4C57AB" w14:textId="6678C0B6" w:rsidR="00023FC4" w:rsidRPr="00ED0E3B" w:rsidRDefault="00023FC4" w:rsidP="003115BF">
            <w:pPr>
              <w:pStyle w:val="ListParagraph"/>
              <w:numPr>
                <w:ilvl w:val="0"/>
                <w:numId w:val="3"/>
              </w:numPr>
              <w:tabs>
                <w:tab w:val="clear" w:pos="278"/>
                <w:tab w:val="left" w:pos="210"/>
                <w:tab w:val="left" w:pos="4470"/>
                <w:tab w:val="left" w:pos="5265"/>
              </w:tabs>
              <w:spacing w:before="240" w:line="240" w:lineRule="auto"/>
              <w:jc w:val="center"/>
            </w:pPr>
            <w:r>
              <w:t>Use filter for Payment card</w:t>
            </w:r>
          </w:p>
        </w:tc>
      </w:tr>
      <w:tr w:rsidR="00023FC4" w:rsidRPr="00ED0E3B" w14:paraId="1673D672"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3A151112" w14:textId="4D2DF23F" w:rsidR="00023FC4" w:rsidRDefault="00023FC4" w:rsidP="00BA7D59">
            <w:pPr>
              <w:pStyle w:val="MediumGrid21"/>
            </w:pPr>
          </w:p>
          <w:p w14:paraId="53315E4B" w14:textId="4234DB41" w:rsidR="00BA7D59" w:rsidRDefault="004336E9" w:rsidP="00BA7D59">
            <w:pPr>
              <w:pStyle w:val="ListParagraph"/>
              <w:numPr>
                <w:ilvl w:val="0"/>
                <w:numId w:val="14"/>
              </w:numPr>
              <w:rPr>
                <w:b w:val="0"/>
              </w:rPr>
            </w:pPr>
            <w:r>
              <w:rPr>
                <w:b w:val="0"/>
              </w:rPr>
              <w:t>o</w:t>
            </w:r>
            <w:r w:rsidR="00BA7D59" w:rsidRPr="00113C22">
              <w:rPr>
                <w:b w:val="0"/>
              </w:rPr>
              <w:t>n the main screen click on the Filter icon in the top left corner</w:t>
            </w:r>
          </w:p>
          <w:p w14:paraId="27FB5091" w14:textId="74CC6D26" w:rsidR="00BA7D59" w:rsidRPr="00BA7D59" w:rsidRDefault="004336E9" w:rsidP="00BA7D59">
            <w:pPr>
              <w:pStyle w:val="ListParagraph"/>
              <w:numPr>
                <w:ilvl w:val="0"/>
                <w:numId w:val="14"/>
              </w:numPr>
              <w:rPr>
                <w:b w:val="0"/>
              </w:rPr>
            </w:pPr>
            <w:r>
              <w:rPr>
                <w:b w:val="0"/>
              </w:rPr>
              <w:t>tap</w:t>
            </w:r>
            <w:r w:rsidR="00BA7D59">
              <w:rPr>
                <w:b w:val="0"/>
              </w:rPr>
              <w:t xml:space="preserve"> on All accounts and select </w:t>
            </w:r>
            <w:r w:rsidR="00BA7D59">
              <w:rPr>
                <w:b w:val="0"/>
              </w:rPr>
              <w:t>Payment Card</w:t>
            </w:r>
          </w:p>
          <w:p w14:paraId="6F4EA509" w14:textId="6F9E1385" w:rsidR="00BA7D59" w:rsidRDefault="004336E9" w:rsidP="00BA7D59">
            <w:pPr>
              <w:pStyle w:val="ListParagraph"/>
              <w:numPr>
                <w:ilvl w:val="0"/>
                <w:numId w:val="14"/>
              </w:numPr>
              <w:rPr>
                <w:b w:val="0"/>
              </w:rPr>
            </w:pPr>
            <w:r>
              <w:rPr>
                <w:b w:val="0"/>
              </w:rPr>
              <w:t>s</w:t>
            </w:r>
            <w:r w:rsidR="00BA7D59" w:rsidRPr="00113C22">
              <w:rPr>
                <w:b w:val="0"/>
              </w:rPr>
              <w:t>elect Day / Week / Month / Year / All</w:t>
            </w:r>
          </w:p>
          <w:p w14:paraId="553CBEE2" w14:textId="58DB273C" w:rsidR="00023FC4" w:rsidRPr="00BA7D59" w:rsidRDefault="004336E9" w:rsidP="00BA7D59">
            <w:pPr>
              <w:pStyle w:val="ListParagraph"/>
              <w:numPr>
                <w:ilvl w:val="0"/>
                <w:numId w:val="14"/>
              </w:numPr>
            </w:pPr>
            <w:r>
              <w:rPr>
                <w:b w:val="0"/>
              </w:rPr>
              <w:t>m</w:t>
            </w:r>
            <w:r w:rsidR="00BA7D59" w:rsidRPr="00113C22">
              <w:rPr>
                <w:b w:val="0"/>
              </w:rPr>
              <w:t>anually choose a date and click OK</w:t>
            </w:r>
          </w:p>
        </w:tc>
      </w:tr>
      <w:tr w:rsidR="00023FC4" w:rsidRPr="00ED0E3B" w14:paraId="42F1AB9D"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74F68DEE" w14:textId="77777777" w:rsidR="00023FC4" w:rsidRPr="00ED0E3B" w:rsidRDefault="00023FC4" w:rsidP="003115BF">
            <w:pPr>
              <w:tabs>
                <w:tab w:val="left" w:pos="4080"/>
              </w:tabs>
              <w:spacing w:after="0" w:line="276" w:lineRule="auto"/>
            </w:pPr>
            <w:r w:rsidRPr="00ED0E3B">
              <w:t>Actual result</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31AFDE58" w14:textId="77777777" w:rsidR="00023FC4" w:rsidRPr="00ED0E3B" w:rsidRDefault="00023FC4" w:rsidP="003115BF">
            <w:pPr>
              <w:spacing w:before="240" w:line="276" w:lineRule="auto"/>
            </w:pPr>
            <w:r w:rsidRPr="00ED0E3B">
              <w:t>Actual result</w:t>
            </w:r>
          </w:p>
        </w:tc>
      </w:tr>
      <w:tr w:rsidR="00023FC4" w:rsidRPr="00ED0E3B" w14:paraId="5B920307"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4C51711D" w14:textId="531EAC05" w:rsidR="00023FC4" w:rsidRPr="00ED0E3B" w:rsidRDefault="00BA7D59" w:rsidP="003115BF">
            <w:pPr>
              <w:rPr>
                <w:b w:val="0"/>
              </w:rPr>
            </w:pPr>
            <w:r>
              <w:rPr>
                <w:b w:val="0"/>
              </w:rPr>
              <w:t>Filter</w:t>
            </w:r>
            <w:r>
              <w:rPr>
                <w:b w:val="0"/>
              </w:rPr>
              <w:t xml:space="preserve"> should return user to the main screen with only results for the selected period. Selected period is displayed above the info-graph.</w:t>
            </w:r>
          </w:p>
        </w:tc>
        <w:tc>
          <w:tcPr>
            <w:cnfStyle w:val="000100000000" w:firstRow="0" w:lastRow="0" w:firstColumn="0" w:lastColumn="1" w:oddVBand="0" w:evenVBand="0" w:oddHBand="0" w:evenHBand="0" w:firstRowFirstColumn="0" w:firstRowLastColumn="0" w:lastRowFirstColumn="0" w:lastRowLastColumn="0"/>
            <w:tcW w:w="2562" w:type="dxa"/>
          </w:tcPr>
          <w:p w14:paraId="6B6D3F86" w14:textId="77777777" w:rsidR="00023FC4" w:rsidRPr="00ED0E3B" w:rsidRDefault="00023FC4" w:rsidP="003115BF">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592AD749" w14:textId="77777777" w:rsidR="00023FC4" w:rsidRPr="00ED0E3B" w:rsidRDefault="00023FC4" w:rsidP="003115BF">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20A67111" w14:textId="7A428B82" w:rsidR="00023FC4" w:rsidRDefault="00023FC4" w:rsidP="00431FED"/>
    <w:p w14:paraId="65EEFBC7" w14:textId="1C3DDD62" w:rsidR="00BA7D59" w:rsidRDefault="00BA7D59" w:rsidP="00431FED"/>
    <w:p w14:paraId="0C62B526" w14:textId="41CC1D4A" w:rsidR="00BA7D59" w:rsidRDefault="00BA7D59" w:rsidP="00431FED"/>
    <w:p w14:paraId="4E8C7959" w14:textId="7E182086" w:rsidR="00BA7D59" w:rsidRDefault="00BA7D59" w:rsidP="00431FED"/>
    <w:p w14:paraId="7EA4A2AC" w14:textId="77777777" w:rsidR="00BA7D59" w:rsidRDefault="00BA7D59" w:rsidP="00431FED"/>
    <w:tbl>
      <w:tblPr>
        <w:tblStyle w:val="ListTable2"/>
        <w:tblW w:w="0" w:type="auto"/>
        <w:tblLayout w:type="fixed"/>
        <w:tblLook w:val="0580" w:firstRow="0" w:lastRow="0" w:firstColumn="1" w:lastColumn="1" w:noHBand="0" w:noVBand="1"/>
      </w:tblPr>
      <w:tblGrid>
        <w:gridCol w:w="7242"/>
        <w:gridCol w:w="2562"/>
      </w:tblGrid>
      <w:tr w:rsidR="00023FC4" w:rsidRPr="00ED0E3B" w14:paraId="4F5EDAF1"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06719B48" w14:textId="544FB858" w:rsidR="00023FC4" w:rsidRPr="00ED0E3B" w:rsidRDefault="00023FC4" w:rsidP="003115BF">
            <w:pPr>
              <w:pStyle w:val="ListParagraph"/>
              <w:numPr>
                <w:ilvl w:val="0"/>
                <w:numId w:val="3"/>
              </w:numPr>
              <w:tabs>
                <w:tab w:val="clear" w:pos="278"/>
                <w:tab w:val="left" w:pos="210"/>
                <w:tab w:val="left" w:pos="4470"/>
                <w:tab w:val="left" w:pos="5265"/>
              </w:tabs>
              <w:spacing w:before="240" w:line="240" w:lineRule="auto"/>
              <w:jc w:val="center"/>
            </w:pPr>
            <w:r>
              <w:lastRenderedPageBreak/>
              <w:t>Add new category</w:t>
            </w:r>
          </w:p>
        </w:tc>
      </w:tr>
      <w:tr w:rsidR="00023FC4" w:rsidRPr="00ED0E3B" w14:paraId="2A5BA17F"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05023BD3" w14:textId="20AEB826" w:rsidR="00023FC4" w:rsidRDefault="00023FC4" w:rsidP="00BA7D59">
            <w:pPr>
              <w:pStyle w:val="MediumGrid21"/>
            </w:pPr>
          </w:p>
          <w:p w14:paraId="638892DA" w14:textId="02153AB4" w:rsidR="00BA7D59" w:rsidRDefault="004336E9" w:rsidP="00BA7D59">
            <w:pPr>
              <w:pStyle w:val="ListParagraph"/>
              <w:numPr>
                <w:ilvl w:val="0"/>
                <w:numId w:val="15"/>
              </w:numPr>
              <w:rPr>
                <w:b w:val="0"/>
              </w:rPr>
            </w:pPr>
            <w:r>
              <w:rPr>
                <w:b w:val="0"/>
              </w:rPr>
              <w:t>tap</w:t>
            </w:r>
            <w:r w:rsidR="00BA7D59">
              <w:rPr>
                <w:b w:val="0"/>
              </w:rPr>
              <w:t xml:space="preserve"> on three vertical dots icon on the top right corner</w:t>
            </w:r>
          </w:p>
          <w:p w14:paraId="09768E37" w14:textId="56FA204E" w:rsidR="00BA7D59" w:rsidRPr="00BA7D59" w:rsidRDefault="004336E9" w:rsidP="00BA7D59">
            <w:pPr>
              <w:pStyle w:val="ListParagraph"/>
              <w:numPr>
                <w:ilvl w:val="0"/>
                <w:numId w:val="15"/>
              </w:numPr>
              <w:rPr>
                <w:b w:val="0"/>
              </w:rPr>
            </w:pPr>
            <w:r>
              <w:rPr>
                <w:b w:val="0"/>
              </w:rPr>
              <w:t xml:space="preserve">tap </w:t>
            </w:r>
            <w:r>
              <w:rPr>
                <w:b w:val="0"/>
              </w:rPr>
              <w:t>on</w:t>
            </w:r>
            <w:r w:rsidR="00BA7D59">
              <w:rPr>
                <w:b w:val="0"/>
              </w:rPr>
              <w:t xml:space="preserve"> </w:t>
            </w:r>
            <w:r>
              <w:rPr>
                <w:b w:val="0"/>
              </w:rPr>
              <w:t>C</w:t>
            </w:r>
            <w:r w:rsidR="00BA7D59">
              <w:rPr>
                <w:b w:val="0"/>
              </w:rPr>
              <w:t>ategories</w:t>
            </w:r>
          </w:p>
          <w:p w14:paraId="243A7F5E" w14:textId="6B9990B9" w:rsidR="00BA7D59" w:rsidRDefault="004336E9" w:rsidP="00BA7D59">
            <w:pPr>
              <w:pStyle w:val="ListParagraph"/>
              <w:numPr>
                <w:ilvl w:val="0"/>
                <w:numId w:val="15"/>
              </w:numPr>
              <w:rPr>
                <w:b w:val="0"/>
              </w:rPr>
            </w:pPr>
            <w:r>
              <w:rPr>
                <w:b w:val="0"/>
              </w:rPr>
              <w:t xml:space="preserve">tap </w:t>
            </w:r>
            <w:r w:rsidR="00BA7D59">
              <w:rPr>
                <w:b w:val="0"/>
              </w:rPr>
              <w:t>on +</w:t>
            </w:r>
          </w:p>
          <w:p w14:paraId="521953A1" w14:textId="59B34E9C" w:rsidR="00BA7D59" w:rsidRDefault="004336E9" w:rsidP="00BA7D59">
            <w:pPr>
              <w:pStyle w:val="ListParagraph"/>
              <w:numPr>
                <w:ilvl w:val="0"/>
                <w:numId w:val="15"/>
              </w:numPr>
              <w:rPr>
                <w:b w:val="0"/>
              </w:rPr>
            </w:pPr>
            <w:r>
              <w:rPr>
                <w:b w:val="0"/>
              </w:rPr>
              <w:t>e</w:t>
            </w:r>
            <w:r w:rsidR="00BA7D59">
              <w:rPr>
                <w:b w:val="0"/>
              </w:rPr>
              <w:t>nter category name</w:t>
            </w:r>
            <w:r>
              <w:rPr>
                <w:b w:val="0"/>
              </w:rPr>
              <w:t xml:space="preserve"> Vegetables</w:t>
            </w:r>
          </w:p>
          <w:p w14:paraId="08D69A8D" w14:textId="51F5DFEC" w:rsidR="00BA7D59" w:rsidRDefault="004336E9" w:rsidP="00BA7D59">
            <w:pPr>
              <w:pStyle w:val="ListParagraph"/>
              <w:numPr>
                <w:ilvl w:val="0"/>
                <w:numId w:val="15"/>
              </w:numPr>
              <w:rPr>
                <w:b w:val="0"/>
              </w:rPr>
            </w:pPr>
            <w:r>
              <w:rPr>
                <w:b w:val="0"/>
              </w:rPr>
              <w:t>s</w:t>
            </w:r>
            <w:r w:rsidR="00BA7D59">
              <w:rPr>
                <w:b w:val="0"/>
              </w:rPr>
              <w:t>elect category icon</w:t>
            </w:r>
          </w:p>
          <w:p w14:paraId="70806BDF" w14:textId="4EC15895" w:rsidR="00BA7D59" w:rsidRDefault="004336E9" w:rsidP="00BA7D59">
            <w:pPr>
              <w:pStyle w:val="ListParagraph"/>
              <w:numPr>
                <w:ilvl w:val="0"/>
                <w:numId w:val="15"/>
              </w:numPr>
              <w:rPr>
                <w:b w:val="0"/>
              </w:rPr>
            </w:pPr>
            <w:r>
              <w:rPr>
                <w:b w:val="0"/>
              </w:rPr>
              <w:t xml:space="preserve">tap </w:t>
            </w:r>
            <w:r w:rsidR="00BA7D59">
              <w:rPr>
                <w:b w:val="0"/>
              </w:rPr>
              <w:t>on Done</w:t>
            </w:r>
          </w:p>
          <w:p w14:paraId="41BDD330" w14:textId="77777777" w:rsidR="00023FC4" w:rsidRPr="00ED0E3B" w:rsidRDefault="00023FC4" w:rsidP="00BA7D59">
            <w:pPr>
              <w:pStyle w:val="ListParagraph"/>
              <w:ind w:left="420"/>
              <w:rPr>
                <w:b w:val="0"/>
              </w:rPr>
            </w:pPr>
          </w:p>
        </w:tc>
      </w:tr>
      <w:tr w:rsidR="00023FC4" w:rsidRPr="00ED0E3B" w14:paraId="2EFE0192"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184F3C70" w14:textId="77777777" w:rsidR="00023FC4" w:rsidRPr="00ED0E3B" w:rsidRDefault="00023FC4" w:rsidP="003115BF">
            <w:pPr>
              <w:tabs>
                <w:tab w:val="left" w:pos="4080"/>
              </w:tabs>
              <w:spacing w:after="0" w:line="276" w:lineRule="auto"/>
            </w:pPr>
            <w:r w:rsidRPr="00ED0E3B">
              <w:t>Actual result</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32CE4A1D" w14:textId="77777777" w:rsidR="00023FC4" w:rsidRPr="00ED0E3B" w:rsidRDefault="00023FC4" w:rsidP="003115BF">
            <w:pPr>
              <w:spacing w:before="240" w:line="276" w:lineRule="auto"/>
            </w:pPr>
            <w:r w:rsidRPr="00ED0E3B">
              <w:t>Actual result</w:t>
            </w:r>
          </w:p>
        </w:tc>
      </w:tr>
      <w:tr w:rsidR="00CB08FE" w:rsidRPr="00ED0E3B" w14:paraId="74426774"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618EF902" w14:textId="3B652561" w:rsidR="00CB08FE" w:rsidRPr="00ED0E3B" w:rsidRDefault="00CB08FE" w:rsidP="00CB08FE">
            <w:pPr>
              <w:rPr>
                <w:b w:val="0"/>
              </w:rPr>
            </w:pPr>
            <w:r>
              <w:rPr>
                <w:b w:val="0"/>
              </w:rPr>
              <w:t xml:space="preserve">User is returned to the initial screen with a message “New </w:t>
            </w:r>
            <w:r>
              <w:rPr>
                <w:b w:val="0"/>
              </w:rPr>
              <w:t>category</w:t>
            </w:r>
            <w:r>
              <w:rPr>
                <w:b w:val="0"/>
              </w:rPr>
              <w:t xml:space="preserve"> was added”</w:t>
            </w:r>
          </w:p>
        </w:tc>
        <w:tc>
          <w:tcPr>
            <w:cnfStyle w:val="000100000000" w:firstRow="0" w:lastRow="0" w:firstColumn="0" w:lastColumn="1" w:oddVBand="0" w:evenVBand="0" w:oddHBand="0" w:evenHBand="0" w:firstRowFirstColumn="0" w:firstRowLastColumn="0" w:lastRowFirstColumn="0" w:lastRowLastColumn="0"/>
            <w:tcW w:w="2562" w:type="dxa"/>
          </w:tcPr>
          <w:p w14:paraId="44F399B1" w14:textId="77777777" w:rsidR="00CB08FE" w:rsidRPr="00ED0E3B" w:rsidRDefault="00CB08FE" w:rsidP="00CB08FE">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505BFE95" w14:textId="77777777" w:rsidR="00CB08FE" w:rsidRPr="00ED0E3B" w:rsidRDefault="00CB08FE" w:rsidP="00CB08FE">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4B01283D" w14:textId="056DC1A4" w:rsidR="00023FC4" w:rsidRDefault="00023FC4" w:rsidP="00431FED"/>
    <w:tbl>
      <w:tblPr>
        <w:tblStyle w:val="ListTable2"/>
        <w:tblW w:w="0" w:type="auto"/>
        <w:tblLayout w:type="fixed"/>
        <w:tblLook w:val="0580" w:firstRow="0" w:lastRow="0" w:firstColumn="1" w:lastColumn="1" w:noHBand="0" w:noVBand="1"/>
      </w:tblPr>
      <w:tblGrid>
        <w:gridCol w:w="7242"/>
        <w:gridCol w:w="2562"/>
      </w:tblGrid>
      <w:tr w:rsidR="00023FC4" w:rsidRPr="00ED0E3B" w14:paraId="20BBC59F"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4B0F3046" w14:textId="115FEA34" w:rsidR="00023FC4" w:rsidRPr="00ED0E3B" w:rsidRDefault="00023FC4" w:rsidP="003115BF">
            <w:pPr>
              <w:pStyle w:val="ListParagraph"/>
              <w:numPr>
                <w:ilvl w:val="0"/>
                <w:numId w:val="3"/>
              </w:numPr>
              <w:tabs>
                <w:tab w:val="clear" w:pos="278"/>
                <w:tab w:val="left" w:pos="210"/>
                <w:tab w:val="left" w:pos="4470"/>
                <w:tab w:val="left" w:pos="5265"/>
              </w:tabs>
              <w:spacing w:before="240" w:line="240" w:lineRule="auto"/>
              <w:jc w:val="center"/>
            </w:pPr>
            <w:r>
              <w:t>Edit a</w:t>
            </w:r>
            <w:r w:rsidR="00BA7D59">
              <w:t xml:space="preserve"> </w:t>
            </w:r>
            <w:r>
              <w:t>category</w:t>
            </w:r>
          </w:p>
        </w:tc>
      </w:tr>
      <w:tr w:rsidR="00023FC4" w:rsidRPr="00ED0E3B" w14:paraId="5ED6237C"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5E993695" w14:textId="77777777" w:rsidR="00023FC4" w:rsidRPr="00ED0E3B" w:rsidRDefault="00023FC4" w:rsidP="003115BF">
            <w:pPr>
              <w:pStyle w:val="ListParagraph"/>
              <w:ind w:left="420"/>
              <w:rPr>
                <w:b w:val="0"/>
              </w:rPr>
            </w:pPr>
          </w:p>
          <w:p w14:paraId="7682FA58" w14:textId="6AD7F37D" w:rsidR="00BA7D59" w:rsidRDefault="004336E9" w:rsidP="00BA7D59">
            <w:pPr>
              <w:pStyle w:val="ListParagraph"/>
              <w:numPr>
                <w:ilvl w:val="0"/>
                <w:numId w:val="16"/>
              </w:numPr>
              <w:rPr>
                <w:b w:val="0"/>
              </w:rPr>
            </w:pPr>
            <w:r>
              <w:rPr>
                <w:b w:val="0"/>
              </w:rPr>
              <w:t xml:space="preserve">tap </w:t>
            </w:r>
            <w:r w:rsidR="00BA7D59">
              <w:rPr>
                <w:b w:val="0"/>
              </w:rPr>
              <w:t>on three</w:t>
            </w:r>
            <w:r w:rsidR="00BA7D59">
              <w:rPr>
                <w:b w:val="0"/>
              </w:rPr>
              <w:t xml:space="preserve"> vertical dots icon on the top right corner</w:t>
            </w:r>
          </w:p>
          <w:p w14:paraId="19CAF79C" w14:textId="78210E0A" w:rsidR="00BA7D59" w:rsidRPr="00BA7D59" w:rsidRDefault="004336E9" w:rsidP="00BA7D59">
            <w:pPr>
              <w:pStyle w:val="ListParagraph"/>
              <w:numPr>
                <w:ilvl w:val="0"/>
                <w:numId w:val="16"/>
              </w:numPr>
              <w:rPr>
                <w:b w:val="0"/>
              </w:rPr>
            </w:pPr>
            <w:r>
              <w:rPr>
                <w:b w:val="0"/>
              </w:rPr>
              <w:t>s</w:t>
            </w:r>
            <w:r w:rsidR="00BA7D59">
              <w:rPr>
                <w:b w:val="0"/>
              </w:rPr>
              <w:t xml:space="preserve">elect </w:t>
            </w:r>
            <w:r w:rsidR="00BA7D59">
              <w:rPr>
                <w:b w:val="0"/>
              </w:rPr>
              <w:t>categories</w:t>
            </w:r>
          </w:p>
          <w:p w14:paraId="1A89D60B" w14:textId="47EF6EFA" w:rsidR="00BA7D59" w:rsidRDefault="004336E9" w:rsidP="00BA7D59">
            <w:pPr>
              <w:pStyle w:val="ListParagraph"/>
              <w:numPr>
                <w:ilvl w:val="0"/>
                <w:numId w:val="16"/>
              </w:numPr>
              <w:rPr>
                <w:b w:val="0"/>
              </w:rPr>
            </w:pPr>
            <w:r>
              <w:rPr>
                <w:b w:val="0"/>
              </w:rPr>
              <w:t xml:space="preserve">tap </w:t>
            </w:r>
            <w:r w:rsidR="00BA7D59">
              <w:rPr>
                <w:b w:val="0"/>
              </w:rPr>
              <w:t xml:space="preserve">on </w:t>
            </w:r>
            <w:r w:rsidR="00BA7D59">
              <w:rPr>
                <w:b w:val="0"/>
              </w:rPr>
              <w:t>Bills</w:t>
            </w:r>
          </w:p>
          <w:p w14:paraId="34E52A94" w14:textId="15FC5256" w:rsidR="00BA7D59" w:rsidRDefault="004336E9" w:rsidP="00BA7D59">
            <w:pPr>
              <w:pStyle w:val="ListParagraph"/>
              <w:numPr>
                <w:ilvl w:val="0"/>
                <w:numId w:val="16"/>
              </w:numPr>
              <w:rPr>
                <w:b w:val="0"/>
              </w:rPr>
            </w:pPr>
            <w:r>
              <w:rPr>
                <w:b w:val="0"/>
              </w:rPr>
              <w:t>c</w:t>
            </w:r>
            <w:r w:rsidR="00BA7D59">
              <w:rPr>
                <w:b w:val="0"/>
              </w:rPr>
              <w:t>hange category name</w:t>
            </w:r>
          </w:p>
          <w:p w14:paraId="592D3204" w14:textId="7595E6D2" w:rsidR="00023FC4" w:rsidRDefault="004336E9" w:rsidP="00BA7D59">
            <w:pPr>
              <w:pStyle w:val="ListParagraph"/>
              <w:numPr>
                <w:ilvl w:val="0"/>
                <w:numId w:val="16"/>
              </w:numPr>
              <w:rPr>
                <w:b w:val="0"/>
              </w:rPr>
            </w:pPr>
            <w:r>
              <w:rPr>
                <w:b w:val="0"/>
              </w:rPr>
              <w:t>s</w:t>
            </w:r>
            <w:r w:rsidR="00BA7D59">
              <w:rPr>
                <w:b w:val="0"/>
              </w:rPr>
              <w:t xml:space="preserve">elect </w:t>
            </w:r>
            <w:r w:rsidR="00BA7D59">
              <w:rPr>
                <w:b w:val="0"/>
              </w:rPr>
              <w:t xml:space="preserve">new </w:t>
            </w:r>
            <w:r w:rsidR="00BA7D59">
              <w:rPr>
                <w:b w:val="0"/>
              </w:rPr>
              <w:t>category icon</w:t>
            </w:r>
          </w:p>
          <w:p w14:paraId="36CFD975" w14:textId="4324EE3A" w:rsidR="00BA7D59" w:rsidRPr="00BA7D59" w:rsidRDefault="004336E9" w:rsidP="00BA7D59">
            <w:pPr>
              <w:pStyle w:val="ListParagraph"/>
              <w:numPr>
                <w:ilvl w:val="0"/>
                <w:numId w:val="16"/>
              </w:numPr>
              <w:rPr>
                <w:b w:val="0"/>
              </w:rPr>
            </w:pPr>
            <w:r>
              <w:rPr>
                <w:b w:val="0"/>
              </w:rPr>
              <w:t xml:space="preserve">tap </w:t>
            </w:r>
            <w:r w:rsidR="00BA7D59">
              <w:rPr>
                <w:b w:val="0"/>
              </w:rPr>
              <w:t>on Done</w:t>
            </w:r>
          </w:p>
        </w:tc>
      </w:tr>
      <w:tr w:rsidR="00023FC4" w:rsidRPr="00ED0E3B" w14:paraId="5F220A96"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581C3EE9" w14:textId="77777777" w:rsidR="00023FC4" w:rsidRPr="00ED0E3B" w:rsidRDefault="00023FC4" w:rsidP="003115BF">
            <w:pPr>
              <w:tabs>
                <w:tab w:val="left" w:pos="4080"/>
              </w:tabs>
              <w:spacing w:after="0" w:line="276" w:lineRule="auto"/>
            </w:pPr>
            <w:r w:rsidRPr="00ED0E3B">
              <w:t>Actual result</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4EA65BF1" w14:textId="77777777" w:rsidR="00023FC4" w:rsidRPr="00ED0E3B" w:rsidRDefault="00023FC4" w:rsidP="003115BF">
            <w:pPr>
              <w:spacing w:before="240" w:line="276" w:lineRule="auto"/>
            </w:pPr>
            <w:r w:rsidRPr="00ED0E3B">
              <w:t>Actual result</w:t>
            </w:r>
          </w:p>
        </w:tc>
      </w:tr>
      <w:tr w:rsidR="00CB08FE" w:rsidRPr="00ED0E3B" w14:paraId="4D5CDF00"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37FCF4C2" w14:textId="6308CBCA" w:rsidR="00CB08FE" w:rsidRPr="00ED0E3B" w:rsidRDefault="00CB08FE" w:rsidP="00CB08FE">
            <w:pPr>
              <w:rPr>
                <w:b w:val="0"/>
              </w:rPr>
            </w:pPr>
            <w:r>
              <w:rPr>
                <w:b w:val="0"/>
              </w:rPr>
              <w:t>User is returned to the initial screen with a message “</w:t>
            </w:r>
            <w:r>
              <w:rPr>
                <w:b w:val="0"/>
              </w:rPr>
              <w:t>Category</w:t>
            </w:r>
            <w:r>
              <w:rPr>
                <w:b w:val="0"/>
              </w:rPr>
              <w:t xml:space="preserve"> was </w:t>
            </w:r>
            <w:r>
              <w:rPr>
                <w:b w:val="0"/>
              </w:rPr>
              <w:t>edited</w:t>
            </w:r>
            <w:r>
              <w:rPr>
                <w:b w:val="0"/>
              </w:rPr>
              <w:t>”</w:t>
            </w:r>
          </w:p>
        </w:tc>
        <w:tc>
          <w:tcPr>
            <w:cnfStyle w:val="000100000000" w:firstRow="0" w:lastRow="0" w:firstColumn="0" w:lastColumn="1" w:oddVBand="0" w:evenVBand="0" w:oddHBand="0" w:evenHBand="0" w:firstRowFirstColumn="0" w:firstRowLastColumn="0" w:lastRowFirstColumn="0" w:lastRowLastColumn="0"/>
            <w:tcW w:w="2562" w:type="dxa"/>
          </w:tcPr>
          <w:p w14:paraId="7E468F43" w14:textId="77777777" w:rsidR="00CB08FE" w:rsidRPr="00ED0E3B" w:rsidRDefault="00CB08FE" w:rsidP="00CB08FE">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73F306E8" w14:textId="77777777" w:rsidR="00CB08FE" w:rsidRPr="00ED0E3B" w:rsidRDefault="00CB08FE" w:rsidP="00CB08FE">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5EAA6C72" w14:textId="2BE43C25" w:rsidR="00023FC4" w:rsidRDefault="00023FC4" w:rsidP="00431FED"/>
    <w:p w14:paraId="6DE41ACD" w14:textId="62E526A1" w:rsidR="00BA7D59" w:rsidRDefault="00BA7D59" w:rsidP="00431FED"/>
    <w:p w14:paraId="0C07C795" w14:textId="77777777" w:rsidR="00BA7D59" w:rsidRDefault="00BA7D59" w:rsidP="00431FED"/>
    <w:tbl>
      <w:tblPr>
        <w:tblStyle w:val="ListTable2"/>
        <w:tblW w:w="0" w:type="auto"/>
        <w:tblLayout w:type="fixed"/>
        <w:tblLook w:val="0580" w:firstRow="0" w:lastRow="0" w:firstColumn="1" w:lastColumn="1" w:noHBand="0" w:noVBand="1"/>
      </w:tblPr>
      <w:tblGrid>
        <w:gridCol w:w="7242"/>
        <w:gridCol w:w="2562"/>
      </w:tblGrid>
      <w:tr w:rsidR="00023FC4" w:rsidRPr="00ED0E3B" w14:paraId="739BFD1D"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03266922" w14:textId="065CD2C4" w:rsidR="00023FC4" w:rsidRPr="00ED0E3B" w:rsidRDefault="00023FC4" w:rsidP="003115BF">
            <w:pPr>
              <w:pStyle w:val="ListParagraph"/>
              <w:numPr>
                <w:ilvl w:val="0"/>
                <w:numId w:val="3"/>
              </w:numPr>
              <w:tabs>
                <w:tab w:val="clear" w:pos="278"/>
                <w:tab w:val="left" w:pos="210"/>
                <w:tab w:val="left" w:pos="4470"/>
                <w:tab w:val="left" w:pos="5265"/>
              </w:tabs>
              <w:spacing w:before="240" w:line="240" w:lineRule="auto"/>
              <w:jc w:val="center"/>
            </w:pPr>
            <w:r>
              <w:lastRenderedPageBreak/>
              <w:t>Delete a category</w:t>
            </w:r>
          </w:p>
        </w:tc>
      </w:tr>
      <w:tr w:rsidR="00023FC4" w:rsidRPr="00ED0E3B" w14:paraId="7B734929"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424A317B" w14:textId="77777777" w:rsidR="00023FC4" w:rsidRPr="00ED0E3B" w:rsidRDefault="00023FC4" w:rsidP="003115BF">
            <w:pPr>
              <w:pStyle w:val="ListParagraph"/>
              <w:ind w:left="420"/>
              <w:rPr>
                <w:b w:val="0"/>
              </w:rPr>
            </w:pPr>
          </w:p>
          <w:p w14:paraId="69B72A2E" w14:textId="59BECF43" w:rsidR="004336E9" w:rsidRDefault="00CB08FE" w:rsidP="004336E9">
            <w:pPr>
              <w:pStyle w:val="ListParagraph"/>
              <w:numPr>
                <w:ilvl w:val="0"/>
                <w:numId w:val="17"/>
              </w:numPr>
              <w:rPr>
                <w:b w:val="0"/>
              </w:rPr>
            </w:pPr>
            <w:r>
              <w:rPr>
                <w:b w:val="0"/>
              </w:rPr>
              <w:t xml:space="preserve">tap </w:t>
            </w:r>
            <w:r w:rsidR="004336E9">
              <w:rPr>
                <w:b w:val="0"/>
              </w:rPr>
              <w:t>on three</w:t>
            </w:r>
            <w:r w:rsidR="004336E9">
              <w:rPr>
                <w:b w:val="0"/>
              </w:rPr>
              <w:t xml:space="preserve"> vertical dots icon on the top right corner</w:t>
            </w:r>
          </w:p>
          <w:p w14:paraId="32DA196D" w14:textId="1E5621F4" w:rsidR="004336E9" w:rsidRPr="00BA7D59" w:rsidRDefault="00CB08FE" w:rsidP="004336E9">
            <w:pPr>
              <w:pStyle w:val="ListParagraph"/>
              <w:numPr>
                <w:ilvl w:val="0"/>
                <w:numId w:val="17"/>
              </w:numPr>
              <w:rPr>
                <w:b w:val="0"/>
              </w:rPr>
            </w:pPr>
            <w:r>
              <w:rPr>
                <w:b w:val="0"/>
              </w:rPr>
              <w:t>s</w:t>
            </w:r>
            <w:r w:rsidR="004336E9">
              <w:rPr>
                <w:b w:val="0"/>
              </w:rPr>
              <w:t xml:space="preserve">elect </w:t>
            </w:r>
            <w:r w:rsidR="004336E9">
              <w:rPr>
                <w:b w:val="0"/>
              </w:rPr>
              <w:t>categories</w:t>
            </w:r>
          </w:p>
          <w:p w14:paraId="740E47F5" w14:textId="22D103FE" w:rsidR="004336E9" w:rsidRDefault="00CB08FE" w:rsidP="004336E9">
            <w:pPr>
              <w:pStyle w:val="ListParagraph"/>
              <w:numPr>
                <w:ilvl w:val="0"/>
                <w:numId w:val="17"/>
              </w:numPr>
              <w:rPr>
                <w:b w:val="0"/>
              </w:rPr>
            </w:pPr>
            <w:r>
              <w:rPr>
                <w:b w:val="0"/>
              </w:rPr>
              <w:t xml:space="preserve">tap </w:t>
            </w:r>
            <w:r w:rsidR="004336E9">
              <w:rPr>
                <w:b w:val="0"/>
              </w:rPr>
              <w:t xml:space="preserve">on </w:t>
            </w:r>
            <w:r w:rsidR="004336E9">
              <w:rPr>
                <w:b w:val="0"/>
              </w:rPr>
              <w:t>Vegetables</w:t>
            </w:r>
          </w:p>
          <w:p w14:paraId="62EB6847" w14:textId="697F96AB" w:rsidR="004336E9" w:rsidRDefault="00CB08FE" w:rsidP="004336E9">
            <w:pPr>
              <w:pStyle w:val="ListParagraph"/>
              <w:numPr>
                <w:ilvl w:val="0"/>
                <w:numId w:val="17"/>
              </w:numPr>
              <w:rPr>
                <w:b w:val="0"/>
              </w:rPr>
            </w:pPr>
            <w:r>
              <w:rPr>
                <w:b w:val="0"/>
              </w:rPr>
              <w:t xml:space="preserve">tap </w:t>
            </w:r>
            <w:r w:rsidR="004336E9">
              <w:rPr>
                <w:b w:val="0"/>
              </w:rPr>
              <w:t>on trash can icon in the top right corner</w:t>
            </w:r>
          </w:p>
          <w:p w14:paraId="3359147A" w14:textId="78BF345A" w:rsidR="004336E9" w:rsidRPr="004336E9" w:rsidRDefault="004336E9" w:rsidP="004336E9">
            <w:pPr>
              <w:pStyle w:val="ListParagraph"/>
              <w:ind w:left="840"/>
              <w:rPr>
                <w:b w:val="0"/>
              </w:rPr>
            </w:pPr>
          </w:p>
        </w:tc>
      </w:tr>
      <w:tr w:rsidR="00023FC4" w:rsidRPr="00ED0E3B" w14:paraId="0AAEE3CE"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10CA969E" w14:textId="77777777" w:rsidR="00023FC4" w:rsidRPr="00ED0E3B" w:rsidRDefault="00023FC4" w:rsidP="003115BF">
            <w:pPr>
              <w:tabs>
                <w:tab w:val="left" w:pos="4080"/>
              </w:tabs>
              <w:spacing w:after="0" w:line="276" w:lineRule="auto"/>
            </w:pPr>
            <w:r w:rsidRPr="00ED0E3B">
              <w:t>Actual result</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4700F474" w14:textId="77777777" w:rsidR="00023FC4" w:rsidRPr="00ED0E3B" w:rsidRDefault="00023FC4" w:rsidP="003115BF">
            <w:pPr>
              <w:spacing w:before="240" w:line="276" w:lineRule="auto"/>
            </w:pPr>
            <w:r w:rsidRPr="00ED0E3B">
              <w:t>Actual result</w:t>
            </w:r>
          </w:p>
        </w:tc>
      </w:tr>
      <w:tr w:rsidR="00CB08FE" w:rsidRPr="00ED0E3B" w14:paraId="0C220F70"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72660B42" w14:textId="7196FA11" w:rsidR="00CB08FE" w:rsidRPr="00ED0E3B" w:rsidRDefault="00CB08FE" w:rsidP="00CB08FE">
            <w:pPr>
              <w:rPr>
                <w:b w:val="0"/>
              </w:rPr>
            </w:pPr>
            <w:r>
              <w:rPr>
                <w:b w:val="0"/>
              </w:rPr>
              <w:t>User is returned to the initial screen with a message “</w:t>
            </w:r>
            <w:r>
              <w:rPr>
                <w:b w:val="0"/>
              </w:rPr>
              <w:t>Category</w:t>
            </w:r>
            <w:r>
              <w:rPr>
                <w:b w:val="0"/>
              </w:rPr>
              <w:t xml:space="preserve"> was </w:t>
            </w:r>
            <w:r>
              <w:rPr>
                <w:b w:val="0"/>
              </w:rPr>
              <w:t>deleted</w:t>
            </w:r>
            <w:r>
              <w:rPr>
                <w:b w:val="0"/>
              </w:rPr>
              <w:t>”</w:t>
            </w:r>
          </w:p>
        </w:tc>
        <w:tc>
          <w:tcPr>
            <w:cnfStyle w:val="000100000000" w:firstRow="0" w:lastRow="0" w:firstColumn="0" w:lastColumn="1" w:oddVBand="0" w:evenVBand="0" w:oddHBand="0" w:evenHBand="0" w:firstRowFirstColumn="0" w:firstRowLastColumn="0" w:lastRowFirstColumn="0" w:lastRowLastColumn="0"/>
            <w:tcW w:w="2562" w:type="dxa"/>
          </w:tcPr>
          <w:p w14:paraId="4FCAD05F" w14:textId="77777777" w:rsidR="00CB08FE" w:rsidRPr="00ED0E3B" w:rsidRDefault="00CB08FE" w:rsidP="00CB08FE">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32A8ADD8" w14:textId="77777777" w:rsidR="00CB08FE" w:rsidRPr="00ED0E3B" w:rsidRDefault="00CB08FE" w:rsidP="00CB08FE">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77B202E8" w14:textId="320E612D" w:rsidR="00023FC4" w:rsidRDefault="00023FC4" w:rsidP="00431FED"/>
    <w:tbl>
      <w:tblPr>
        <w:tblStyle w:val="ListTable2"/>
        <w:tblW w:w="0" w:type="auto"/>
        <w:tblLayout w:type="fixed"/>
        <w:tblLook w:val="0580" w:firstRow="0" w:lastRow="0" w:firstColumn="1" w:lastColumn="1" w:noHBand="0" w:noVBand="1"/>
      </w:tblPr>
      <w:tblGrid>
        <w:gridCol w:w="7242"/>
        <w:gridCol w:w="2562"/>
      </w:tblGrid>
      <w:tr w:rsidR="00023FC4" w:rsidRPr="00ED0E3B" w14:paraId="5A29C73D"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21DA98EF" w14:textId="709D7237" w:rsidR="00023FC4" w:rsidRPr="00ED0E3B" w:rsidRDefault="00023FC4" w:rsidP="003115BF">
            <w:pPr>
              <w:pStyle w:val="ListParagraph"/>
              <w:numPr>
                <w:ilvl w:val="0"/>
                <w:numId w:val="3"/>
              </w:numPr>
              <w:tabs>
                <w:tab w:val="clear" w:pos="278"/>
                <w:tab w:val="left" w:pos="210"/>
                <w:tab w:val="left" w:pos="4470"/>
                <w:tab w:val="left" w:pos="5265"/>
              </w:tabs>
              <w:spacing w:before="240" w:line="240" w:lineRule="auto"/>
              <w:jc w:val="center"/>
            </w:pPr>
            <w:r>
              <w:t>Add a new account</w:t>
            </w:r>
          </w:p>
        </w:tc>
      </w:tr>
      <w:tr w:rsidR="00023FC4" w:rsidRPr="00ED0E3B" w14:paraId="6516CEB5"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0FCD54C4" w14:textId="77777777" w:rsidR="00023FC4" w:rsidRPr="00ED0E3B" w:rsidRDefault="00023FC4" w:rsidP="003115BF">
            <w:pPr>
              <w:pStyle w:val="ListParagraph"/>
              <w:ind w:left="420"/>
              <w:rPr>
                <w:b w:val="0"/>
              </w:rPr>
            </w:pPr>
          </w:p>
          <w:p w14:paraId="1BD951BA" w14:textId="57673B64" w:rsidR="004336E9" w:rsidRDefault="00CB08FE" w:rsidP="004336E9">
            <w:pPr>
              <w:pStyle w:val="ListParagraph"/>
              <w:numPr>
                <w:ilvl w:val="0"/>
                <w:numId w:val="18"/>
              </w:numPr>
              <w:rPr>
                <w:b w:val="0"/>
              </w:rPr>
            </w:pPr>
            <w:r>
              <w:rPr>
                <w:b w:val="0"/>
              </w:rPr>
              <w:t xml:space="preserve">tap </w:t>
            </w:r>
            <w:r w:rsidR="004336E9">
              <w:rPr>
                <w:b w:val="0"/>
              </w:rPr>
              <w:t>on three vertical dots icon on the top right corner</w:t>
            </w:r>
          </w:p>
          <w:p w14:paraId="7B21188B" w14:textId="73567FDB" w:rsidR="004336E9" w:rsidRPr="00BA7D59" w:rsidRDefault="00CB08FE" w:rsidP="004336E9">
            <w:pPr>
              <w:pStyle w:val="ListParagraph"/>
              <w:numPr>
                <w:ilvl w:val="0"/>
                <w:numId w:val="18"/>
              </w:numPr>
              <w:rPr>
                <w:b w:val="0"/>
              </w:rPr>
            </w:pPr>
            <w:r>
              <w:rPr>
                <w:b w:val="0"/>
              </w:rPr>
              <w:t xml:space="preserve">tap </w:t>
            </w:r>
            <w:r w:rsidR="004336E9">
              <w:rPr>
                <w:b w:val="0"/>
              </w:rPr>
              <w:t>on</w:t>
            </w:r>
            <w:r w:rsidR="004336E9">
              <w:rPr>
                <w:b w:val="0"/>
              </w:rPr>
              <w:t xml:space="preserve"> </w:t>
            </w:r>
            <w:r w:rsidR="004336E9">
              <w:rPr>
                <w:b w:val="0"/>
              </w:rPr>
              <w:t>Accounts</w:t>
            </w:r>
          </w:p>
          <w:p w14:paraId="3FB793BE" w14:textId="7398AD8D" w:rsidR="004336E9" w:rsidRDefault="00CB08FE" w:rsidP="004336E9">
            <w:pPr>
              <w:pStyle w:val="ListParagraph"/>
              <w:numPr>
                <w:ilvl w:val="0"/>
                <w:numId w:val="18"/>
              </w:numPr>
              <w:rPr>
                <w:b w:val="0"/>
              </w:rPr>
            </w:pPr>
            <w:r>
              <w:rPr>
                <w:b w:val="0"/>
              </w:rPr>
              <w:t xml:space="preserve">tap </w:t>
            </w:r>
            <w:r w:rsidR="004336E9">
              <w:rPr>
                <w:b w:val="0"/>
              </w:rPr>
              <w:t>on +</w:t>
            </w:r>
          </w:p>
          <w:p w14:paraId="00ABB49F" w14:textId="59A34C6D" w:rsidR="004336E9" w:rsidRDefault="00CB08FE" w:rsidP="004336E9">
            <w:pPr>
              <w:pStyle w:val="ListParagraph"/>
              <w:numPr>
                <w:ilvl w:val="0"/>
                <w:numId w:val="18"/>
              </w:numPr>
              <w:rPr>
                <w:b w:val="0"/>
              </w:rPr>
            </w:pPr>
            <w:r>
              <w:rPr>
                <w:b w:val="0"/>
              </w:rPr>
              <w:t>e</w:t>
            </w:r>
            <w:r w:rsidR="004336E9">
              <w:rPr>
                <w:b w:val="0"/>
              </w:rPr>
              <w:t xml:space="preserve">nter </w:t>
            </w:r>
            <w:r>
              <w:rPr>
                <w:b w:val="0"/>
              </w:rPr>
              <w:t>name Savings Account</w:t>
            </w:r>
          </w:p>
          <w:p w14:paraId="563CEE02" w14:textId="6563189D" w:rsidR="004336E9" w:rsidRDefault="00CB08FE" w:rsidP="004336E9">
            <w:pPr>
              <w:pStyle w:val="ListParagraph"/>
              <w:numPr>
                <w:ilvl w:val="0"/>
                <w:numId w:val="18"/>
              </w:numPr>
              <w:rPr>
                <w:b w:val="0"/>
              </w:rPr>
            </w:pPr>
            <w:r>
              <w:rPr>
                <w:b w:val="0"/>
              </w:rPr>
              <w:t>select currency</w:t>
            </w:r>
          </w:p>
          <w:p w14:paraId="7A83B00B" w14:textId="0829E90E" w:rsidR="004336E9" w:rsidRDefault="00CB08FE" w:rsidP="004336E9">
            <w:pPr>
              <w:pStyle w:val="ListParagraph"/>
              <w:numPr>
                <w:ilvl w:val="0"/>
                <w:numId w:val="18"/>
              </w:numPr>
              <w:rPr>
                <w:b w:val="0"/>
              </w:rPr>
            </w:pPr>
            <w:r>
              <w:rPr>
                <w:b w:val="0"/>
              </w:rPr>
              <w:t>enter initial account balance and date</w:t>
            </w:r>
          </w:p>
          <w:p w14:paraId="063DB69F" w14:textId="68B19FBE" w:rsidR="00CB08FE" w:rsidRDefault="00CB08FE" w:rsidP="00CB08FE">
            <w:pPr>
              <w:pStyle w:val="ListParagraph"/>
              <w:numPr>
                <w:ilvl w:val="0"/>
                <w:numId w:val="18"/>
              </w:numPr>
              <w:rPr>
                <w:b w:val="0"/>
              </w:rPr>
            </w:pPr>
            <w:r>
              <w:rPr>
                <w:b w:val="0"/>
              </w:rPr>
              <w:t>tap on bitcoin icon</w:t>
            </w:r>
          </w:p>
          <w:p w14:paraId="5339A25E" w14:textId="79A11575" w:rsidR="00023FC4" w:rsidRPr="00CB08FE" w:rsidRDefault="00CB08FE" w:rsidP="004336E9">
            <w:pPr>
              <w:pStyle w:val="ListParagraph"/>
              <w:numPr>
                <w:ilvl w:val="0"/>
                <w:numId w:val="18"/>
              </w:numPr>
              <w:rPr>
                <w:b w:val="0"/>
              </w:rPr>
            </w:pPr>
            <w:r>
              <w:rPr>
                <w:b w:val="0"/>
              </w:rPr>
              <w:t>tap on Add button in the top right corner</w:t>
            </w:r>
          </w:p>
        </w:tc>
      </w:tr>
      <w:tr w:rsidR="00023FC4" w:rsidRPr="00ED0E3B" w14:paraId="44BB9251"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3704D86F" w14:textId="77777777" w:rsidR="00023FC4" w:rsidRPr="00ED0E3B" w:rsidRDefault="00023FC4" w:rsidP="003115BF">
            <w:pPr>
              <w:tabs>
                <w:tab w:val="left" w:pos="4080"/>
              </w:tabs>
              <w:spacing w:after="0" w:line="276" w:lineRule="auto"/>
            </w:pPr>
            <w:r w:rsidRPr="00ED0E3B">
              <w:t>Actual result</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4FEFFCA1" w14:textId="77777777" w:rsidR="00023FC4" w:rsidRPr="00ED0E3B" w:rsidRDefault="00023FC4" w:rsidP="003115BF">
            <w:pPr>
              <w:spacing w:before="240" w:line="276" w:lineRule="auto"/>
            </w:pPr>
            <w:r w:rsidRPr="00ED0E3B">
              <w:t>Actual result</w:t>
            </w:r>
          </w:p>
        </w:tc>
      </w:tr>
      <w:tr w:rsidR="00023FC4" w:rsidRPr="00ED0E3B" w14:paraId="29824030"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6AE9017E" w14:textId="1FBAB4AA" w:rsidR="00023FC4" w:rsidRPr="00ED0E3B" w:rsidRDefault="00CB08FE" w:rsidP="003115BF">
            <w:pPr>
              <w:rPr>
                <w:b w:val="0"/>
              </w:rPr>
            </w:pPr>
            <w:r>
              <w:rPr>
                <w:b w:val="0"/>
              </w:rPr>
              <w:t>User is returned to the initial screen with a message “New account was added”</w:t>
            </w:r>
          </w:p>
        </w:tc>
        <w:tc>
          <w:tcPr>
            <w:cnfStyle w:val="000100000000" w:firstRow="0" w:lastRow="0" w:firstColumn="0" w:lastColumn="1" w:oddVBand="0" w:evenVBand="0" w:oddHBand="0" w:evenHBand="0" w:firstRowFirstColumn="0" w:firstRowLastColumn="0" w:lastRowFirstColumn="0" w:lastRowLastColumn="0"/>
            <w:tcW w:w="2562" w:type="dxa"/>
          </w:tcPr>
          <w:p w14:paraId="07EB3756" w14:textId="77777777" w:rsidR="00023FC4" w:rsidRPr="00ED0E3B" w:rsidRDefault="00023FC4" w:rsidP="003115BF">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65B69BC2" w14:textId="77777777" w:rsidR="00023FC4" w:rsidRPr="00ED0E3B" w:rsidRDefault="00023FC4" w:rsidP="003115BF">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6CB2C91F" w14:textId="27A88563" w:rsidR="00023FC4" w:rsidRDefault="00023FC4" w:rsidP="00431FED"/>
    <w:p w14:paraId="0711FF29" w14:textId="5876735A" w:rsidR="004336E9" w:rsidRDefault="004336E9" w:rsidP="00431FED"/>
    <w:p w14:paraId="53342B05" w14:textId="13634B2A" w:rsidR="004336E9" w:rsidRDefault="004336E9" w:rsidP="00431FED"/>
    <w:p w14:paraId="634756C2" w14:textId="42D83BC6" w:rsidR="004336E9" w:rsidRDefault="004336E9" w:rsidP="00431FED"/>
    <w:p w14:paraId="7C79F8F6" w14:textId="6E50F3FE" w:rsidR="004336E9" w:rsidRDefault="004336E9" w:rsidP="00431FED"/>
    <w:p w14:paraId="32AD5694" w14:textId="77777777" w:rsidR="004336E9" w:rsidRDefault="004336E9" w:rsidP="00431FED"/>
    <w:tbl>
      <w:tblPr>
        <w:tblStyle w:val="ListTable2"/>
        <w:tblW w:w="0" w:type="auto"/>
        <w:tblLayout w:type="fixed"/>
        <w:tblLook w:val="0580" w:firstRow="0" w:lastRow="0" w:firstColumn="1" w:lastColumn="1" w:noHBand="0" w:noVBand="1"/>
      </w:tblPr>
      <w:tblGrid>
        <w:gridCol w:w="7242"/>
        <w:gridCol w:w="2562"/>
      </w:tblGrid>
      <w:tr w:rsidR="00023FC4" w:rsidRPr="00ED0E3B" w14:paraId="58127DE4"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2B14CD3E" w14:textId="0001F964" w:rsidR="00023FC4" w:rsidRPr="00ED0E3B" w:rsidRDefault="00023FC4" w:rsidP="003115BF">
            <w:pPr>
              <w:pStyle w:val="ListParagraph"/>
              <w:numPr>
                <w:ilvl w:val="0"/>
                <w:numId w:val="3"/>
              </w:numPr>
              <w:tabs>
                <w:tab w:val="clear" w:pos="278"/>
                <w:tab w:val="left" w:pos="210"/>
                <w:tab w:val="left" w:pos="4470"/>
                <w:tab w:val="left" w:pos="5265"/>
              </w:tabs>
              <w:spacing w:before="240" w:line="240" w:lineRule="auto"/>
              <w:jc w:val="center"/>
            </w:pPr>
            <w:r>
              <w:t>Edit account</w:t>
            </w:r>
          </w:p>
        </w:tc>
      </w:tr>
      <w:tr w:rsidR="00023FC4" w:rsidRPr="00ED0E3B" w14:paraId="3FEE6141"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587480C6" w14:textId="77777777" w:rsidR="00023FC4" w:rsidRPr="00ED0E3B" w:rsidRDefault="00023FC4" w:rsidP="003115BF">
            <w:pPr>
              <w:pStyle w:val="ListParagraph"/>
              <w:ind w:left="420"/>
              <w:rPr>
                <w:b w:val="0"/>
              </w:rPr>
            </w:pPr>
          </w:p>
          <w:p w14:paraId="576F197D" w14:textId="77777777" w:rsidR="00CB08FE" w:rsidRDefault="00CB08FE" w:rsidP="00CB08FE">
            <w:pPr>
              <w:pStyle w:val="ListParagraph"/>
              <w:numPr>
                <w:ilvl w:val="0"/>
                <w:numId w:val="19"/>
              </w:numPr>
              <w:rPr>
                <w:b w:val="0"/>
              </w:rPr>
            </w:pPr>
            <w:r>
              <w:rPr>
                <w:b w:val="0"/>
              </w:rPr>
              <w:t>tap on three vertical dots icon on the top right corner</w:t>
            </w:r>
          </w:p>
          <w:p w14:paraId="5C31BD94" w14:textId="77777777" w:rsidR="00CB08FE" w:rsidRPr="00BA7D59" w:rsidRDefault="00CB08FE" w:rsidP="00CB08FE">
            <w:pPr>
              <w:pStyle w:val="ListParagraph"/>
              <w:numPr>
                <w:ilvl w:val="0"/>
                <w:numId w:val="19"/>
              </w:numPr>
              <w:rPr>
                <w:b w:val="0"/>
              </w:rPr>
            </w:pPr>
            <w:r>
              <w:rPr>
                <w:b w:val="0"/>
              </w:rPr>
              <w:t>tap on Accounts</w:t>
            </w:r>
          </w:p>
          <w:p w14:paraId="7B42C98D" w14:textId="07775BB6" w:rsidR="00CB08FE" w:rsidRDefault="00CB08FE" w:rsidP="00CB08FE">
            <w:pPr>
              <w:pStyle w:val="ListParagraph"/>
              <w:numPr>
                <w:ilvl w:val="0"/>
                <w:numId w:val="19"/>
              </w:numPr>
              <w:rPr>
                <w:b w:val="0"/>
              </w:rPr>
            </w:pPr>
            <w:r>
              <w:rPr>
                <w:b w:val="0"/>
              </w:rPr>
              <w:t xml:space="preserve">tap </w:t>
            </w:r>
            <w:r>
              <w:rPr>
                <w:b w:val="0"/>
              </w:rPr>
              <w:t>on Savings Account</w:t>
            </w:r>
          </w:p>
          <w:p w14:paraId="15D0633E" w14:textId="7D3100FA" w:rsidR="00CB08FE" w:rsidRDefault="00CB08FE" w:rsidP="00CB08FE">
            <w:pPr>
              <w:pStyle w:val="ListParagraph"/>
              <w:numPr>
                <w:ilvl w:val="0"/>
                <w:numId w:val="19"/>
              </w:numPr>
              <w:rPr>
                <w:b w:val="0"/>
              </w:rPr>
            </w:pPr>
            <w:r>
              <w:rPr>
                <w:b w:val="0"/>
              </w:rPr>
              <w:t xml:space="preserve">select </w:t>
            </w:r>
            <w:r>
              <w:rPr>
                <w:b w:val="0"/>
              </w:rPr>
              <w:t xml:space="preserve">different </w:t>
            </w:r>
            <w:r>
              <w:rPr>
                <w:b w:val="0"/>
              </w:rPr>
              <w:t>currency</w:t>
            </w:r>
          </w:p>
          <w:p w14:paraId="767BFA04" w14:textId="1881DC67" w:rsidR="00CB08FE" w:rsidRDefault="00CB08FE" w:rsidP="00CB08FE">
            <w:pPr>
              <w:pStyle w:val="ListParagraph"/>
              <w:numPr>
                <w:ilvl w:val="0"/>
                <w:numId w:val="19"/>
              </w:numPr>
              <w:rPr>
                <w:b w:val="0"/>
              </w:rPr>
            </w:pPr>
            <w:r>
              <w:rPr>
                <w:b w:val="0"/>
              </w:rPr>
              <w:t>enter</w:t>
            </w:r>
            <w:r>
              <w:rPr>
                <w:b w:val="0"/>
              </w:rPr>
              <w:t xml:space="preserve"> new</w:t>
            </w:r>
            <w:r>
              <w:rPr>
                <w:b w:val="0"/>
              </w:rPr>
              <w:t xml:space="preserve"> initial account balance and date</w:t>
            </w:r>
          </w:p>
          <w:p w14:paraId="0D336A03" w14:textId="6E235A2D" w:rsidR="00CB08FE" w:rsidRDefault="00CB08FE" w:rsidP="00CB08FE">
            <w:pPr>
              <w:pStyle w:val="ListParagraph"/>
              <w:numPr>
                <w:ilvl w:val="0"/>
                <w:numId w:val="19"/>
              </w:numPr>
              <w:rPr>
                <w:b w:val="0"/>
              </w:rPr>
            </w:pPr>
            <w:r>
              <w:rPr>
                <w:b w:val="0"/>
              </w:rPr>
              <w:t xml:space="preserve">tap on Done </w:t>
            </w:r>
          </w:p>
          <w:p w14:paraId="087D09D2" w14:textId="121998F1" w:rsidR="00023FC4" w:rsidRPr="00CB08FE" w:rsidRDefault="00023FC4" w:rsidP="00CB08FE"/>
        </w:tc>
      </w:tr>
      <w:tr w:rsidR="00023FC4" w:rsidRPr="00ED0E3B" w14:paraId="54C5B574"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3715DBA5" w14:textId="77777777" w:rsidR="00023FC4" w:rsidRPr="00ED0E3B" w:rsidRDefault="00023FC4" w:rsidP="003115BF">
            <w:pPr>
              <w:tabs>
                <w:tab w:val="left" w:pos="4080"/>
              </w:tabs>
              <w:spacing w:after="0" w:line="276" w:lineRule="auto"/>
            </w:pPr>
            <w:r w:rsidRPr="00ED0E3B">
              <w:t>Actual result</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5C982B65" w14:textId="77777777" w:rsidR="00023FC4" w:rsidRPr="00ED0E3B" w:rsidRDefault="00023FC4" w:rsidP="003115BF">
            <w:pPr>
              <w:spacing w:before="240" w:line="276" w:lineRule="auto"/>
            </w:pPr>
            <w:r w:rsidRPr="00ED0E3B">
              <w:t>Actual result</w:t>
            </w:r>
          </w:p>
        </w:tc>
      </w:tr>
      <w:tr w:rsidR="00CB08FE" w:rsidRPr="00ED0E3B" w14:paraId="419F1667"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3FCF1555" w14:textId="5FF86782" w:rsidR="00CB08FE" w:rsidRPr="00ED0E3B" w:rsidRDefault="00CB08FE" w:rsidP="00CB08FE">
            <w:pPr>
              <w:rPr>
                <w:b w:val="0"/>
              </w:rPr>
            </w:pPr>
            <w:r>
              <w:rPr>
                <w:b w:val="0"/>
              </w:rPr>
              <w:t>User is returned to the initial screen with a message “</w:t>
            </w:r>
            <w:r>
              <w:rPr>
                <w:b w:val="0"/>
              </w:rPr>
              <w:t>A</w:t>
            </w:r>
            <w:r>
              <w:rPr>
                <w:b w:val="0"/>
              </w:rPr>
              <w:t xml:space="preserve">ccount was </w:t>
            </w:r>
            <w:r>
              <w:rPr>
                <w:b w:val="0"/>
              </w:rPr>
              <w:t>edited</w:t>
            </w:r>
            <w:r>
              <w:rPr>
                <w:b w:val="0"/>
              </w:rPr>
              <w:t>”</w:t>
            </w:r>
          </w:p>
        </w:tc>
        <w:tc>
          <w:tcPr>
            <w:cnfStyle w:val="000100000000" w:firstRow="0" w:lastRow="0" w:firstColumn="0" w:lastColumn="1" w:oddVBand="0" w:evenVBand="0" w:oddHBand="0" w:evenHBand="0" w:firstRowFirstColumn="0" w:firstRowLastColumn="0" w:lastRowFirstColumn="0" w:lastRowLastColumn="0"/>
            <w:tcW w:w="2562" w:type="dxa"/>
          </w:tcPr>
          <w:p w14:paraId="067230D4" w14:textId="77777777" w:rsidR="00CB08FE" w:rsidRPr="00ED0E3B" w:rsidRDefault="00CB08FE" w:rsidP="00CB08FE">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65C7EB69" w14:textId="77777777" w:rsidR="00CB08FE" w:rsidRPr="00ED0E3B" w:rsidRDefault="00CB08FE" w:rsidP="00CB08FE">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4F4F2A41" w14:textId="66C926C0" w:rsidR="00023FC4" w:rsidRDefault="00023FC4" w:rsidP="00431FED"/>
    <w:tbl>
      <w:tblPr>
        <w:tblStyle w:val="ListTable2"/>
        <w:tblW w:w="0" w:type="auto"/>
        <w:tblLayout w:type="fixed"/>
        <w:tblLook w:val="0580" w:firstRow="0" w:lastRow="0" w:firstColumn="1" w:lastColumn="1" w:noHBand="0" w:noVBand="1"/>
      </w:tblPr>
      <w:tblGrid>
        <w:gridCol w:w="7242"/>
        <w:gridCol w:w="2562"/>
      </w:tblGrid>
      <w:tr w:rsidR="00023FC4" w:rsidRPr="00ED0E3B" w14:paraId="5279D0F8"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38C757A3" w14:textId="5252D780" w:rsidR="00023FC4" w:rsidRPr="00ED0E3B" w:rsidRDefault="00023FC4" w:rsidP="003115BF">
            <w:pPr>
              <w:pStyle w:val="ListParagraph"/>
              <w:numPr>
                <w:ilvl w:val="0"/>
                <w:numId w:val="3"/>
              </w:numPr>
              <w:tabs>
                <w:tab w:val="clear" w:pos="278"/>
                <w:tab w:val="left" w:pos="210"/>
                <w:tab w:val="left" w:pos="4470"/>
                <w:tab w:val="left" w:pos="5265"/>
              </w:tabs>
              <w:spacing w:before="240" w:line="240" w:lineRule="auto"/>
              <w:jc w:val="center"/>
            </w:pPr>
            <w:r>
              <w:t>Delete account</w:t>
            </w:r>
          </w:p>
        </w:tc>
      </w:tr>
      <w:tr w:rsidR="00023FC4" w:rsidRPr="00ED0E3B" w14:paraId="34BC27A5"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2652A23F" w14:textId="77777777" w:rsidR="00023FC4" w:rsidRPr="00ED0E3B" w:rsidRDefault="00023FC4" w:rsidP="003115BF">
            <w:pPr>
              <w:pStyle w:val="ListParagraph"/>
              <w:ind w:left="420"/>
              <w:rPr>
                <w:b w:val="0"/>
              </w:rPr>
            </w:pPr>
          </w:p>
          <w:p w14:paraId="7D5E6375" w14:textId="77777777" w:rsidR="00CB08FE" w:rsidRDefault="00CB08FE" w:rsidP="00CB08FE">
            <w:pPr>
              <w:pStyle w:val="ListParagraph"/>
              <w:numPr>
                <w:ilvl w:val="0"/>
                <w:numId w:val="20"/>
              </w:numPr>
              <w:rPr>
                <w:b w:val="0"/>
              </w:rPr>
            </w:pPr>
            <w:r>
              <w:rPr>
                <w:b w:val="0"/>
              </w:rPr>
              <w:t>tap on three vertical dots icon on the top right corner</w:t>
            </w:r>
          </w:p>
          <w:p w14:paraId="291A7538" w14:textId="77777777" w:rsidR="00CB08FE" w:rsidRPr="00BA7D59" w:rsidRDefault="00CB08FE" w:rsidP="00CB08FE">
            <w:pPr>
              <w:pStyle w:val="ListParagraph"/>
              <w:numPr>
                <w:ilvl w:val="0"/>
                <w:numId w:val="20"/>
              </w:numPr>
              <w:rPr>
                <w:b w:val="0"/>
              </w:rPr>
            </w:pPr>
            <w:r>
              <w:rPr>
                <w:b w:val="0"/>
              </w:rPr>
              <w:t>tap on Accounts</w:t>
            </w:r>
          </w:p>
          <w:p w14:paraId="770FA69A" w14:textId="77777777" w:rsidR="00CB08FE" w:rsidRDefault="00CB08FE" w:rsidP="00CB08FE">
            <w:pPr>
              <w:pStyle w:val="ListParagraph"/>
              <w:numPr>
                <w:ilvl w:val="0"/>
                <w:numId w:val="20"/>
              </w:numPr>
              <w:rPr>
                <w:b w:val="0"/>
              </w:rPr>
            </w:pPr>
            <w:r>
              <w:rPr>
                <w:b w:val="0"/>
              </w:rPr>
              <w:t>tap on Savings Account</w:t>
            </w:r>
          </w:p>
          <w:p w14:paraId="2E776A2B" w14:textId="3E9BD5B8" w:rsidR="00CB08FE" w:rsidRDefault="00CB08FE" w:rsidP="00CB08FE">
            <w:pPr>
              <w:pStyle w:val="ListParagraph"/>
              <w:numPr>
                <w:ilvl w:val="0"/>
                <w:numId w:val="20"/>
              </w:numPr>
              <w:rPr>
                <w:b w:val="0"/>
              </w:rPr>
            </w:pPr>
            <w:r>
              <w:rPr>
                <w:b w:val="0"/>
              </w:rPr>
              <w:t>tap on the trash icon in the top right corner</w:t>
            </w:r>
          </w:p>
          <w:p w14:paraId="4B2710CB" w14:textId="77777777" w:rsidR="00023FC4" w:rsidRPr="00CB08FE" w:rsidRDefault="00023FC4" w:rsidP="00CB08FE">
            <w:pPr>
              <w:pStyle w:val="ListParagraph"/>
              <w:ind w:left="840"/>
            </w:pPr>
          </w:p>
        </w:tc>
      </w:tr>
      <w:tr w:rsidR="00023FC4" w:rsidRPr="00ED0E3B" w14:paraId="3C305866"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3149ADFF" w14:textId="77777777" w:rsidR="00023FC4" w:rsidRPr="00ED0E3B" w:rsidRDefault="00023FC4" w:rsidP="003115BF">
            <w:pPr>
              <w:tabs>
                <w:tab w:val="left" w:pos="4080"/>
              </w:tabs>
              <w:spacing w:after="0" w:line="276" w:lineRule="auto"/>
            </w:pPr>
            <w:r w:rsidRPr="00ED0E3B">
              <w:t>Actual result</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72A4ED4B" w14:textId="77777777" w:rsidR="00023FC4" w:rsidRPr="00ED0E3B" w:rsidRDefault="00023FC4" w:rsidP="003115BF">
            <w:pPr>
              <w:spacing w:before="240" w:line="276" w:lineRule="auto"/>
            </w:pPr>
            <w:r w:rsidRPr="00ED0E3B">
              <w:t>Actual result</w:t>
            </w:r>
          </w:p>
        </w:tc>
      </w:tr>
      <w:tr w:rsidR="00CB08FE" w:rsidRPr="00ED0E3B" w14:paraId="36155762"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25BC082A" w14:textId="00DE9446" w:rsidR="00CB08FE" w:rsidRPr="00ED0E3B" w:rsidRDefault="00CB08FE" w:rsidP="00CB08FE">
            <w:pPr>
              <w:rPr>
                <w:b w:val="0"/>
              </w:rPr>
            </w:pPr>
            <w:r>
              <w:rPr>
                <w:b w:val="0"/>
              </w:rPr>
              <w:t xml:space="preserve">User is returned to the initial screen with a message “Account was </w:t>
            </w:r>
            <w:r>
              <w:rPr>
                <w:b w:val="0"/>
              </w:rPr>
              <w:t>deleted</w:t>
            </w:r>
            <w:r>
              <w:rPr>
                <w:b w:val="0"/>
              </w:rPr>
              <w:t>”</w:t>
            </w:r>
          </w:p>
        </w:tc>
        <w:tc>
          <w:tcPr>
            <w:cnfStyle w:val="000100000000" w:firstRow="0" w:lastRow="0" w:firstColumn="0" w:lastColumn="1" w:oddVBand="0" w:evenVBand="0" w:oddHBand="0" w:evenHBand="0" w:firstRowFirstColumn="0" w:firstRowLastColumn="0" w:lastRowFirstColumn="0" w:lastRowLastColumn="0"/>
            <w:tcW w:w="2562" w:type="dxa"/>
          </w:tcPr>
          <w:p w14:paraId="3991F532" w14:textId="77777777" w:rsidR="00CB08FE" w:rsidRPr="00ED0E3B" w:rsidRDefault="00CB08FE" w:rsidP="00CB08FE">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2F785303" w14:textId="77777777" w:rsidR="00CB08FE" w:rsidRPr="00ED0E3B" w:rsidRDefault="00CB08FE" w:rsidP="00CB08FE">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4DE08125" w14:textId="4F2225F6" w:rsidR="00023FC4" w:rsidRDefault="00023FC4" w:rsidP="00431FED"/>
    <w:tbl>
      <w:tblPr>
        <w:tblStyle w:val="ListTable2"/>
        <w:tblW w:w="0" w:type="auto"/>
        <w:tblLayout w:type="fixed"/>
        <w:tblLook w:val="0580" w:firstRow="0" w:lastRow="0" w:firstColumn="1" w:lastColumn="1" w:noHBand="0" w:noVBand="1"/>
      </w:tblPr>
      <w:tblGrid>
        <w:gridCol w:w="7242"/>
        <w:gridCol w:w="2562"/>
      </w:tblGrid>
      <w:tr w:rsidR="00023FC4" w:rsidRPr="00ED0E3B" w14:paraId="3597DB66"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5043015B" w14:textId="1D2D0A00" w:rsidR="00023FC4" w:rsidRPr="00ED0E3B" w:rsidRDefault="00023FC4" w:rsidP="003115BF">
            <w:pPr>
              <w:pStyle w:val="ListParagraph"/>
              <w:numPr>
                <w:ilvl w:val="0"/>
                <w:numId w:val="3"/>
              </w:numPr>
              <w:tabs>
                <w:tab w:val="clear" w:pos="278"/>
                <w:tab w:val="left" w:pos="210"/>
                <w:tab w:val="left" w:pos="4470"/>
                <w:tab w:val="left" w:pos="5265"/>
              </w:tabs>
              <w:spacing w:before="240" w:line="240" w:lineRule="auto"/>
              <w:jc w:val="center"/>
            </w:pPr>
            <w:r>
              <w:lastRenderedPageBreak/>
              <w:t>Change language in Settings</w:t>
            </w:r>
          </w:p>
        </w:tc>
      </w:tr>
      <w:tr w:rsidR="00023FC4" w:rsidRPr="00ED0E3B" w14:paraId="26E87126"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1DC89BA4" w14:textId="77777777" w:rsidR="00023FC4" w:rsidRPr="00ED0E3B" w:rsidRDefault="00023FC4" w:rsidP="003115BF">
            <w:pPr>
              <w:pStyle w:val="ListParagraph"/>
              <w:ind w:left="420"/>
              <w:rPr>
                <w:b w:val="0"/>
              </w:rPr>
            </w:pPr>
          </w:p>
          <w:p w14:paraId="2A9250EB" w14:textId="77777777" w:rsidR="00CB08FE" w:rsidRDefault="00CB08FE" w:rsidP="00CB08FE">
            <w:pPr>
              <w:pStyle w:val="ListParagraph"/>
              <w:numPr>
                <w:ilvl w:val="0"/>
                <w:numId w:val="21"/>
              </w:numPr>
              <w:rPr>
                <w:b w:val="0"/>
              </w:rPr>
            </w:pPr>
            <w:r>
              <w:rPr>
                <w:b w:val="0"/>
              </w:rPr>
              <w:t>tap on three vertical dots icon on the top right corner</w:t>
            </w:r>
          </w:p>
          <w:p w14:paraId="4A371FA3" w14:textId="5C7BB413" w:rsidR="00CB08FE" w:rsidRPr="00BA7D59" w:rsidRDefault="00CB08FE" w:rsidP="00CB08FE">
            <w:pPr>
              <w:pStyle w:val="ListParagraph"/>
              <w:numPr>
                <w:ilvl w:val="0"/>
                <w:numId w:val="21"/>
              </w:numPr>
              <w:rPr>
                <w:b w:val="0"/>
              </w:rPr>
            </w:pPr>
            <w:r>
              <w:rPr>
                <w:b w:val="0"/>
              </w:rPr>
              <w:t xml:space="preserve">tap on </w:t>
            </w:r>
            <w:r>
              <w:rPr>
                <w:b w:val="0"/>
              </w:rPr>
              <w:t>Settings</w:t>
            </w:r>
          </w:p>
          <w:p w14:paraId="3FC58901" w14:textId="4A350B4F" w:rsidR="00CB08FE" w:rsidRDefault="00CB08FE" w:rsidP="00CB08FE">
            <w:pPr>
              <w:pStyle w:val="ListParagraph"/>
              <w:numPr>
                <w:ilvl w:val="0"/>
                <w:numId w:val="21"/>
              </w:numPr>
              <w:rPr>
                <w:b w:val="0"/>
              </w:rPr>
            </w:pPr>
            <w:r>
              <w:rPr>
                <w:b w:val="0"/>
              </w:rPr>
              <w:t xml:space="preserve">tap on </w:t>
            </w:r>
            <w:r>
              <w:rPr>
                <w:b w:val="0"/>
              </w:rPr>
              <w:t>Language</w:t>
            </w:r>
          </w:p>
          <w:p w14:paraId="1825CE92" w14:textId="3DF0385A" w:rsidR="00CB08FE" w:rsidRDefault="00CB08FE" w:rsidP="00CB08FE">
            <w:pPr>
              <w:pStyle w:val="ListParagraph"/>
              <w:numPr>
                <w:ilvl w:val="0"/>
                <w:numId w:val="21"/>
              </w:numPr>
              <w:rPr>
                <w:b w:val="0"/>
              </w:rPr>
            </w:pPr>
            <w:r>
              <w:rPr>
                <w:b w:val="0"/>
              </w:rPr>
              <w:t xml:space="preserve">select different </w:t>
            </w:r>
            <w:r>
              <w:rPr>
                <w:b w:val="0"/>
              </w:rPr>
              <w:t>language</w:t>
            </w:r>
          </w:p>
          <w:p w14:paraId="3407B646" w14:textId="77777777" w:rsidR="00023FC4" w:rsidRPr="00CB08FE" w:rsidRDefault="00023FC4" w:rsidP="00CB08FE">
            <w:pPr>
              <w:pStyle w:val="ListParagraph"/>
              <w:ind w:left="840"/>
            </w:pPr>
          </w:p>
        </w:tc>
      </w:tr>
      <w:tr w:rsidR="00023FC4" w:rsidRPr="00ED0E3B" w14:paraId="62CF32CB"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3E4990DA" w14:textId="77777777" w:rsidR="00023FC4" w:rsidRPr="00ED0E3B" w:rsidRDefault="00023FC4" w:rsidP="003115BF">
            <w:pPr>
              <w:tabs>
                <w:tab w:val="left" w:pos="4080"/>
              </w:tabs>
              <w:spacing w:after="0" w:line="276" w:lineRule="auto"/>
            </w:pPr>
            <w:r w:rsidRPr="00ED0E3B">
              <w:t>Actual result</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2746D111" w14:textId="77777777" w:rsidR="00023FC4" w:rsidRPr="00ED0E3B" w:rsidRDefault="00023FC4" w:rsidP="003115BF">
            <w:pPr>
              <w:spacing w:before="240" w:line="276" w:lineRule="auto"/>
            </w:pPr>
            <w:r w:rsidRPr="00ED0E3B">
              <w:t>Actual result</w:t>
            </w:r>
          </w:p>
        </w:tc>
      </w:tr>
      <w:tr w:rsidR="00023FC4" w:rsidRPr="00ED0E3B" w14:paraId="5653F04B"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41DC89BC" w14:textId="4A8DA9C3" w:rsidR="00023FC4" w:rsidRPr="00ED0E3B" w:rsidRDefault="00CB08FE" w:rsidP="003115BF">
            <w:pPr>
              <w:rPr>
                <w:b w:val="0"/>
              </w:rPr>
            </w:pPr>
            <w:r>
              <w:rPr>
                <w:b w:val="0"/>
              </w:rPr>
              <w:t>“You should restart the application in order to apply the language change” message should appear</w:t>
            </w:r>
          </w:p>
        </w:tc>
        <w:tc>
          <w:tcPr>
            <w:cnfStyle w:val="000100000000" w:firstRow="0" w:lastRow="0" w:firstColumn="0" w:lastColumn="1" w:oddVBand="0" w:evenVBand="0" w:oddHBand="0" w:evenHBand="0" w:firstRowFirstColumn="0" w:firstRowLastColumn="0" w:lastRowFirstColumn="0" w:lastRowLastColumn="0"/>
            <w:tcW w:w="2562" w:type="dxa"/>
          </w:tcPr>
          <w:p w14:paraId="449CD208" w14:textId="77777777" w:rsidR="00023FC4" w:rsidRPr="00ED0E3B" w:rsidRDefault="00023FC4" w:rsidP="003115BF">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4F32437D" w14:textId="77777777" w:rsidR="00023FC4" w:rsidRPr="00ED0E3B" w:rsidRDefault="00023FC4" w:rsidP="003115BF">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6C172DC0" w14:textId="63E5650F" w:rsidR="00023FC4" w:rsidRDefault="00023FC4" w:rsidP="00431FED"/>
    <w:tbl>
      <w:tblPr>
        <w:tblStyle w:val="ListTable2"/>
        <w:tblW w:w="0" w:type="auto"/>
        <w:tblLayout w:type="fixed"/>
        <w:tblLook w:val="0580" w:firstRow="0" w:lastRow="0" w:firstColumn="1" w:lastColumn="1" w:noHBand="0" w:noVBand="1"/>
      </w:tblPr>
      <w:tblGrid>
        <w:gridCol w:w="7242"/>
        <w:gridCol w:w="2562"/>
      </w:tblGrid>
      <w:tr w:rsidR="00023FC4" w:rsidRPr="00ED0E3B" w14:paraId="4DFE613C"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563BC4EB" w14:textId="2AADDA57" w:rsidR="00023FC4" w:rsidRPr="00ED0E3B" w:rsidRDefault="00023FC4" w:rsidP="003115BF">
            <w:pPr>
              <w:pStyle w:val="ListParagraph"/>
              <w:numPr>
                <w:ilvl w:val="0"/>
                <w:numId w:val="3"/>
              </w:numPr>
              <w:tabs>
                <w:tab w:val="clear" w:pos="278"/>
                <w:tab w:val="left" w:pos="210"/>
                <w:tab w:val="left" w:pos="4470"/>
                <w:tab w:val="left" w:pos="5265"/>
              </w:tabs>
              <w:spacing w:before="240" w:line="240" w:lineRule="auto"/>
              <w:jc w:val="center"/>
            </w:pPr>
            <w:r>
              <w:t>Change currency in Settings</w:t>
            </w:r>
          </w:p>
        </w:tc>
      </w:tr>
      <w:tr w:rsidR="00023FC4" w:rsidRPr="00ED0E3B" w14:paraId="6735F17D"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32E509EC" w14:textId="77777777" w:rsidR="00023FC4" w:rsidRPr="00ED0E3B" w:rsidRDefault="00023FC4" w:rsidP="003115BF">
            <w:pPr>
              <w:pStyle w:val="ListParagraph"/>
              <w:ind w:left="420"/>
              <w:rPr>
                <w:b w:val="0"/>
              </w:rPr>
            </w:pPr>
          </w:p>
          <w:p w14:paraId="26B91D79" w14:textId="77777777" w:rsidR="00CB08FE" w:rsidRDefault="00CB08FE" w:rsidP="00CB08FE">
            <w:pPr>
              <w:pStyle w:val="ListParagraph"/>
              <w:numPr>
                <w:ilvl w:val="0"/>
                <w:numId w:val="22"/>
              </w:numPr>
              <w:rPr>
                <w:b w:val="0"/>
              </w:rPr>
            </w:pPr>
            <w:r>
              <w:rPr>
                <w:b w:val="0"/>
              </w:rPr>
              <w:t>tap on three vertical dots icon on the top right corner</w:t>
            </w:r>
          </w:p>
          <w:p w14:paraId="26AC7630" w14:textId="77777777" w:rsidR="00CB08FE" w:rsidRPr="00BA7D59" w:rsidRDefault="00CB08FE" w:rsidP="00CB08FE">
            <w:pPr>
              <w:pStyle w:val="ListParagraph"/>
              <w:numPr>
                <w:ilvl w:val="0"/>
                <w:numId w:val="22"/>
              </w:numPr>
              <w:rPr>
                <w:b w:val="0"/>
              </w:rPr>
            </w:pPr>
            <w:r>
              <w:rPr>
                <w:b w:val="0"/>
              </w:rPr>
              <w:t>tap on Settings</w:t>
            </w:r>
          </w:p>
          <w:p w14:paraId="413ED100" w14:textId="296E0893" w:rsidR="00CB08FE" w:rsidRDefault="00CB08FE" w:rsidP="00CB08FE">
            <w:pPr>
              <w:pStyle w:val="ListParagraph"/>
              <w:numPr>
                <w:ilvl w:val="0"/>
                <w:numId w:val="22"/>
              </w:numPr>
              <w:rPr>
                <w:b w:val="0"/>
              </w:rPr>
            </w:pPr>
            <w:r>
              <w:rPr>
                <w:b w:val="0"/>
              </w:rPr>
              <w:t xml:space="preserve">tap on </w:t>
            </w:r>
            <w:r>
              <w:rPr>
                <w:b w:val="0"/>
              </w:rPr>
              <w:t>Currency</w:t>
            </w:r>
          </w:p>
          <w:p w14:paraId="17BA7562" w14:textId="3BB720EC" w:rsidR="00CB08FE" w:rsidRPr="00CB08FE" w:rsidRDefault="00CB08FE" w:rsidP="00CB08FE">
            <w:pPr>
              <w:pStyle w:val="ListParagraph"/>
              <w:numPr>
                <w:ilvl w:val="0"/>
                <w:numId w:val="22"/>
              </w:numPr>
              <w:rPr>
                <w:b w:val="0"/>
              </w:rPr>
            </w:pPr>
            <w:r>
              <w:rPr>
                <w:b w:val="0"/>
              </w:rPr>
              <w:t xml:space="preserve">select different </w:t>
            </w:r>
            <w:r>
              <w:rPr>
                <w:b w:val="0"/>
              </w:rPr>
              <w:t>currency</w:t>
            </w:r>
          </w:p>
        </w:tc>
      </w:tr>
      <w:tr w:rsidR="00023FC4" w:rsidRPr="00ED0E3B" w14:paraId="2F42644A"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1B7E2DCA" w14:textId="77777777" w:rsidR="00023FC4" w:rsidRPr="00ED0E3B" w:rsidRDefault="00023FC4" w:rsidP="003115BF">
            <w:pPr>
              <w:tabs>
                <w:tab w:val="left" w:pos="4080"/>
              </w:tabs>
              <w:spacing w:after="0" w:line="276" w:lineRule="auto"/>
            </w:pPr>
            <w:r w:rsidRPr="00ED0E3B">
              <w:t>Actual result</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52AF6F01" w14:textId="77777777" w:rsidR="00023FC4" w:rsidRPr="00ED0E3B" w:rsidRDefault="00023FC4" w:rsidP="003115BF">
            <w:pPr>
              <w:spacing w:before="240" w:line="276" w:lineRule="auto"/>
            </w:pPr>
            <w:r w:rsidRPr="00ED0E3B">
              <w:t>Actual result</w:t>
            </w:r>
          </w:p>
        </w:tc>
      </w:tr>
      <w:tr w:rsidR="00023FC4" w:rsidRPr="00ED0E3B" w14:paraId="2CB3F849"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210E2614" w14:textId="54D48553" w:rsidR="00023FC4" w:rsidRPr="00ED0E3B" w:rsidRDefault="00CB08FE" w:rsidP="003115BF">
            <w:pPr>
              <w:rPr>
                <w:b w:val="0"/>
              </w:rPr>
            </w:pPr>
            <w:r>
              <w:rPr>
                <w:b w:val="0"/>
              </w:rPr>
              <w:t>User is returned to the initial screen with a message “</w:t>
            </w:r>
            <w:r>
              <w:rPr>
                <w:b w:val="0"/>
              </w:rPr>
              <w:t>Base currency has been changed</w:t>
            </w:r>
            <w:r>
              <w:rPr>
                <w:b w:val="0"/>
              </w:rPr>
              <w:t>”</w:t>
            </w:r>
          </w:p>
        </w:tc>
        <w:tc>
          <w:tcPr>
            <w:cnfStyle w:val="000100000000" w:firstRow="0" w:lastRow="0" w:firstColumn="0" w:lastColumn="1" w:oddVBand="0" w:evenVBand="0" w:oddHBand="0" w:evenHBand="0" w:firstRowFirstColumn="0" w:firstRowLastColumn="0" w:lastRowFirstColumn="0" w:lastRowLastColumn="0"/>
            <w:tcW w:w="2562" w:type="dxa"/>
          </w:tcPr>
          <w:p w14:paraId="36D793C6" w14:textId="77777777" w:rsidR="00023FC4" w:rsidRPr="00ED0E3B" w:rsidRDefault="00023FC4" w:rsidP="003115BF">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074CE9DA" w14:textId="77777777" w:rsidR="00023FC4" w:rsidRPr="00ED0E3B" w:rsidRDefault="00023FC4" w:rsidP="003115BF">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7262E017" w14:textId="780BB656" w:rsidR="00023FC4" w:rsidRDefault="00023FC4" w:rsidP="00431FED"/>
    <w:p w14:paraId="745F04BD" w14:textId="7C45BE78" w:rsidR="00CB08FE" w:rsidRDefault="00CB08FE" w:rsidP="00431FED"/>
    <w:p w14:paraId="1AA8EC85" w14:textId="5D866595" w:rsidR="00CB08FE" w:rsidRDefault="00CB08FE" w:rsidP="00431FED"/>
    <w:p w14:paraId="07F3F8F9" w14:textId="35A314E4" w:rsidR="00CB08FE" w:rsidRDefault="00CB08FE" w:rsidP="00431FED"/>
    <w:p w14:paraId="4C653DA7" w14:textId="77777777" w:rsidR="00CB08FE" w:rsidRDefault="00CB08FE" w:rsidP="00431FED"/>
    <w:tbl>
      <w:tblPr>
        <w:tblStyle w:val="ListTable2"/>
        <w:tblW w:w="0" w:type="auto"/>
        <w:tblLayout w:type="fixed"/>
        <w:tblLook w:val="0580" w:firstRow="0" w:lastRow="0" w:firstColumn="1" w:lastColumn="1" w:noHBand="0" w:noVBand="1"/>
      </w:tblPr>
      <w:tblGrid>
        <w:gridCol w:w="7242"/>
        <w:gridCol w:w="2562"/>
      </w:tblGrid>
      <w:tr w:rsidR="00023FC4" w:rsidRPr="00ED0E3B" w14:paraId="09A7C964"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767F3882" w14:textId="71771D44" w:rsidR="00023FC4" w:rsidRPr="00ED0E3B" w:rsidRDefault="00023FC4" w:rsidP="003115BF">
            <w:pPr>
              <w:pStyle w:val="ListParagraph"/>
              <w:numPr>
                <w:ilvl w:val="0"/>
                <w:numId w:val="3"/>
              </w:numPr>
              <w:tabs>
                <w:tab w:val="clear" w:pos="278"/>
                <w:tab w:val="left" w:pos="210"/>
                <w:tab w:val="left" w:pos="4470"/>
                <w:tab w:val="left" w:pos="5265"/>
              </w:tabs>
              <w:spacing w:before="240" w:line="240" w:lineRule="auto"/>
              <w:jc w:val="center"/>
            </w:pPr>
            <w:r>
              <w:lastRenderedPageBreak/>
              <w:t>Change First day of the week in Settings</w:t>
            </w:r>
          </w:p>
        </w:tc>
      </w:tr>
      <w:tr w:rsidR="00023FC4" w:rsidRPr="00ED0E3B" w14:paraId="43A0BB78"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04E5C60B" w14:textId="77777777" w:rsidR="00023FC4" w:rsidRPr="00ED0E3B" w:rsidRDefault="00023FC4" w:rsidP="003115BF">
            <w:pPr>
              <w:pStyle w:val="ListParagraph"/>
              <w:ind w:left="420"/>
              <w:rPr>
                <w:b w:val="0"/>
              </w:rPr>
            </w:pPr>
          </w:p>
          <w:p w14:paraId="50557F6E" w14:textId="77777777" w:rsidR="00A026DE" w:rsidRDefault="00A026DE" w:rsidP="00A026DE">
            <w:pPr>
              <w:pStyle w:val="ListParagraph"/>
              <w:numPr>
                <w:ilvl w:val="0"/>
                <w:numId w:val="23"/>
              </w:numPr>
              <w:rPr>
                <w:b w:val="0"/>
              </w:rPr>
            </w:pPr>
            <w:r>
              <w:rPr>
                <w:b w:val="0"/>
              </w:rPr>
              <w:t>tap on three vertical dots icon on the top right corner</w:t>
            </w:r>
          </w:p>
          <w:p w14:paraId="7B0677AC" w14:textId="77777777" w:rsidR="00A026DE" w:rsidRPr="00BA7D59" w:rsidRDefault="00A026DE" w:rsidP="00A026DE">
            <w:pPr>
              <w:pStyle w:val="ListParagraph"/>
              <w:numPr>
                <w:ilvl w:val="0"/>
                <w:numId w:val="23"/>
              </w:numPr>
              <w:rPr>
                <w:b w:val="0"/>
              </w:rPr>
            </w:pPr>
            <w:r>
              <w:rPr>
                <w:b w:val="0"/>
              </w:rPr>
              <w:t>tap on Settings</w:t>
            </w:r>
          </w:p>
          <w:p w14:paraId="422A0416" w14:textId="3780C27E" w:rsidR="00A026DE" w:rsidRDefault="00A026DE" w:rsidP="00A026DE">
            <w:pPr>
              <w:pStyle w:val="ListParagraph"/>
              <w:numPr>
                <w:ilvl w:val="0"/>
                <w:numId w:val="23"/>
              </w:numPr>
              <w:rPr>
                <w:b w:val="0"/>
              </w:rPr>
            </w:pPr>
            <w:r>
              <w:rPr>
                <w:b w:val="0"/>
              </w:rPr>
              <w:t>tap on</w:t>
            </w:r>
            <w:r>
              <w:rPr>
                <w:b w:val="0"/>
              </w:rPr>
              <w:t xml:space="preserve"> first day of week</w:t>
            </w:r>
          </w:p>
          <w:p w14:paraId="7DEB36C2" w14:textId="5E0B2BCF" w:rsidR="00023FC4" w:rsidRPr="00A026DE" w:rsidRDefault="00A026DE" w:rsidP="00A026DE">
            <w:pPr>
              <w:pStyle w:val="ListParagraph"/>
              <w:numPr>
                <w:ilvl w:val="0"/>
                <w:numId w:val="23"/>
              </w:numPr>
            </w:pPr>
            <w:r>
              <w:rPr>
                <w:b w:val="0"/>
              </w:rPr>
              <w:t>tap on Monday</w:t>
            </w:r>
          </w:p>
        </w:tc>
      </w:tr>
      <w:tr w:rsidR="00023FC4" w:rsidRPr="00ED0E3B" w14:paraId="42F62616"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0844C257" w14:textId="77777777" w:rsidR="00023FC4" w:rsidRPr="00ED0E3B" w:rsidRDefault="00023FC4" w:rsidP="003115BF">
            <w:pPr>
              <w:tabs>
                <w:tab w:val="left" w:pos="4080"/>
              </w:tabs>
              <w:spacing w:after="0" w:line="276" w:lineRule="auto"/>
            </w:pPr>
            <w:r w:rsidRPr="00ED0E3B">
              <w:t>Actual result</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50E02B9E" w14:textId="77777777" w:rsidR="00023FC4" w:rsidRPr="00ED0E3B" w:rsidRDefault="00023FC4" w:rsidP="003115BF">
            <w:pPr>
              <w:spacing w:before="240" w:line="276" w:lineRule="auto"/>
            </w:pPr>
            <w:r w:rsidRPr="00ED0E3B">
              <w:t>Actual result</w:t>
            </w:r>
          </w:p>
        </w:tc>
      </w:tr>
      <w:tr w:rsidR="00023FC4" w:rsidRPr="00ED0E3B" w14:paraId="658D42B4"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78200416" w14:textId="6C72739B" w:rsidR="00023FC4" w:rsidRPr="00ED0E3B" w:rsidRDefault="00A026DE" w:rsidP="003115BF">
            <w:pPr>
              <w:rPr>
                <w:b w:val="0"/>
              </w:rPr>
            </w:pPr>
            <w:r>
              <w:rPr>
                <w:b w:val="0"/>
              </w:rPr>
              <w:t>User is returned to the initial screen</w:t>
            </w:r>
          </w:p>
        </w:tc>
        <w:tc>
          <w:tcPr>
            <w:cnfStyle w:val="000100000000" w:firstRow="0" w:lastRow="0" w:firstColumn="0" w:lastColumn="1" w:oddVBand="0" w:evenVBand="0" w:oddHBand="0" w:evenHBand="0" w:firstRowFirstColumn="0" w:firstRowLastColumn="0" w:lastRowFirstColumn="0" w:lastRowLastColumn="0"/>
            <w:tcW w:w="2562" w:type="dxa"/>
          </w:tcPr>
          <w:p w14:paraId="7F49C7FC" w14:textId="77777777" w:rsidR="00023FC4" w:rsidRPr="00ED0E3B" w:rsidRDefault="00023FC4" w:rsidP="003115BF">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4C8A0276" w14:textId="77777777" w:rsidR="00023FC4" w:rsidRPr="00ED0E3B" w:rsidRDefault="00023FC4" w:rsidP="003115BF">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4A428F45" w14:textId="01AAB590" w:rsidR="00023FC4" w:rsidRDefault="00023FC4" w:rsidP="00431FED"/>
    <w:tbl>
      <w:tblPr>
        <w:tblStyle w:val="ListTable2"/>
        <w:tblW w:w="0" w:type="auto"/>
        <w:tblLayout w:type="fixed"/>
        <w:tblLook w:val="0580" w:firstRow="0" w:lastRow="0" w:firstColumn="1" w:lastColumn="1" w:noHBand="0" w:noVBand="1"/>
      </w:tblPr>
      <w:tblGrid>
        <w:gridCol w:w="7242"/>
        <w:gridCol w:w="2562"/>
      </w:tblGrid>
      <w:tr w:rsidR="00023FC4" w:rsidRPr="00ED0E3B" w14:paraId="08F47242" w14:textId="77777777" w:rsidTr="003115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04" w:type="dxa"/>
            <w:gridSpan w:val="2"/>
            <w:vAlign w:val="center"/>
          </w:tcPr>
          <w:p w14:paraId="7047AE3E" w14:textId="20CF4C8E" w:rsidR="00023FC4" w:rsidRPr="00ED0E3B" w:rsidRDefault="00023FC4" w:rsidP="003115BF">
            <w:pPr>
              <w:pStyle w:val="ListParagraph"/>
              <w:numPr>
                <w:ilvl w:val="0"/>
                <w:numId w:val="3"/>
              </w:numPr>
              <w:tabs>
                <w:tab w:val="clear" w:pos="278"/>
                <w:tab w:val="left" w:pos="210"/>
                <w:tab w:val="left" w:pos="4470"/>
                <w:tab w:val="left" w:pos="5265"/>
              </w:tabs>
              <w:spacing w:before="240" w:line="240" w:lineRule="auto"/>
              <w:jc w:val="center"/>
            </w:pPr>
            <w:r>
              <w:t>Unlock pro features in Settings</w:t>
            </w:r>
          </w:p>
        </w:tc>
      </w:tr>
      <w:tr w:rsidR="00023FC4" w:rsidRPr="00ED0E3B" w14:paraId="3F137A25" w14:textId="77777777" w:rsidTr="003115BF">
        <w:trPr>
          <w:trHeight w:val="1120"/>
        </w:trPr>
        <w:tc>
          <w:tcPr>
            <w:cnfStyle w:val="001000000000" w:firstRow="0" w:lastRow="0" w:firstColumn="1" w:lastColumn="0" w:oddVBand="0" w:evenVBand="0" w:oddHBand="0" w:evenHBand="0" w:firstRowFirstColumn="0" w:firstRowLastColumn="0" w:lastRowFirstColumn="0" w:lastRowLastColumn="0"/>
            <w:tcW w:w="9804" w:type="dxa"/>
            <w:gridSpan w:val="2"/>
          </w:tcPr>
          <w:p w14:paraId="24D00E58" w14:textId="77777777" w:rsidR="00023FC4" w:rsidRPr="00ED0E3B" w:rsidRDefault="00023FC4" w:rsidP="003115BF">
            <w:pPr>
              <w:pStyle w:val="ListParagraph"/>
              <w:ind w:left="420"/>
              <w:rPr>
                <w:b w:val="0"/>
              </w:rPr>
            </w:pPr>
          </w:p>
          <w:p w14:paraId="7136E826" w14:textId="77777777" w:rsidR="00A026DE" w:rsidRDefault="00A026DE" w:rsidP="00A026DE">
            <w:pPr>
              <w:pStyle w:val="ListParagraph"/>
              <w:numPr>
                <w:ilvl w:val="0"/>
                <w:numId w:val="24"/>
              </w:numPr>
              <w:rPr>
                <w:b w:val="0"/>
              </w:rPr>
            </w:pPr>
            <w:r>
              <w:rPr>
                <w:b w:val="0"/>
              </w:rPr>
              <w:t>tap on three vertical dots icon on the top right corner</w:t>
            </w:r>
          </w:p>
          <w:p w14:paraId="6274F01D" w14:textId="77777777" w:rsidR="00A026DE" w:rsidRPr="00BA7D59" w:rsidRDefault="00A026DE" w:rsidP="00A026DE">
            <w:pPr>
              <w:pStyle w:val="ListParagraph"/>
              <w:numPr>
                <w:ilvl w:val="0"/>
                <w:numId w:val="24"/>
              </w:numPr>
              <w:rPr>
                <w:b w:val="0"/>
              </w:rPr>
            </w:pPr>
            <w:r>
              <w:rPr>
                <w:b w:val="0"/>
              </w:rPr>
              <w:t>tap on Settings</w:t>
            </w:r>
          </w:p>
          <w:p w14:paraId="3B2C818C" w14:textId="7FD05ACB" w:rsidR="00A026DE" w:rsidRDefault="00A026DE" w:rsidP="00A026DE">
            <w:pPr>
              <w:pStyle w:val="ListParagraph"/>
              <w:numPr>
                <w:ilvl w:val="0"/>
                <w:numId w:val="24"/>
              </w:numPr>
              <w:rPr>
                <w:b w:val="0"/>
              </w:rPr>
            </w:pPr>
            <w:r>
              <w:rPr>
                <w:b w:val="0"/>
              </w:rPr>
              <w:t xml:space="preserve">tap on </w:t>
            </w:r>
            <w:r>
              <w:rPr>
                <w:b w:val="0"/>
              </w:rPr>
              <w:t>Unlock Monefy</w:t>
            </w:r>
          </w:p>
          <w:p w14:paraId="773813E8" w14:textId="6573887F" w:rsidR="00A026DE" w:rsidRDefault="00A026DE" w:rsidP="00A026DE">
            <w:pPr>
              <w:pStyle w:val="ListParagraph"/>
              <w:numPr>
                <w:ilvl w:val="0"/>
                <w:numId w:val="24"/>
              </w:numPr>
              <w:rPr>
                <w:b w:val="0"/>
              </w:rPr>
            </w:pPr>
            <w:r>
              <w:rPr>
                <w:b w:val="0"/>
              </w:rPr>
              <w:t xml:space="preserve">tap on the BUY $2,99 button </w:t>
            </w:r>
          </w:p>
          <w:p w14:paraId="1C485CB6" w14:textId="16E4E313" w:rsidR="00A026DE" w:rsidRDefault="00A026DE" w:rsidP="00A026DE">
            <w:pPr>
              <w:pStyle w:val="ListParagraph"/>
              <w:numPr>
                <w:ilvl w:val="0"/>
                <w:numId w:val="24"/>
              </w:numPr>
              <w:rPr>
                <w:b w:val="0"/>
              </w:rPr>
            </w:pPr>
            <w:r>
              <w:rPr>
                <w:b w:val="0"/>
              </w:rPr>
              <w:t>Authenticate with face/touch ID or password</w:t>
            </w:r>
          </w:p>
          <w:p w14:paraId="5CC2FA91" w14:textId="0C833894" w:rsidR="00023FC4" w:rsidRPr="00A026DE" w:rsidRDefault="00023FC4" w:rsidP="00A026DE"/>
        </w:tc>
      </w:tr>
      <w:tr w:rsidR="00023FC4" w:rsidRPr="00ED0E3B" w14:paraId="488B714E" w14:textId="77777777" w:rsidTr="003115B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7242" w:type="dxa"/>
            <w:vAlign w:val="center"/>
          </w:tcPr>
          <w:p w14:paraId="6941C5BD" w14:textId="77777777" w:rsidR="00023FC4" w:rsidRPr="00ED0E3B" w:rsidRDefault="00023FC4" w:rsidP="003115BF">
            <w:pPr>
              <w:tabs>
                <w:tab w:val="left" w:pos="4080"/>
              </w:tabs>
              <w:spacing w:after="0" w:line="276" w:lineRule="auto"/>
            </w:pPr>
            <w:r w:rsidRPr="00ED0E3B">
              <w:t>Actual result</w:t>
            </w:r>
          </w:p>
        </w:tc>
        <w:tc>
          <w:tcPr>
            <w:cnfStyle w:val="000100000000" w:firstRow="0" w:lastRow="0" w:firstColumn="0" w:lastColumn="1" w:oddVBand="0" w:evenVBand="0" w:oddHBand="0" w:evenHBand="0" w:firstRowFirstColumn="0" w:firstRowLastColumn="0" w:lastRowFirstColumn="0" w:lastRowLastColumn="0"/>
            <w:tcW w:w="2562" w:type="dxa"/>
            <w:vAlign w:val="center"/>
          </w:tcPr>
          <w:p w14:paraId="1B4BDDDF" w14:textId="77777777" w:rsidR="00023FC4" w:rsidRPr="00ED0E3B" w:rsidRDefault="00023FC4" w:rsidP="003115BF">
            <w:pPr>
              <w:spacing w:before="240" w:line="276" w:lineRule="auto"/>
            </w:pPr>
            <w:r w:rsidRPr="00ED0E3B">
              <w:t>Actual result</w:t>
            </w:r>
          </w:p>
        </w:tc>
      </w:tr>
      <w:tr w:rsidR="00023FC4" w:rsidRPr="00ED0E3B" w14:paraId="3B354C16" w14:textId="77777777" w:rsidTr="003115BF">
        <w:trPr>
          <w:trHeight w:val="1065"/>
        </w:trPr>
        <w:tc>
          <w:tcPr>
            <w:cnfStyle w:val="001000000000" w:firstRow="0" w:lastRow="0" w:firstColumn="1" w:lastColumn="0" w:oddVBand="0" w:evenVBand="0" w:oddHBand="0" w:evenHBand="0" w:firstRowFirstColumn="0" w:firstRowLastColumn="0" w:lastRowFirstColumn="0" w:lastRowLastColumn="0"/>
            <w:tcW w:w="7242" w:type="dxa"/>
          </w:tcPr>
          <w:p w14:paraId="28868724" w14:textId="43F60BAE" w:rsidR="00023FC4" w:rsidRPr="00ED0E3B" w:rsidRDefault="00A026DE" w:rsidP="003115BF">
            <w:pPr>
              <w:rPr>
                <w:b w:val="0"/>
              </w:rPr>
            </w:pPr>
            <w:r>
              <w:rPr>
                <w:b w:val="0"/>
              </w:rPr>
              <w:t>Pro features are unlocked</w:t>
            </w:r>
            <w:bookmarkStart w:id="7" w:name="_GoBack"/>
            <w:bookmarkEnd w:id="7"/>
          </w:p>
        </w:tc>
        <w:tc>
          <w:tcPr>
            <w:cnfStyle w:val="000100000000" w:firstRow="0" w:lastRow="0" w:firstColumn="0" w:lastColumn="1" w:oddVBand="0" w:evenVBand="0" w:oddHBand="0" w:evenHBand="0" w:firstRowFirstColumn="0" w:firstRowLastColumn="0" w:lastRowFirstColumn="0" w:lastRowLastColumn="0"/>
            <w:tcW w:w="2562" w:type="dxa"/>
          </w:tcPr>
          <w:p w14:paraId="4BFB46B2" w14:textId="77777777" w:rsidR="00023FC4" w:rsidRPr="00ED0E3B" w:rsidRDefault="00023FC4" w:rsidP="003115BF">
            <w:pPr>
              <w:pStyle w:val="NoSpacing"/>
              <w:spacing w:before="240"/>
              <w:rPr>
                <w:b w:val="0"/>
                <w:lang w:val="en-US" w:eastAsia="sl-SI"/>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Passed</w:t>
            </w:r>
          </w:p>
          <w:p w14:paraId="01D3F39C" w14:textId="77777777" w:rsidR="00023FC4" w:rsidRPr="00ED0E3B" w:rsidRDefault="00023FC4" w:rsidP="003115BF">
            <w:pPr>
              <w:pStyle w:val="NoSpacing"/>
              <w:rPr>
                <w:lang w:val="en-US"/>
              </w:rPr>
            </w:pPr>
            <w:r w:rsidRPr="00ED0E3B">
              <w:rPr>
                <w:rFonts w:ascii="Wingdings 2" w:hAnsi="Wingdings 2" w:cs="Wingdings 2"/>
                <w:b w:val="0"/>
                <w:sz w:val="27"/>
                <w:szCs w:val="27"/>
                <w:lang w:val="en-US" w:eastAsia="sl-SI"/>
              </w:rPr>
              <w:t></w:t>
            </w:r>
            <w:r w:rsidRPr="00ED0E3B">
              <w:rPr>
                <w:b w:val="0"/>
                <w:sz w:val="27"/>
                <w:szCs w:val="27"/>
                <w:lang w:val="en-US" w:eastAsia="sl-SI"/>
              </w:rPr>
              <w:t xml:space="preserve"> </w:t>
            </w:r>
            <w:r w:rsidRPr="00ED0E3B">
              <w:rPr>
                <w:b w:val="0"/>
                <w:lang w:val="en-US" w:eastAsia="sl-SI"/>
              </w:rPr>
              <w:t>Did not pass</w:t>
            </w:r>
            <w:r w:rsidRPr="00ED0E3B">
              <w:rPr>
                <w:lang w:val="en-US"/>
              </w:rPr>
              <w:t xml:space="preserve"> </w:t>
            </w:r>
            <w:r w:rsidRPr="00ED0E3B">
              <w:rPr>
                <w:rFonts w:ascii="Wingdings 2" w:hAnsi="Wingdings 2" w:cs="Wingdings 2"/>
                <w:sz w:val="27"/>
                <w:szCs w:val="27"/>
                <w:lang w:val="en-US" w:eastAsia="sl-SI"/>
              </w:rPr>
              <w:t></w:t>
            </w:r>
            <w:r w:rsidRPr="00ED0E3B">
              <w:rPr>
                <w:lang w:val="en-US"/>
              </w:rPr>
              <w:t xml:space="preserve"> </w:t>
            </w:r>
          </w:p>
        </w:tc>
      </w:tr>
    </w:tbl>
    <w:p w14:paraId="0D041288" w14:textId="77777777" w:rsidR="00023FC4" w:rsidRPr="00ED0E3B" w:rsidRDefault="00023FC4" w:rsidP="00431FED"/>
    <w:sectPr w:rsidR="00023FC4" w:rsidRPr="00ED0E3B" w:rsidSect="004845E0">
      <w:headerReference w:type="default" r:id="rId12"/>
      <w:footerReference w:type="default" r:id="rId13"/>
      <w:headerReference w:type="first" r:id="rId14"/>
      <w:type w:val="continuous"/>
      <w:pgSz w:w="11900" w:h="16840" w:code="9"/>
      <w:pgMar w:top="2801" w:right="703" w:bottom="1298" w:left="1264" w:header="1276" w:footer="550" w:gutter="0"/>
      <w:pgNumType w:start="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BB031" w14:textId="77777777" w:rsidR="008739F2" w:rsidRDefault="008739F2" w:rsidP="009624A0">
      <w:r>
        <w:separator/>
      </w:r>
    </w:p>
  </w:endnote>
  <w:endnote w:type="continuationSeparator" w:id="0">
    <w:p w14:paraId="20F0BB57" w14:textId="77777777" w:rsidR="008739F2" w:rsidRDefault="008739F2" w:rsidP="00962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1405014"/>
      <w:docPartObj>
        <w:docPartGallery w:val="Page Numbers (Bottom of Page)"/>
        <w:docPartUnique/>
      </w:docPartObj>
    </w:sdtPr>
    <w:sdtEndPr>
      <w:rPr>
        <w:noProof/>
      </w:rPr>
    </w:sdtEndPr>
    <w:sdtContent>
      <w:p w14:paraId="2E34DDF9" w14:textId="27206818" w:rsidR="00CF7BC5" w:rsidRDefault="00CF7BC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2F87D0D" w14:textId="5CFE98B2" w:rsidR="00CF7BC5" w:rsidRDefault="00CF7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7F831" w14:textId="77777777" w:rsidR="008739F2" w:rsidRDefault="008739F2" w:rsidP="009624A0">
      <w:r>
        <w:separator/>
      </w:r>
    </w:p>
  </w:footnote>
  <w:footnote w:type="continuationSeparator" w:id="0">
    <w:p w14:paraId="22EDD046" w14:textId="77777777" w:rsidR="008739F2" w:rsidRDefault="008739F2" w:rsidP="00962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B87D1" w14:textId="0578AECB" w:rsidR="00CF7BC5" w:rsidRDefault="00CF7BC5" w:rsidP="009624A0">
    <w:pPr>
      <w:pStyle w:val="Header"/>
    </w:pPr>
    <w:r>
      <w:rPr>
        <w:noProof/>
        <w:lang w:eastAsia="en-US"/>
      </w:rPr>
      <mc:AlternateContent>
        <mc:Choice Requires="wps">
          <w:drawing>
            <wp:anchor distT="0" distB="0" distL="114300" distR="114300" simplePos="0" relativeHeight="251657216" behindDoc="0" locked="0" layoutInCell="1" allowOverlap="1" wp14:anchorId="217B29CF" wp14:editId="01D65886">
              <wp:simplePos x="0" y="0"/>
              <wp:positionH relativeFrom="page">
                <wp:posOffset>4464685</wp:posOffset>
              </wp:positionH>
              <wp:positionV relativeFrom="page">
                <wp:posOffset>377825</wp:posOffset>
              </wp:positionV>
              <wp:extent cx="2628900" cy="25527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1E0E8" w14:textId="7DBC8C1E" w:rsidR="00CF7BC5" w:rsidRPr="00D25380" w:rsidRDefault="00CF7BC5" w:rsidP="005F7BED">
                          <w:pPr>
                            <w:spacing w:after="40"/>
                            <w:jc w:val="right"/>
                            <w:rPr>
                              <w:b/>
                            </w:rPr>
                          </w:pPr>
                          <w:r>
                            <w:rPr>
                              <w:b/>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B29CF" id="_x0000_t202" coordsize="21600,21600" o:spt="202" path="m,l,21600r21600,l21600,xe">
              <v:stroke joinstyle="miter"/>
              <v:path gradientshapeok="t" o:connecttype="rect"/>
            </v:shapetype>
            <v:shape id="Text Box 9" o:spid="_x0000_s1026" type="#_x0000_t202" style="position:absolute;left:0;text-align:left;margin-left:351.55pt;margin-top:29.75pt;width:207pt;height:20.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ULtQIAALk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" filled="f" stroked="f">
              <v:textbox>
                <w:txbxContent>
                  <w:p w14:paraId="7381E0E8" w14:textId="7DBC8C1E" w:rsidR="00CF7BC5" w:rsidRPr="00D25380" w:rsidRDefault="00CF7BC5" w:rsidP="005F7BED">
                    <w:pPr>
                      <w:spacing w:after="40"/>
                      <w:jc w:val="right"/>
                      <w:rPr>
                        <w:b/>
                      </w:rPr>
                    </w:pPr>
                    <w:r>
                      <w:rPr>
                        <w:b/>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E1130" w14:textId="1115A6D8" w:rsidR="00CF7BC5" w:rsidRDefault="00CF7BC5">
    <w:pPr>
      <w:pStyle w:val="Header"/>
    </w:pPr>
    <w:r>
      <w:rPr>
        <w:noProof/>
      </w:rPr>
      <w:drawing>
        <wp:anchor distT="0" distB="0" distL="114300" distR="114300" simplePos="0" relativeHeight="251658240" behindDoc="0" locked="0" layoutInCell="1" allowOverlap="1" wp14:anchorId="06AE71DB" wp14:editId="19D056DD">
          <wp:simplePos x="0" y="0"/>
          <wp:positionH relativeFrom="margin">
            <wp:align>left</wp:align>
          </wp:positionH>
          <wp:positionV relativeFrom="paragraph">
            <wp:posOffset>75565</wp:posOffset>
          </wp:positionV>
          <wp:extent cx="895350" cy="466725"/>
          <wp:effectExtent l="0" t="0" r="0" b="9525"/>
          <wp:wrapSquare wrapText="bothSides"/>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26_logo.svg"/>
                  <pic:cNvPicPr/>
                </pic:nvPicPr>
                <pic:blipFill>
                  <a:blip r:embed="rId1">
                    <a:extLst>
                      <a:ext uri="{96DAC541-7B7A-43D3-8B79-37D633B846F1}">
                        <asvg:svgBlip xmlns:asvg="http://schemas.microsoft.com/office/drawing/2016/SVG/main" r:embed="rId2"/>
                      </a:ext>
                    </a:extLst>
                  </a:blip>
                  <a:stretch>
                    <a:fillRect/>
                  </a:stretch>
                </pic:blipFill>
                <pic:spPr>
                  <a:xfrm>
                    <a:off x="0" y="0"/>
                    <a:ext cx="895350" cy="4667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4072"/>
    <w:multiLevelType w:val="hybridMultilevel"/>
    <w:tmpl w:val="C3E02038"/>
    <w:lvl w:ilvl="0" w:tplc="60ACFD8E">
      <w:start w:val="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8258B"/>
    <w:multiLevelType w:val="hybridMultilevel"/>
    <w:tmpl w:val="EEFA73EC"/>
    <w:lvl w:ilvl="0" w:tplc="921A68BA">
      <w:start w:val="1"/>
      <w:numFmt w:val="decimal"/>
      <w:lvlText w:val="%1."/>
      <w:lvlJc w:val="left"/>
      <w:pPr>
        <w:ind w:left="420" w:hanging="360"/>
      </w:pPr>
      <w:rPr>
        <w:rFonts w:hint="default"/>
        <w:b w:val="0"/>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2" w15:restartNumberingAfterBreak="0">
    <w:nsid w:val="0CAD75EC"/>
    <w:multiLevelType w:val="hybridMultilevel"/>
    <w:tmpl w:val="A2BE04C4"/>
    <w:lvl w:ilvl="0" w:tplc="E1F4F582">
      <w:start w:val="1"/>
      <w:numFmt w:val="decimal"/>
      <w:lvlText w:val="%1."/>
      <w:lvlJc w:val="left"/>
      <w:pPr>
        <w:ind w:left="840" w:hanging="8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F45CB1"/>
    <w:multiLevelType w:val="hybridMultilevel"/>
    <w:tmpl w:val="C2B896CA"/>
    <w:lvl w:ilvl="0" w:tplc="A80ECD90">
      <w:start w:val="1"/>
      <w:numFmt w:val="decimal"/>
      <w:lvlText w:val="%1."/>
      <w:lvlJc w:val="left"/>
      <w:pPr>
        <w:ind w:left="570" w:hanging="360"/>
      </w:pPr>
      <w:rPr>
        <w:rFonts w:hint="default"/>
      </w:rPr>
    </w:lvl>
    <w:lvl w:ilvl="1" w:tplc="241A0019" w:tentative="1">
      <w:start w:val="1"/>
      <w:numFmt w:val="lowerLetter"/>
      <w:lvlText w:val="%2."/>
      <w:lvlJc w:val="left"/>
      <w:pPr>
        <w:ind w:left="1290" w:hanging="360"/>
      </w:pPr>
    </w:lvl>
    <w:lvl w:ilvl="2" w:tplc="241A001B" w:tentative="1">
      <w:start w:val="1"/>
      <w:numFmt w:val="lowerRoman"/>
      <w:lvlText w:val="%3."/>
      <w:lvlJc w:val="right"/>
      <w:pPr>
        <w:ind w:left="2010" w:hanging="180"/>
      </w:pPr>
    </w:lvl>
    <w:lvl w:ilvl="3" w:tplc="241A000F" w:tentative="1">
      <w:start w:val="1"/>
      <w:numFmt w:val="decimal"/>
      <w:lvlText w:val="%4."/>
      <w:lvlJc w:val="left"/>
      <w:pPr>
        <w:ind w:left="2730" w:hanging="360"/>
      </w:pPr>
    </w:lvl>
    <w:lvl w:ilvl="4" w:tplc="241A0019" w:tentative="1">
      <w:start w:val="1"/>
      <w:numFmt w:val="lowerLetter"/>
      <w:lvlText w:val="%5."/>
      <w:lvlJc w:val="left"/>
      <w:pPr>
        <w:ind w:left="3450" w:hanging="360"/>
      </w:pPr>
    </w:lvl>
    <w:lvl w:ilvl="5" w:tplc="241A001B" w:tentative="1">
      <w:start w:val="1"/>
      <w:numFmt w:val="lowerRoman"/>
      <w:lvlText w:val="%6."/>
      <w:lvlJc w:val="right"/>
      <w:pPr>
        <w:ind w:left="4170" w:hanging="180"/>
      </w:pPr>
    </w:lvl>
    <w:lvl w:ilvl="6" w:tplc="241A000F" w:tentative="1">
      <w:start w:val="1"/>
      <w:numFmt w:val="decimal"/>
      <w:lvlText w:val="%7."/>
      <w:lvlJc w:val="left"/>
      <w:pPr>
        <w:ind w:left="4890" w:hanging="360"/>
      </w:pPr>
    </w:lvl>
    <w:lvl w:ilvl="7" w:tplc="241A0019" w:tentative="1">
      <w:start w:val="1"/>
      <w:numFmt w:val="lowerLetter"/>
      <w:lvlText w:val="%8."/>
      <w:lvlJc w:val="left"/>
      <w:pPr>
        <w:ind w:left="5610" w:hanging="360"/>
      </w:pPr>
    </w:lvl>
    <w:lvl w:ilvl="8" w:tplc="241A001B" w:tentative="1">
      <w:start w:val="1"/>
      <w:numFmt w:val="lowerRoman"/>
      <w:lvlText w:val="%9."/>
      <w:lvlJc w:val="right"/>
      <w:pPr>
        <w:ind w:left="6330" w:hanging="180"/>
      </w:pPr>
    </w:lvl>
  </w:abstractNum>
  <w:abstractNum w:abstractNumId="4" w15:restartNumberingAfterBreak="0">
    <w:nsid w:val="19A45DC9"/>
    <w:multiLevelType w:val="hybridMultilevel"/>
    <w:tmpl w:val="A2BE04C4"/>
    <w:lvl w:ilvl="0" w:tplc="E1F4F582">
      <w:start w:val="1"/>
      <w:numFmt w:val="decimal"/>
      <w:lvlText w:val="%1."/>
      <w:lvlJc w:val="left"/>
      <w:pPr>
        <w:ind w:left="840" w:hanging="8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F46D36"/>
    <w:multiLevelType w:val="hybridMultilevel"/>
    <w:tmpl w:val="EEFA73EC"/>
    <w:lvl w:ilvl="0" w:tplc="921A68BA">
      <w:start w:val="1"/>
      <w:numFmt w:val="decimal"/>
      <w:lvlText w:val="%1."/>
      <w:lvlJc w:val="left"/>
      <w:pPr>
        <w:ind w:left="420" w:hanging="360"/>
      </w:pPr>
      <w:rPr>
        <w:rFonts w:hint="default"/>
        <w:b w:val="0"/>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6" w15:restartNumberingAfterBreak="0">
    <w:nsid w:val="1EDA51A4"/>
    <w:multiLevelType w:val="hybridMultilevel"/>
    <w:tmpl w:val="EEFA73EC"/>
    <w:lvl w:ilvl="0" w:tplc="921A68BA">
      <w:start w:val="1"/>
      <w:numFmt w:val="decimal"/>
      <w:lvlText w:val="%1."/>
      <w:lvlJc w:val="left"/>
      <w:pPr>
        <w:ind w:left="420" w:hanging="360"/>
      </w:pPr>
      <w:rPr>
        <w:rFonts w:hint="default"/>
        <w:b w:val="0"/>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7" w15:restartNumberingAfterBreak="0">
    <w:nsid w:val="211B3789"/>
    <w:multiLevelType w:val="hybridMultilevel"/>
    <w:tmpl w:val="EEFA73EC"/>
    <w:lvl w:ilvl="0" w:tplc="921A68BA">
      <w:start w:val="1"/>
      <w:numFmt w:val="decimal"/>
      <w:lvlText w:val="%1."/>
      <w:lvlJc w:val="left"/>
      <w:pPr>
        <w:ind w:left="420" w:hanging="360"/>
      </w:pPr>
      <w:rPr>
        <w:rFonts w:hint="default"/>
        <w:b w:val="0"/>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8" w15:restartNumberingAfterBreak="0">
    <w:nsid w:val="211D20AE"/>
    <w:multiLevelType w:val="hybridMultilevel"/>
    <w:tmpl w:val="10B43810"/>
    <w:lvl w:ilvl="0" w:tplc="E1F4F582">
      <w:start w:val="1"/>
      <w:numFmt w:val="decimal"/>
      <w:lvlText w:val="%1."/>
      <w:lvlJc w:val="left"/>
      <w:pPr>
        <w:ind w:left="840" w:hanging="8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D45456"/>
    <w:multiLevelType w:val="hybridMultilevel"/>
    <w:tmpl w:val="A2BE04C4"/>
    <w:lvl w:ilvl="0" w:tplc="E1F4F582">
      <w:start w:val="1"/>
      <w:numFmt w:val="decimal"/>
      <w:lvlText w:val="%1."/>
      <w:lvlJc w:val="left"/>
      <w:pPr>
        <w:ind w:left="840" w:hanging="8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A266F1"/>
    <w:multiLevelType w:val="multilevel"/>
    <w:tmpl w:val="FEB2A542"/>
    <w:lvl w:ilvl="0">
      <w:start w:val="1"/>
      <w:numFmt w:val="decimal"/>
      <w:isLg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284" w:firstLine="0"/>
      </w:pPr>
      <w:rPr>
        <w:rFonts w:hint="default"/>
      </w:rPr>
    </w:lvl>
    <w:lvl w:ilvl="5">
      <w:start w:val="1"/>
      <w:numFmt w:val="decimal"/>
      <w:isLgl/>
      <w:suff w:val="space"/>
      <w:lvlText w:val="%1.%2.%3.%4.%5.%6"/>
      <w:lvlJc w:val="left"/>
      <w:pPr>
        <w:ind w:left="284" w:firstLine="0"/>
      </w:pPr>
      <w:rPr>
        <w:rFonts w:hint="default"/>
      </w:rPr>
    </w:lvl>
    <w:lvl w:ilvl="6">
      <w:start w:val="1"/>
      <w:numFmt w:val="decimal"/>
      <w:pStyle w:val="Heading7"/>
      <w:lvlText w:val="%1.%2.%3.%4.%5.%6.%7"/>
      <w:lvlJc w:val="left"/>
      <w:pPr>
        <w:tabs>
          <w:tab w:val="num" w:pos="284"/>
        </w:tabs>
        <w:ind w:left="284" w:firstLine="0"/>
      </w:pPr>
      <w:rPr>
        <w:rFonts w:hint="default"/>
      </w:rPr>
    </w:lvl>
    <w:lvl w:ilvl="7">
      <w:start w:val="1"/>
      <w:numFmt w:val="decimal"/>
      <w:pStyle w:val="Heading8"/>
      <w:lvlText w:val="%1.%2.%3.%4.%5.%6.%7.%8"/>
      <w:lvlJc w:val="left"/>
      <w:pPr>
        <w:tabs>
          <w:tab w:val="num" w:pos="284"/>
        </w:tabs>
        <w:ind w:left="284" w:firstLine="0"/>
      </w:pPr>
      <w:rPr>
        <w:rFonts w:hint="default"/>
      </w:rPr>
    </w:lvl>
    <w:lvl w:ilvl="8">
      <w:start w:val="1"/>
      <w:numFmt w:val="decimal"/>
      <w:pStyle w:val="Heading9"/>
      <w:lvlText w:val="%1.%2.%3.%4.%5.%6.%7.%8.%9"/>
      <w:lvlJc w:val="left"/>
      <w:pPr>
        <w:tabs>
          <w:tab w:val="num" w:pos="284"/>
        </w:tabs>
        <w:ind w:left="284" w:firstLine="0"/>
      </w:pPr>
      <w:rPr>
        <w:rFonts w:hint="default"/>
      </w:rPr>
    </w:lvl>
  </w:abstractNum>
  <w:abstractNum w:abstractNumId="11" w15:restartNumberingAfterBreak="0">
    <w:nsid w:val="2905582B"/>
    <w:multiLevelType w:val="hybridMultilevel"/>
    <w:tmpl w:val="A2BE04C4"/>
    <w:lvl w:ilvl="0" w:tplc="E1F4F582">
      <w:start w:val="1"/>
      <w:numFmt w:val="decimal"/>
      <w:lvlText w:val="%1."/>
      <w:lvlJc w:val="left"/>
      <w:pPr>
        <w:ind w:left="840" w:hanging="8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C40412"/>
    <w:multiLevelType w:val="hybridMultilevel"/>
    <w:tmpl w:val="EEFA73EC"/>
    <w:lvl w:ilvl="0" w:tplc="921A68BA">
      <w:start w:val="1"/>
      <w:numFmt w:val="decimal"/>
      <w:lvlText w:val="%1."/>
      <w:lvlJc w:val="left"/>
      <w:pPr>
        <w:ind w:left="420" w:hanging="360"/>
      </w:pPr>
      <w:rPr>
        <w:rFonts w:hint="default"/>
        <w:b w:val="0"/>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13" w15:restartNumberingAfterBreak="0">
    <w:nsid w:val="456150C2"/>
    <w:multiLevelType w:val="multilevel"/>
    <w:tmpl w:val="C33A3CC8"/>
    <w:lvl w:ilvl="0">
      <w:start w:val="1"/>
      <w:numFmt w:val="decimal"/>
      <w:pStyle w:val="Heading1"/>
      <w:lvlText w:val="%1."/>
      <w:lvlJc w:val="left"/>
      <w:pPr>
        <w:tabs>
          <w:tab w:val="num" w:pos="420"/>
        </w:tabs>
        <w:ind w:left="420" w:hanging="420"/>
      </w:pPr>
      <w:rPr>
        <w:rFonts w:hint="default"/>
      </w:rPr>
    </w:lvl>
    <w:lvl w:ilvl="1">
      <w:start w:val="1"/>
      <w:numFmt w:val="decimal"/>
      <w:pStyle w:val="Heading2"/>
      <w:isLgl/>
      <w:suff w:val="space"/>
      <w:lvlText w:val="%1.%2."/>
      <w:lvlJc w:val="left"/>
      <w:pPr>
        <w:ind w:left="697" w:hanging="697"/>
      </w:pPr>
      <w:rPr>
        <w:rFonts w:hint="default"/>
      </w:rPr>
    </w:lvl>
    <w:lvl w:ilvl="2">
      <w:start w:val="1"/>
      <w:numFmt w:val="decimal"/>
      <w:pStyle w:val="Heading3"/>
      <w:isLgl/>
      <w:suff w:val="space"/>
      <w:lvlText w:val="%1.%2.%3."/>
      <w:lvlJc w:val="left"/>
      <w:pPr>
        <w:ind w:left="839" w:hanging="839"/>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4" w15:restartNumberingAfterBreak="0">
    <w:nsid w:val="49FC0579"/>
    <w:multiLevelType w:val="hybridMultilevel"/>
    <w:tmpl w:val="A2BE04C4"/>
    <w:lvl w:ilvl="0" w:tplc="E1F4F582">
      <w:start w:val="1"/>
      <w:numFmt w:val="decimal"/>
      <w:lvlText w:val="%1."/>
      <w:lvlJc w:val="left"/>
      <w:pPr>
        <w:ind w:left="840" w:hanging="8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BC2145"/>
    <w:multiLevelType w:val="hybridMultilevel"/>
    <w:tmpl w:val="A2BE04C4"/>
    <w:lvl w:ilvl="0" w:tplc="E1F4F582">
      <w:start w:val="1"/>
      <w:numFmt w:val="decimal"/>
      <w:lvlText w:val="%1."/>
      <w:lvlJc w:val="left"/>
      <w:pPr>
        <w:ind w:left="840" w:hanging="8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080A4B"/>
    <w:multiLevelType w:val="hybridMultilevel"/>
    <w:tmpl w:val="285EFBAC"/>
    <w:lvl w:ilvl="0" w:tplc="E1F4F582">
      <w:start w:val="1"/>
      <w:numFmt w:val="decimal"/>
      <w:lvlText w:val="%1."/>
      <w:lvlJc w:val="left"/>
      <w:pPr>
        <w:ind w:left="1260" w:hanging="84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604D2F96"/>
    <w:multiLevelType w:val="hybridMultilevel"/>
    <w:tmpl w:val="A2BE04C4"/>
    <w:lvl w:ilvl="0" w:tplc="E1F4F582">
      <w:start w:val="1"/>
      <w:numFmt w:val="decimal"/>
      <w:lvlText w:val="%1."/>
      <w:lvlJc w:val="left"/>
      <w:pPr>
        <w:ind w:left="840" w:hanging="8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374959"/>
    <w:multiLevelType w:val="hybridMultilevel"/>
    <w:tmpl w:val="EEFA73EC"/>
    <w:lvl w:ilvl="0" w:tplc="921A68BA">
      <w:start w:val="1"/>
      <w:numFmt w:val="decimal"/>
      <w:lvlText w:val="%1."/>
      <w:lvlJc w:val="left"/>
      <w:pPr>
        <w:ind w:left="420" w:hanging="360"/>
      </w:pPr>
      <w:rPr>
        <w:rFonts w:hint="default"/>
        <w:b w:val="0"/>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19" w15:restartNumberingAfterBreak="0">
    <w:nsid w:val="67196690"/>
    <w:multiLevelType w:val="hybridMultilevel"/>
    <w:tmpl w:val="A2BE04C4"/>
    <w:lvl w:ilvl="0" w:tplc="E1F4F582">
      <w:start w:val="1"/>
      <w:numFmt w:val="decimal"/>
      <w:lvlText w:val="%1."/>
      <w:lvlJc w:val="left"/>
      <w:pPr>
        <w:ind w:left="840" w:hanging="8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F34BDA"/>
    <w:multiLevelType w:val="hybridMultilevel"/>
    <w:tmpl w:val="A2BE04C4"/>
    <w:lvl w:ilvl="0" w:tplc="E1F4F582">
      <w:start w:val="1"/>
      <w:numFmt w:val="decimal"/>
      <w:lvlText w:val="%1."/>
      <w:lvlJc w:val="left"/>
      <w:pPr>
        <w:ind w:left="840" w:hanging="8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B36085"/>
    <w:multiLevelType w:val="hybridMultilevel"/>
    <w:tmpl w:val="10B43810"/>
    <w:lvl w:ilvl="0" w:tplc="E1F4F582">
      <w:start w:val="1"/>
      <w:numFmt w:val="decimal"/>
      <w:lvlText w:val="%1."/>
      <w:lvlJc w:val="left"/>
      <w:pPr>
        <w:ind w:left="840" w:hanging="8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DB20BA"/>
    <w:multiLevelType w:val="hybridMultilevel"/>
    <w:tmpl w:val="EEFA73EC"/>
    <w:lvl w:ilvl="0" w:tplc="921A68BA">
      <w:start w:val="1"/>
      <w:numFmt w:val="decimal"/>
      <w:lvlText w:val="%1."/>
      <w:lvlJc w:val="left"/>
      <w:pPr>
        <w:ind w:left="420" w:hanging="360"/>
      </w:pPr>
      <w:rPr>
        <w:rFonts w:hint="default"/>
        <w:b w:val="0"/>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23" w15:restartNumberingAfterBreak="0">
    <w:nsid w:val="7E6372D1"/>
    <w:multiLevelType w:val="hybridMultilevel"/>
    <w:tmpl w:val="EEFA73EC"/>
    <w:lvl w:ilvl="0" w:tplc="921A68BA">
      <w:start w:val="1"/>
      <w:numFmt w:val="decimal"/>
      <w:lvlText w:val="%1."/>
      <w:lvlJc w:val="left"/>
      <w:pPr>
        <w:ind w:left="420" w:hanging="360"/>
      </w:pPr>
      <w:rPr>
        <w:rFonts w:hint="default"/>
        <w:b w:val="0"/>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num w:numId="1">
    <w:abstractNumId w:val="13"/>
  </w:num>
  <w:num w:numId="2">
    <w:abstractNumId w:val="10"/>
  </w:num>
  <w:num w:numId="3">
    <w:abstractNumId w:val="3"/>
  </w:num>
  <w:num w:numId="4">
    <w:abstractNumId w:val="23"/>
  </w:num>
  <w:num w:numId="5">
    <w:abstractNumId w:val="6"/>
  </w:num>
  <w:num w:numId="6">
    <w:abstractNumId w:val="0"/>
  </w:num>
  <w:num w:numId="7">
    <w:abstractNumId w:val="5"/>
  </w:num>
  <w:num w:numId="8">
    <w:abstractNumId w:val="1"/>
  </w:num>
  <w:num w:numId="9">
    <w:abstractNumId w:val="22"/>
  </w:num>
  <w:num w:numId="10">
    <w:abstractNumId w:val="12"/>
  </w:num>
  <w:num w:numId="11">
    <w:abstractNumId w:val="7"/>
  </w:num>
  <w:num w:numId="12">
    <w:abstractNumId w:val="18"/>
  </w:num>
  <w:num w:numId="13">
    <w:abstractNumId w:val="16"/>
  </w:num>
  <w:num w:numId="14">
    <w:abstractNumId w:val="9"/>
  </w:num>
  <w:num w:numId="15">
    <w:abstractNumId w:val="2"/>
  </w:num>
  <w:num w:numId="16">
    <w:abstractNumId w:val="4"/>
  </w:num>
  <w:num w:numId="17">
    <w:abstractNumId w:val="15"/>
  </w:num>
  <w:num w:numId="18">
    <w:abstractNumId w:val="11"/>
  </w:num>
  <w:num w:numId="19">
    <w:abstractNumId w:val="14"/>
  </w:num>
  <w:num w:numId="20">
    <w:abstractNumId w:val="20"/>
  </w:num>
  <w:num w:numId="21">
    <w:abstractNumId w:val="19"/>
  </w:num>
  <w:num w:numId="22">
    <w:abstractNumId w:val="17"/>
  </w:num>
  <w:num w:numId="23">
    <w:abstractNumId w:val="21"/>
  </w:num>
  <w:num w:numId="24">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1259"/>
  <w:hyphenationZone w:val="425"/>
  <w:drawingGridHorizontalSpacing w:val="142"/>
  <w:drawingGridVerticalSpacing w:val="142"/>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FDE"/>
    <w:rsid w:val="00004485"/>
    <w:rsid w:val="00006DE1"/>
    <w:rsid w:val="0001652B"/>
    <w:rsid w:val="00023FC4"/>
    <w:rsid w:val="00024FDA"/>
    <w:rsid w:val="00032193"/>
    <w:rsid w:val="00035EFA"/>
    <w:rsid w:val="00040D0C"/>
    <w:rsid w:val="00045415"/>
    <w:rsid w:val="000467E4"/>
    <w:rsid w:val="000532F9"/>
    <w:rsid w:val="00054C5E"/>
    <w:rsid w:val="0005588F"/>
    <w:rsid w:val="00056C13"/>
    <w:rsid w:val="0006712E"/>
    <w:rsid w:val="000720FC"/>
    <w:rsid w:val="00077DC1"/>
    <w:rsid w:val="000929DB"/>
    <w:rsid w:val="00096DCE"/>
    <w:rsid w:val="000A1302"/>
    <w:rsid w:val="000A1A33"/>
    <w:rsid w:val="000A558A"/>
    <w:rsid w:val="000B5523"/>
    <w:rsid w:val="000D29A8"/>
    <w:rsid w:val="000D44AF"/>
    <w:rsid w:val="000D52E7"/>
    <w:rsid w:val="000E029D"/>
    <w:rsid w:val="000F178E"/>
    <w:rsid w:val="000F1A9C"/>
    <w:rsid w:val="000F23CD"/>
    <w:rsid w:val="000F59FD"/>
    <w:rsid w:val="000F7FF2"/>
    <w:rsid w:val="00105ECE"/>
    <w:rsid w:val="00113C22"/>
    <w:rsid w:val="00116CB8"/>
    <w:rsid w:val="00122900"/>
    <w:rsid w:val="001318DF"/>
    <w:rsid w:val="00134584"/>
    <w:rsid w:val="001373BE"/>
    <w:rsid w:val="00137A02"/>
    <w:rsid w:val="001401B5"/>
    <w:rsid w:val="00142888"/>
    <w:rsid w:val="0015072A"/>
    <w:rsid w:val="00176B52"/>
    <w:rsid w:val="00176BD4"/>
    <w:rsid w:val="00177026"/>
    <w:rsid w:val="00183CE8"/>
    <w:rsid w:val="00190DAD"/>
    <w:rsid w:val="00192160"/>
    <w:rsid w:val="00195ED0"/>
    <w:rsid w:val="001A3380"/>
    <w:rsid w:val="001A48E2"/>
    <w:rsid w:val="001B366C"/>
    <w:rsid w:val="001B4742"/>
    <w:rsid w:val="001D24F3"/>
    <w:rsid w:val="001F0502"/>
    <w:rsid w:val="001F11AA"/>
    <w:rsid w:val="001F1E14"/>
    <w:rsid w:val="001F7C8F"/>
    <w:rsid w:val="00202B08"/>
    <w:rsid w:val="00203690"/>
    <w:rsid w:val="002060A7"/>
    <w:rsid w:val="00211ACF"/>
    <w:rsid w:val="00216FE2"/>
    <w:rsid w:val="002276E2"/>
    <w:rsid w:val="002300DF"/>
    <w:rsid w:val="002326AD"/>
    <w:rsid w:val="002447EC"/>
    <w:rsid w:val="002533B8"/>
    <w:rsid w:val="00267903"/>
    <w:rsid w:val="002742BF"/>
    <w:rsid w:val="00274887"/>
    <w:rsid w:val="00276E70"/>
    <w:rsid w:val="00281C80"/>
    <w:rsid w:val="00292761"/>
    <w:rsid w:val="0029357A"/>
    <w:rsid w:val="00295E93"/>
    <w:rsid w:val="002A09A1"/>
    <w:rsid w:val="002A39AC"/>
    <w:rsid w:val="002B4154"/>
    <w:rsid w:val="002B6817"/>
    <w:rsid w:val="002C221E"/>
    <w:rsid w:val="002C33E6"/>
    <w:rsid w:val="002C48D0"/>
    <w:rsid w:val="002C6CA5"/>
    <w:rsid w:val="002D0BD0"/>
    <w:rsid w:val="002D281E"/>
    <w:rsid w:val="002E4D28"/>
    <w:rsid w:val="002E562B"/>
    <w:rsid w:val="002F1404"/>
    <w:rsid w:val="002F5B27"/>
    <w:rsid w:val="002F6D31"/>
    <w:rsid w:val="002F7794"/>
    <w:rsid w:val="003218C7"/>
    <w:rsid w:val="00321A99"/>
    <w:rsid w:val="003242FD"/>
    <w:rsid w:val="003309BD"/>
    <w:rsid w:val="00332057"/>
    <w:rsid w:val="00340355"/>
    <w:rsid w:val="0034119F"/>
    <w:rsid w:val="00342187"/>
    <w:rsid w:val="00346456"/>
    <w:rsid w:val="00346612"/>
    <w:rsid w:val="00351E4E"/>
    <w:rsid w:val="003616B5"/>
    <w:rsid w:val="00362878"/>
    <w:rsid w:val="00363B21"/>
    <w:rsid w:val="00366BC6"/>
    <w:rsid w:val="00374A49"/>
    <w:rsid w:val="00375F80"/>
    <w:rsid w:val="00376428"/>
    <w:rsid w:val="003808D8"/>
    <w:rsid w:val="00384011"/>
    <w:rsid w:val="00384AC2"/>
    <w:rsid w:val="00386CE6"/>
    <w:rsid w:val="003904AC"/>
    <w:rsid w:val="003A62FA"/>
    <w:rsid w:val="003B38B5"/>
    <w:rsid w:val="003B66A4"/>
    <w:rsid w:val="003C2A3C"/>
    <w:rsid w:val="003E2775"/>
    <w:rsid w:val="003E3551"/>
    <w:rsid w:val="003F1E9B"/>
    <w:rsid w:val="003F2826"/>
    <w:rsid w:val="003F3682"/>
    <w:rsid w:val="003F62FC"/>
    <w:rsid w:val="004044B0"/>
    <w:rsid w:val="00431C32"/>
    <w:rsid w:val="00431FED"/>
    <w:rsid w:val="004336E9"/>
    <w:rsid w:val="00445747"/>
    <w:rsid w:val="00454A92"/>
    <w:rsid w:val="0046728A"/>
    <w:rsid w:val="004734E5"/>
    <w:rsid w:val="004744B4"/>
    <w:rsid w:val="00475382"/>
    <w:rsid w:val="004845E0"/>
    <w:rsid w:val="00492A0F"/>
    <w:rsid w:val="004A09FA"/>
    <w:rsid w:val="004A220A"/>
    <w:rsid w:val="004A4372"/>
    <w:rsid w:val="004A5D16"/>
    <w:rsid w:val="004B03CC"/>
    <w:rsid w:val="004B4642"/>
    <w:rsid w:val="004B4B84"/>
    <w:rsid w:val="004C009D"/>
    <w:rsid w:val="004C3E12"/>
    <w:rsid w:val="004D6FE8"/>
    <w:rsid w:val="004E1D54"/>
    <w:rsid w:val="0050050B"/>
    <w:rsid w:val="005031D2"/>
    <w:rsid w:val="00503FDE"/>
    <w:rsid w:val="00507244"/>
    <w:rsid w:val="005120E4"/>
    <w:rsid w:val="00515983"/>
    <w:rsid w:val="0052430E"/>
    <w:rsid w:val="00526107"/>
    <w:rsid w:val="00526754"/>
    <w:rsid w:val="005342D5"/>
    <w:rsid w:val="0053604F"/>
    <w:rsid w:val="00536EA7"/>
    <w:rsid w:val="00541BD0"/>
    <w:rsid w:val="00545913"/>
    <w:rsid w:val="00547503"/>
    <w:rsid w:val="005511D8"/>
    <w:rsid w:val="00551366"/>
    <w:rsid w:val="00564731"/>
    <w:rsid w:val="00566B76"/>
    <w:rsid w:val="00570188"/>
    <w:rsid w:val="00570E60"/>
    <w:rsid w:val="00574CD1"/>
    <w:rsid w:val="00576BA5"/>
    <w:rsid w:val="00581EB6"/>
    <w:rsid w:val="00583EF4"/>
    <w:rsid w:val="00593A24"/>
    <w:rsid w:val="00595BD5"/>
    <w:rsid w:val="005A6B3E"/>
    <w:rsid w:val="005A76E5"/>
    <w:rsid w:val="005B4806"/>
    <w:rsid w:val="005C1681"/>
    <w:rsid w:val="005C279B"/>
    <w:rsid w:val="005C3497"/>
    <w:rsid w:val="005C583E"/>
    <w:rsid w:val="005C68BD"/>
    <w:rsid w:val="005E09EB"/>
    <w:rsid w:val="005E3CCE"/>
    <w:rsid w:val="005E7200"/>
    <w:rsid w:val="005F2FD5"/>
    <w:rsid w:val="005F7581"/>
    <w:rsid w:val="005F7BED"/>
    <w:rsid w:val="006006FD"/>
    <w:rsid w:val="006034F1"/>
    <w:rsid w:val="00603B5C"/>
    <w:rsid w:val="006050EA"/>
    <w:rsid w:val="00614954"/>
    <w:rsid w:val="00614D2A"/>
    <w:rsid w:val="00646D90"/>
    <w:rsid w:val="00657CBD"/>
    <w:rsid w:val="00660BCC"/>
    <w:rsid w:val="00662630"/>
    <w:rsid w:val="00662BF6"/>
    <w:rsid w:val="0066313D"/>
    <w:rsid w:val="006673DE"/>
    <w:rsid w:val="00672F8A"/>
    <w:rsid w:val="00675DAA"/>
    <w:rsid w:val="00677278"/>
    <w:rsid w:val="00681554"/>
    <w:rsid w:val="00684C08"/>
    <w:rsid w:val="00687A09"/>
    <w:rsid w:val="00690A24"/>
    <w:rsid w:val="0069361D"/>
    <w:rsid w:val="00693BE8"/>
    <w:rsid w:val="006A0EB6"/>
    <w:rsid w:val="006B4ABA"/>
    <w:rsid w:val="006C5ADA"/>
    <w:rsid w:val="006C6B61"/>
    <w:rsid w:val="006D04E4"/>
    <w:rsid w:val="006D20E1"/>
    <w:rsid w:val="006D67B4"/>
    <w:rsid w:val="006E6757"/>
    <w:rsid w:val="00700BC1"/>
    <w:rsid w:val="00710525"/>
    <w:rsid w:val="00711292"/>
    <w:rsid w:val="00712AD6"/>
    <w:rsid w:val="00715A71"/>
    <w:rsid w:val="00723441"/>
    <w:rsid w:val="00725F7A"/>
    <w:rsid w:val="00736D33"/>
    <w:rsid w:val="007427AA"/>
    <w:rsid w:val="00755D6B"/>
    <w:rsid w:val="0075781C"/>
    <w:rsid w:val="007633A0"/>
    <w:rsid w:val="00772DF6"/>
    <w:rsid w:val="00774D47"/>
    <w:rsid w:val="0077571E"/>
    <w:rsid w:val="007806E6"/>
    <w:rsid w:val="00781D89"/>
    <w:rsid w:val="00783114"/>
    <w:rsid w:val="007903E4"/>
    <w:rsid w:val="007912DD"/>
    <w:rsid w:val="00791B34"/>
    <w:rsid w:val="007935B4"/>
    <w:rsid w:val="0079397E"/>
    <w:rsid w:val="007B51DF"/>
    <w:rsid w:val="007C0613"/>
    <w:rsid w:val="007C0AE9"/>
    <w:rsid w:val="007C2BEF"/>
    <w:rsid w:val="007C2FCF"/>
    <w:rsid w:val="007C4954"/>
    <w:rsid w:val="007D0ABA"/>
    <w:rsid w:val="007F4AAD"/>
    <w:rsid w:val="00804A97"/>
    <w:rsid w:val="00806261"/>
    <w:rsid w:val="008071A5"/>
    <w:rsid w:val="0080788E"/>
    <w:rsid w:val="008122DE"/>
    <w:rsid w:val="0083457D"/>
    <w:rsid w:val="008356A8"/>
    <w:rsid w:val="008364B4"/>
    <w:rsid w:val="0084113E"/>
    <w:rsid w:val="008422DF"/>
    <w:rsid w:val="00863F63"/>
    <w:rsid w:val="008739F2"/>
    <w:rsid w:val="00873E57"/>
    <w:rsid w:val="00880D54"/>
    <w:rsid w:val="008A2337"/>
    <w:rsid w:val="008A2A20"/>
    <w:rsid w:val="008A703D"/>
    <w:rsid w:val="008B0388"/>
    <w:rsid w:val="008B1A4A"/>
    <w:rsid w:val="008B1D24"/>
    <w:rsid w:val="008B2DF1"/>
    <w:rsid w:val="008D0F54"/>
    <w:rsid w:val="008D6D15"/>
    <w:rsid w:val="008E4860"/>
    <w:rsid w:val="008F0CAE"/>
    <w:rsid w:val="008F6D46"/>
    <w:rsid w:val="00910DC0"/>
    <w:rsid w:val="00911249"/>
    <w:rsid w:val="0091252A"/>
    <w:rsid w:val="00923B03"/>
    <w:rsid w:val="00923D55"/>
    <w:rsid w:val="0092597C"/>
    <w:rsid w:val="00933299"/>
    <w:rsid w:val="0093501D"/>
    <w:rsid w:val="00935E2A"/>
    <w:rsid w:val="00940D15"/>
    <w:rsid w:val="0094386A"/>
    <w:rsid w:val="0094438A"/>
    <w:rsid w:val="009624A0"/>
    <w:rsid w:val="00970FEB"/>
    <w:rsid w:val="0097221B"/>
    <w:rsid w:val="00972E6B"/>
    <w:rsid w:val="009829D7"/>
    <w:rsid w:val="009839FD"/>
    <w:rsid w:val="009919CD"/>
    <w:rsid w:val="0099470C"/>
    <w:rsid w:val="0099772F"/>
    <w:rsid w:val="009B023F"/>
    <w:rsid w:val="009B06FC"/>
    <w:rsid w:val="009B54DF"/>
    <w:rsid w:val="009B773B"/>
    <w:rsid w:val="009C0EA4"/>
    <w:rsid w:val="009C22C5"/>
    <w:rsid w:val="009C6D69"/>
    <w:rsid w:val="009C730F"/>
    <w:rsid w:val="009D493C"/>
    <w:rsid w:val="009D71FD"/>
    <w:rsid w:val="009F2742"/>
    <w:rsid w:val="009F6BFB"/>
    <w:rsid w:val="00A026DE"/>
    <w:rsid w:val="00A10619"/>
    <w:rsid w:val="00A12E3A"/>
    <w:rsid w:val="00A224E0"/>
    <w:rsid w:val="00A23F82"/>
    <w:rsid w:val="00A302B4"/>
    <w:rsid w:val="00A3710A"/>
    <w:rsid w:val="00A46A2D"/>
    <w:rsid w:val="00A5119A"/>
    <w:rsid w:val="00A538E2"/>
    <w:rsid w:val="00A624D8"/>
    <w:rsid w:val="00A63B43"/>
    <w:rsid w:val="00A6413D"/>
    <w:rsid w:val="00A811F0"/>
    <w:rsid w:val="00A822B5"/>
    <w:rsid w:val="00A83858"/>
    <w:rsid w:val="00A84D73"/>
    <w:rsid w:val="00A918F7"/>
    <w:rsid w:val="00A9555B"/>
    <w:rsid w:val="00AB4FD9"/>
    <w:rsid w:val="00AB5AF0"/>
    <w:rsid w:val="00AB68AE"/>
    <w:rsid w:val="00AD1986"/>
    <w:rsid w:val="00AF00CD"/>
    <w:rsid w:val="00AF5CEA"/>
    <w:rsid w:val="00B01CA5"/>
    <w:rsid w:val="00B03D63"/>
    <w:rsid w:val="00B05E2E"/>
    <w:rsid w:val="00B104B2"/>
    <w:rsid w:val="00B1093B"/>
    <w:rsid w:val="00B25095"/>
    <w:rsid w:val="00B32F41"/>
    <w:rsid w:val="00B34104"/>
    <w:rsid w:val="00B438A7"/>
    <w:rsid w:val="00B44DD0"/>
    <w:rsid w:val="00B5414D"/>
    <w:rsid w:val="00B56275"/>
    <w:rsid w:val="00B57CB0"/>
    <w:rsid w:val="00B77303"/>
    <w:rsid w:val="00B8772C"/>
    <w:rsid w:val="00B93F6B"/>
    <w:rsid w:val="00BA49AA"/>
    <w:rsid w:val="00BA7D59"/>
    <w:rsid w:val="00BC03B4"/>
    <w:rsid w:val="00BC04A2"/>
    <w:rsid w:val="00BC7F8E"/>
    <w:rsid w:val="00BD1285"/>
    <w:rsid w:val="00BD36B6"/>
    <w:rsid w:val="00BE274B"/>
    <w:rsid w:val="00BF4113"/>
    <w:rsid w:val="00BF6069"/>
    <w:rsid w:val="00C019A3"/>
    <w:rsid w:val="00C02BAD"/>
    <w:rsid w:val="00C15A9F"/>
    <w:rsid w:val="00C252E4"/>
    <w:rsid w:val="00C27A99"/>
    <w:rsid w:val="00C33285"/>
    <w:rsid w:val="00C34AFB"/>
    <w:rsid w:val="00C36C3F"/>
    <w:rsid w:val="00C43B90"/>
    <w:rsid w:val="00C47AEB"/>
    <w:rsid w:val="00C50236"/>
    <w:rsid w:val="00C54C1E"/>
    <w:rsid w:val="00C6167E"/>
    <w:rsid w:val="00C65C41"/>
    <w:rsid w:val="00C77CA4"/>
    <w:rsid w:val="00C834D6"/>
    <w:rsid w:val="00C84DB2"/>
    <w:rsid w:val="00C8586B"/>
    <w:rsid w:val="00C87172"/>
    <w:rsid w:val="00C87BB5"/>
    <w:rsid w:val="00C92CA9"/>
    <w:rsid w:val="00CA53F3"/>
    <w:rsid w:val="00CA6694"/>
    <w:rsid w:val="00CB0480"/>
    <w:rsid w:val="00CB08FE"/>
    <w:rsid w:val="00CB1D01"/>
    <w:rsid w:val="00CC540E"/>
    <w:rsid w:val="00CD462C"/>
    <w:rsid w:val="00CE00B4"/>
    <w:rsid w:val="00CE4B86"/>
    <w:rsid w:val="00CF638A"/>
    <w:rsid w:val="00CF7BC5"/>
    <w:rsid w:val="00D01866"/>
    <w:rsid w:val="00D10436"/>
    <w:rsid w:val="00D109AC"/>
    <w:rsid w:val="00D110FA"/>
    <w:rsid w:val="00D115B5"/>
    <w:rsid w:val="00D21B52"/>
    <w:rsid w:val="00D34974"/>
    <w:rsid w:val="00D34A4A"/>
    <w:rsid w:val="00D35CA3"/>
    <w:rsid w:val="00D37E81"/>
    <w:rsid w:val="00D422DE"/>
    <w:rsid w:val="00D424BC"/>
    <w:rsid w:val="00D428B7"/>
    <w:rsid w:val="00D458A4"/>
    <w:rsid w:val="00D52087"/>
    <w:rsid w:val="00D55B92"/>
    <w:rsid w:val="00D568EF"/>
    <w:rsid w:val="00D64E2A"/>
    <w:rsid w:val="00D713FB"/>
    <w:rsid w:val="00D81067"/>
    <w:rsid w:val="00D81A95"/>
    <w:rsid w:val="00D93C58"/>
    <w:rsid w:val="00D953BB"/>
    <w:rsid w:val="00D958E5"/>
    <w:rsid w:val="00DA1EE3"/>
    <w:rsid w:val="00DA22B7"/>
    <w:rsid w:val="00DB391F"/>
    <w:rsid w:val="00DB47C0"/>
    <w:rsid w:val="00DB6B7E"/>
    <w:rsid w:val="00DB6CE4"/>
    <w:rsid w:val="00DC40AC"/>
    <w:rsid w:val="00DC75EB"/>
    <w:rsid w:val="00DD2BB4"/>
    <w:rsid w:val="00DE33CB"/>
    <w:rsid w:val="00DF21A2"/>
    <w:rsid w:val="00DF54B4"/>
    <w:rsid w:val="00DF7474"/>
    <w:rsid w:val="00E0254B"/>
    <w:rsid w:val="00E11365"/>
    <w:rsid w:val="00E12F0E"/>
    <w:rsid w:val="00E13B15"/>
    <w:rsid w:val="00E16448"/>
    <w:rsid w:val="00E16F7C"/>
    <w:rsid w:val="00E26EB5"/>
    <w:rsid w:val="00E305EB"/>
    <w:rsid w:val="00E34555"/>
    <w:rsid w:val="00E405DA"/>
    <w:rsid w:val="00E6664D"/>
    <w:rsid w:val="00E70BA1"/>
    <w:rsid w:val="00E73E4E"/>
    <w:rsid w:val="00E7610B"/>
    <w:rsid w:val="00E85365"/>
    <w:rsid w:val="00E95F4E"/>
    <w:rsid w:val="00EB59A1"/>
    <w:rsid w:val="00ED0E3B"/>
    <w:rsid w:val="00ED642B"/>
    <w:rsid w:val="00EE1388"/>
    <w:rsid w:val="00EE6CFA"/>
    <w:rsid w:val="00EE7256"/>
    <w:rsid w:val="00EE7662"/>
    <w:rsid w:val="00EF5BE2"/>
    <w:rsid w:val="00F134BB"/>
    <w:rsid w:val="00F141FC"/>
    <w:rsid w:val="00F2443A"/>
    <w:rsid w:val="00F24972"/>
    <w:rsid w:val="00F31F05"/>
    <w:rsid w:val="00F45217"/>
    <w:rsid w:val="00F54867"/>
    <w:rsid w:val="00F631C2"/>
    <w:rsid w:val="00F720AA"/>
    <w:rsid w:val="00F72B4E"/>
    <w:rsid w:val="00F74458"/>
    <w:rsid w:val="00F910E4"/>
    <w:rsid w:val="00F960B8"/>
    <w:rsid w:val="00FB6557"/>
    <w:rsid w:val="00FB7237"/>
    <w:rsid w:val="00FC1A34"/>
    <w:rsid w:val="00FC4C3C"/>
    <w:rsid w:val="00FC6045"/>
    <w:rsid w:val="00FD1E4A"/>
    <w:rsid w:val="00FD2911"/>
    <w:rsid w:val="00FF76B5"/>
    <w:rsid w:val="39C69647"/>
  </w:rsids>
  <m:mathPr>
    <m:mathFont m:val="Cambria Math"/>
    <m:brkBin m:val="before"/>
    <m:brkBinSub m:val="--"/>
    <m:smallFrac m:val="0"/>
    <m:dispDef m:val="0"/>
    <m:lMargin m:val="0"/>
    <m:rMargin m:val="0"/>
    <m:defJc m:val="centerGroup"/>
    <m:wrapRight/>
    <m:intLim m:val="subSup"/>
    <m:naryLim m:val="subSup"/>
  </m:mathPr>
  <w:themeFontLang w:val="sl-S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801EFB"/>
  <w15:docId w15:val="{EC81B00D-0460-4E5D-8DDF-0E3D9A88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6DE"/>
    <w:pPr>
      <w:keepLines/>
      <w:widowControl w:val="0"/>
      <w:tabs>
        <w:tab w:val="left" w:pos="278"/>
      </w:tabs>
      <w:suppressAutoHyphens/>
      <w:autoSpaceDE w:val="0"/>
      <w:autoSpaceDN w:val="0"/>
      <w:adjustRightInd w:val="0"/>
      <w:spacing w:after="280" w:line="280" w:lineRule="atLeast"/>
      <w:textAlignment w:val="center"/>
    </w:pPr>
    <w:rPr>
      <w:rFonts w:ascii="Arial" w:hAnsi="Arial" w:cs="ArialMT"/>
      <w:color w:val="000000"/>
      <w:lang w:val="en-US" w:eastAsia="ja-JP"/>
    </w:rPr>
  </w:style>
  <w:style w:type="paragraph" w:styleId="Heading1">
    <w:name w:val="heading 1"/>
    <w:basedOn w:val="Normal"/>
    <w:next w:val="Normal"/>
    <w:link w:val="Heading1Char"/>
    <w:uiPriority w:val="9"/>
    <w:qFormat/>
    <w:rsid w:val="00A23F82"/>
    <w:pPr>
      <w:keepNext/>
      <w:pageBreakBefore/>
      <w:numPr>
        <w:numId w:val="1"/>
      </w:numPr>
      <w:spacing w:after="560" w:line="420" w:lineRule="exact"/>
      <w:outlineLvl w:val="0"/>
    </w:pPr>
    <w:rPr>
      <w:rFonts w:eastAsia="MS Gothic" w:cs="Arial"/>
      <w:b/>
      <w:bCs/>
      <w:sz w:val="36"/>
      <w:szCs w:val="36"/>
    </w:rPr>
  </w:style>
  <w:style w:type="paragraph" w:styleId="Heading2">
    <w:name w:val="heading 2"/>
    <w:basedOn w:val="Heading1"/>
    <w:next w:val="Normal"/>
    <w:link w:val="Heading2Char"/>
    <w:uiPriority w:val="9"/>
    <w:qFormat/>
    <w:rsid w:val="00A23F82"/>
    <w:pPr>
      <w:pageBreakBefore w:val="0"/>
      <w:numPr>
        <w:ilvl w:val="1"/>
      </w:numPr>
      <w:spacing w:after="280"/>
      <w:outlineLvl w:val="1"/>
    </w:pPr>
    <w:rPr>
      <w:color w:val="auto"/>
      <w:sz w:val="28"/>
      <w:szCs w:val="28"/>
    </w:rPr>
  </w:style>
  <w:style w:type="paragraph" w:styleId="Heading3">
    <w:name w:val="heading 3"/>
    <w:basedOn w:val="Heading2"/>
    <w:next w:val="Normal"/>
    <w:link w:val="Heading3Char"/>
    <w:uiPriority w:val="9"/>
    <w:qFormat/>
    <w:rsid w:val="00A23F82"/>
    <w:pPr>
      <w:numPr>
        <w:ilvl w:val="2"/>
      </w:numPr>
      <w:outlineLvl w:val="2"/>
    </w:pPr>
    <w:rPr>
      <w:sz w:val="24"/>
      <w:szCs w:val="24"/>
    </w:rPr>
  </w:style>
  <w:style w:type="paragraph" w:styleId="Heading4">
    <w:name w:val="heading 4"/>
    <w:basedOn w:val="Heading3"/>
    <w:next w:val="Normal"/>
    <w:link w:val="Heading4Char"/>
    <w:uiPriority w:val="9"/>
    <w:qFormat/>
    <w:rsid w:val="00A23F82"/>
    <w:pPr>
      <w:numPr>
        <w:ilvl w:val="0"/>
        <w:numId w:val="0"/>
      </w:numPr>
      <w:spacing w:before="280" w:after="0"/>
      <w:outlineLvl w:val="3"/>
    </w:pPr>
    <w:rPr>
      <w:sz w:val="20"/>
      <w:szCs w:val="20"/>
    </w:rPr>
  </w:style>
  <w:style w:type="paragraph" w:styleId="Heading5">
    <w:name w:val="heading 5"/>
    <w:basedOn w:val="Heading4"/>
    <w:next w:val="Normal"/>
    <w:link w:val="Heading5Char"/>
    <w:uiPriority w:val="9"/>
    <w:qFormat/>
    <w:rsid w:val="00A23F82"/>
    <w:pPr>
      <w:outlineLvl w:val="4"/>
    </w:pPr>
    <w:rPr>
      <w:b w:val="0"/>
      <w:u w:val="single"/>
    </w:rPr>
  </w:style>
  <w:style w:type="paragraph" w:styleId="Heading6">
    <w:name w:val="heading 6"/>
    <w:basedOn w:val="Heading5"/>
    <w:next w:val="Normal"/>
    <w:link w:val="Heading6Char"/>
    <w:uiPriority w:val="9"/>
    <w:qFormat/>
    <w:rsid w:val="00A23F82"/>
    <w:pPr>
      <w:outlineLvl w:val="5"/>
    </w:pPr>
    <w:rPr>
      <w:i/>
      <w:u w:val="none"/>
    </w:rPr>
  </w:style>
  <w:style w:type="paragraph" w:styleId="Heading7">
    <w:name w:val="heading 7"/>
    <w:basedOn w:val="Normal"/>
    <w:next w:val="Normal"/>
    <w:link w:val="Heading7Char"/>
    <w:qFormat/>
    <w:rsid w:val="00A23F82"/>
    <w:pPr>
      <w:keepNext/>
      <w:numPr>
        <w:ilvl w:val="6"/>
        <w:numId w:val="2"/>
      </w:numPr>
      <w:tabs>
        <w:tab w:val="left" w:pos="1610"/>
      </w:tabs>
      <w:spacing w:before="160"/>
      <w:outlineLvl w:val="6"/>
    </w:pPr>
    <w:rPr>
      <w:i/>
    </w:rPr>
  </w:style>
  <w:style w:type="paragraph" w:styleId="Heading8">
    <w:name w:val="heading 8"/>
    <w:basedOn w:val="Normal"/>
    <w:next w:val="Normal"/>
    <w:link w:val="Heading8Char"/>
    <w:qFormat/>
    <w:rsid w:val="00A23F82"/>
    <w:pPr>
      <w:keepNext/>
      <w:numPr>
        <w:ilvl w:val="7"/>
        <w:numId w:val="2"/>
      </w:numPr>
      <w:spacing w:before="160"/>
      <w:outlineLvl w:val="7"/>
    </w:pPr>
    <w:rPr>
      <w:i/>
      <w:iCs/>
    </w:rPr>
  </w:style>
  <w:style w:type="paragraph" w:styleId="Heading9">
    <w:name w:val="heading 9"/>
    <w:basedOn w:val="Normal"/>
    <w:next w:val="Normal"/>
    <w:link w:val="Heading9Char"/>
    <w:qFormat/>
    <w:rsid w:val="00A23F82"/>
    <w:pPr>
      <w:keepNext/>
      <w:numPr>
        <w:ilvl w:val="8"/>
        <w:numId w:val="2"/>
      </w:numPr>
      <w:spacing w:before="160"/>
      <w:outlineLvl w:val="8"/>
    </w:pPr>
    <w:rPr>
      <w:rFonts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23F82"/>
    <w:pPr>
      <w:tabs>
        <w:tab w:val="left" w:pos="240"/>
      </w:tabs>
    </w:pPr>
    <w:rPr>
      <w:rFonts w:ascii="Lucida Grande" w:hAnsi="Lucida Grande"/>
      <w:sz w:val="18"/>
      <w:szCs w:val="18"/>
    </w:rPr>
  </w:style>
  <w:style w:type="character" w:customStyle="1" w:styleId="BalloonTextChar">
    <w:name w:val="Balloon Text Char"/>
    <w:link w:val="BalloonText"/>
    <w:uiPriority w:val="99"/>
    <w:rsid w:val="00A23F82"/>
    <w:rPr>
      <w:rFonts w:ascii="Lucida Grande" w:hAnsi="Lucida Grande" w:cs="ArialMT"/>
      <w:color w:val="000000"/>
      <w:sz w:val="18"/>
      <w:szCs w:val="18"/>
      <w:lang w:val="en-GB" w:eastAsia="ja-JP"/>
    </w:rPr>
  </w:style>
  <w:style w:type="paragraph" w:styleId="Header">
    <w:name w:val="header"/>
    <w:basedOn w:val="Normal"/>
    <w:link w:val="HeaderChar"/>
    <w:uiPriority w:val="99"/>
    <w:unhideWhenUsed/>
    <w:rsid w:val="00A23F82"/>
    <w:pPr>
      <w:tabs>
        <w:tab w:val="left" w:pos="240"/>
        <w:tab w:val="left" w:pos="6691"/>
        <w:tab w:val="left" w:pos="8392"/>
      </w:tabs>
      <w:ind w:left="5046"/>
    </w:pPr>
    <w:rPr>
      <w:sz w:val="14"/>
      <w:szCs w:val="18"/>
    </w:rPr>
  </w:style>
  <w:style w:type="character" w:customStyle="1" w:styleId="HeaderChar">
    <w:name w:val="Header Char"/>
    <w:link w:val="Header"/>
    <w:uiPriority w:val="99"/>
    <w:rsid w:val="00A23F82"/>
    <w:rPr>
      <w:rFonts w:ascii="ArialMT" w:hAnsi="ArialMT" w:cs="ArialMT"/>
      <w:color w:val="000000"/>
      <w:sz w:val="14"/>
      <w:szCs w:val="18"/>
      <w:lang w:val="en-GB" w:eastAsia="ja-JP"/>
    </w:rPr>
  </w:style>
  <w:style w:type="paragraph" w:styleId="Footer">
    <w:name w:val="footer"/>
    <w:link w:val="FooterChar"/>
    <w:uiPriority w:val="99"/>
    <w:unhideWhenUsed/>
    <w:rsid w:val="00A23F82"/>
    <w:pPr>
      <w:tabs>
        <w:tab w:val="left" w:pos="1262"/>
        <w:tab w:val="center" w:pos="4320"/>
        <w:tab w:val="right" w:pos="8640"/>
      </w:tabs>
      <w:spacing w:line="210" w:lineRule="exact"/>
      <w:ind w:left="1264"/>
    </w:pPr>
    <w:rPr>
      <w:rFonts w:ascii="Arial" w:hAnsi="Arial" w:cs="ArialMT"/>
      <w:color w:val="000000"/>
      <w:sz w:val="12"/>
      <w:szCs w:val="14"/>
      <w:lang w:val="en-GB" w:eastAsia="ja-JP"/>
    </w:rPr>
  </w:style>
  <w:style w:type="character" w:customStyle="1" w:styleId="FooterChar">
    <w:name w:val="Footer Char"/>
    <w:link w:val="Footer"/>
    <w:uiPriority w:val="99"/>
    <w:rsid w:val="00A23F82"/>
    <w:rPr>
      <w:rFonts w:ascii="Arial" w:hAnsi="Arial" w:cs="ArialMT"/>
      <w:color w:val="000000"/>
      <w:sz w:val="12"/>
      <w:szCs w:val="14"/>
      <w:lang w:val="en-GB" w:eastAsia="ja-JP"/>
    </w:rPr>
  </w:style>
  <w:style w:type="character" w:customStyle="1" w:styleId="Heading1Char">
    <w:name w:val="Heading 1 Char"/>
    <w:link w:val="Heading1"/>
    <w:uiPriority w:val="9"/>
    <w:rsid w:val="00A23F82"/>
    <w:rPr>
      <w:rFonts w:ascii="Arial" w:eastAsia="MS Gothic" w:hAnsi="Arial" w:cs="Arial"/>
      <w:b/>
      <w:bCs/>
      <w:color w:val="000000"/>
      <w:sz w:val="36"/>
      <w:szCs w:val="36"/>
      <w:lang w:val="en-US" w:eastAsia="ja-JP"/>
    </w:rPr>
  </w:style>
  <w:style w:type="paragraph" w:customStyle="1" w:styleId="BasicParagraph">
    <w:name w:val="[Basic Paragraph]"/>
    <w:basedOn w:val="Normal"/>
    <w:uiPriority w:val="99"/>
    <w:rsid w:val="00A23F82"/>
    <w:pPr>
      <w:tabs>
        <w:tab w:val="left" w:pos="240"/>
      </w:tabs>
    </w:pPr>
  </w:style>
  <w:style w:type="character" w:customStyle="1" w:styleId="Heading2Char">
    <w:name w:val="Heading 2 Char"/>
    <w:link w:val="Heading2"/>
    <w:uiPriority w:val="9"/>
    <w:rsid w:val="00A23F82"/>
    <w:rPr>
      <w:rFonts w:ascii="Arial" w:eastAsia="MS Gothic" w:hAnsi="Arial" w:cs="Arial"/>
      <w:b/>
      <w:bCs/>
      <w:sz w:val="28"/>
      <w:szCs w:val="28"/>
      <w:lang w:val="en-US" w:eastAsia="ja-JP"/>
    </w:rPr>
  </w:style>
  <w:style w:type="paragraph" w:customStyle="1" w:styleId="HeaderColumn1">
    <w:name w:val="Header Column 1"/>
    <w:basedOn w:val="Normal"/>
    <w:next w:val="Normal"/>
    <w:rsid w:val="00A23F82"/>
    <w:pPr>
      <w:framePr w:w="1537" w:wrap="around" w:vAnchor="page" w:hAnchor="page" w:x="6300" w:y="1538" w:anchorLock="1"/>
      <w:tabs>
        <w:tab w:val="left" w:pos="240"/>
      </w:tabs>
      <w:spacing w:before="140" w:after="140" w:line="140" w:lineRule="atLeast"/>
    </w:pPr>
    <w:rPr>
      <w:sz w:val="14"/>
    </w:rPr>
  </w:style>
  <w:style w:type="paragraph" w:customStyle="1" w:styleId="HeaderColumn2">
    <w:name w:val="Header Column 2"/>
    <w:basedOn w:val="HeaderColumn1"/>
    <w:next w:val="Normal"/>
    <w:qFormat/>
    <w:rsid w:val="00A23F82"/>
    <w:pPr>
      <w:framePr w:hSpace="181" w:vSpace="181" w:wrap="around" w:x="7979"/>
    </w:pPr>
    <w:rPr>
      <w:sz w:val="18"/>
    </w:rPr>
  </w:style>
  <w:style w:type="paragraph" w:customStyle="1" w:styleId="HeaderColumn3">
    <w:name w:val="Header Column 3"/>
    <w:basedOn w:val="HeaderColumn1"/>
    <w:next w:val="Header"/>
    <w:qFormat/>
    <w:rsid w:val="00A23F82"/>
    <w:pPr>
      <w:framePr w:hSpace="181" w:vSpace="181" w:wrap="around" w:x="9657"/>
    </w:pPr>
    <w:rPr>
      <w:sz w:val="18"/>
    </w:rPr>
  </w:style>
  <w:style w:type="character" w:customStyle="1" w:styleId="Heading3Char">
    <w:name w:val="Heading 3 Char"/>
    <w:link w:val="Heading3"/>
    <w:uiPriority w:val="9"/>
    <w:rsid w:val="00A23F82"/>
    <w:rPr>
      <w:rFonts w:ascii="Arial" w:eastAsia="MS Gothic" w:hAnsi="Arial" w:cs="Arial"/>
      <w:b/>
      <w:bCs/>
      <w:sz w:val="24"/>
      <w:szCs w:val="24"/>
      <w:lang w:val="en-US" w:eastAsia="ja-JP"/>
    </w:rPr>
  </w:style>
  <w:style w:type="paragraph" w:styleId="Title">
    <w:name w:val="Title"/>
    <w:next w:val="Subtitle"/>
    <w:link w:val="TitleChar"/>
    <w:uiPriority w:val="10"/>
    <w:qFormat/>
    <w:rsid w:val="00A23F82"/>
    <w:pPr>
      <w:suppressAutoHyphens/>
      <w:spacing w:before="2940" w:after="280" w:line="700" w:lineRule="exact"/>
      <w:ind w:left="1276" w:right="1429"/>
      <w:jc w:val="center"/>
    </w:pPr>
    <w:rPr>
      <w:rFonts w:ascii="Arial" w:eastAsia="MS Gothic" w:hAnsi="Arial" w:cs="Arial"/>
      <w:bCs/>
      <w:color w:val="000000"/>
      <w:sz w:val="60"/>
      <w:szCs w:val="40"/>
      <w:lang w:val="en-GB" w:eastAsia="ja-JP"/>
    </w:rPr>
  </w:style>
  <w:style w:type="character" w:customStyle="1" w:styleId="TitleChar">
    <w:name w:val="Title Char"/>
    <w:link w:val="Title"/>
    <w:uiPriority w:val="10"/>
    <w:rsid w:val="00A23F82"/>
    <w:rPr>
      <w:rFonts w:ascii="Arial" w:eastAsia="MS Gothic" w:hAnsi="Arial" w:cs="Arial"/>
      <w:bCs/>
      <w:color w:val="000000"/>
      <w:sz w:val="60"/>
      <w:szCs w:val="40"/>
      <w:lang w:val="en-GB" w:eastAsia="ja-JP"/>
    </w:rPr>
  </w:style>
  <w:style w:type="character" w:customStyle="1" w:styleId="Heading4Char">
    <w:name w:val="Heading 4 Char"/>
    <w:link w:val="Heading4"/>
    <w:uiPriority w:val="9"/>
    <w:rsid w:val="00A23F82"/>
    <w:rPr>
      <w:rFonts w:ascii="Arial" w:eastAsia="MS Gothic" w:hAnsi="Arial" w:cs="Arial"/>
      <w:b/>
      <w:bCs/>
      <w:lang w:val="en-GB" w:eastAsia="ja-JP"/>
    </w:rPr>
  </w:style>
  <w:style w:type="character" w:customStyle="1" w:styleId="Heading5Char">
    <w:name w:val="Heading 5 Char"/>
    <w:link w:val="Heading5"/>
    <w:uiPriority w:val="9"/>
    <w:rsid w:val="00A23F82"/>
    <w:rPr>
      <w:rFonts w:ascii="Arial" w:eastAsia="MS Gothic" w:hAnsi="Arial" w:cs="Arial"/>
      <w:bCs/>
      <w:u w:val="single"/>
      <w:lang w:val="en-GB" w:eastAsia="ja-JP"/>
    </w:rPr>
  </w:style>
  <w:style w:type="character" w:customStyle="1" w:styleId="Heading6Char">
    <w:name w:val="Heading 6 Char"/>
    <w:link w:val="Heading6"/>
    <w:uiPriority w:val="9"/>
    <w:rsid w:val="00A23F82"/>
    <w:rPr>
      <w:rFonts w:ascii="Arial" w:eastAsia="MS Gothic" w:hAnsi="Arial" w:cs="Arial"/>
      <w:bCs/>
      <w:i/>
      <w:lang w:val="en-GB" w:eastAsia="ja-JP"/>
    </w:rPr>
  </w:style>
  <w:style w:type="paragraph" w:styleId="List">
    <w:name w:val="List"/>
    <w:basedOn w:val="Normal"/>
    <w:uiPriority w:val="99"/>
    <w:unhideWhenUsed/>
    <w:rsid w:val="00A23F82"/>
    <w:pPr>
      <w:tabs>
        <w:tab w:val="left" w:pos="240"/>
      </w:tabs>
      <w:ind w:left="283" w:hanging="283"/>
      <w:contextualSpacing/>
    </w:pPr>
  </w:style>
  <w:style w:type="character" w:styleId="PageNumber">
    <w:name w:val="page number"/>
    <w:uiPriority w:val="99"/>
    <w:unhideWhenUsed/>
    <w:rsid w:val="00A23F82"/>
    <w:rPr>
      <w:rFonts w:ascii="Arial" w:hAnsi="Arial"/>
      <w:sz w:val="14"/>
      <w:szCs w:val="14"/>
    </w:rPr>
  </w:style>
  <w:style w:type="paragraph" w:customStyle="1" w:styleId="MediumGrid21">
    <w:name w:val="Medium Grid 21"/>
    <w:uiPriority w:val="1"/>
    <w:qFormat/>
    <w:rsid w:val="00A23F82"/>
    <w:pPr>
      <w:keepLines/>
      <w:widowControl w:val="0"/>
      <w:tabs>
        <w:tab w:val="left" w:pos="240"/>
      </w:tabs>
      <w:suppressAutoHyphens/>
      <w:autoSpaceDE w:val="0"/>
      <w:autoSpaceDN w:val="0"/>
      <w:adjustRightInd w:val="0"/>
      <w:textAlignment w:val="center"/>
    </w:pPr>
    <w:rPr>
      <w:rFonts w:ascii="Arial" w:hAnsi="Arial" w:cs="ArialMT"/>
      <w:color w:val="000000"/>
      <w:lang w:val="en-GB" w:eastAsia="ja-JP"/>
    </w:rPr>
  </w:style>
  <w:style w:type="paragraph" w:styleId="TOAHeading">
    <w:name w:val="toa heading"/>
    <w:basedOn w:val="Normal"/>
    <w:next w:val="Normal"/>
    <w:uiPriority w:val="99"/>
    <w:unhideWhenUsed/>
    <w:rsid w:val="00A23F82"/>
    <w:pPr>
      <w:spacing w:before="560"/>
    </w:pPr>
    <w:rPr>
      <w:rFonts w:eastAsia="MS Gothic" w:cs="Times New Roman"/>
      <w:b/>
      <w:bCs/>
      <w:sz w:val="24"/>
      <w:szCs w:val="24"/>
    </w:rPr>
  </w:style>
  <w:style w:type="paragraph" w:customStyle="1" w:styleId="PageNum">
    <w:name w:val="PageNum"/>
    <w:basedOn w:val="Normal"/>
    <w:qFormat/>
    <w:rsid w:val="00A23F82"/>
    <w:pPr>
      <w:framePr w:w="1400" w:h="356" w:wrap="around" w:vAnchor="page" w:hAnchor="margin" w:xAlign="right" w:y="15905" w:anchorLock="1"/>
      <w:spacing w:after="0" w:line="140" w:lineRule="exact"/>
      <w:jc w:val="right"/>
    </w:pPr>
    <w:rPr>
      <w:sz w:val="14"/>
      <w:szCs w:val="14"/>
    </w:rPr>
  </w:style>
  <w:style w:type="paragraph" w:styleId="Subtitle">
    <w:name w:val="Subtitle"/>
    <w:basedOn w:val="Normal"/>
    <w:next w:val="Normal"/>
    <w:link w:val="SubtitleChar"/>
    <w:uiPriority w:val="11"/>
    <w:qFormat/>
    <w:rsid w:val="00A23F82"/>
    <w:pPr>
      <w:spacing w:after="1260"/>
      <w:ind w:left="1418" w:right="1428"/>
      <w:contextualSpacing/>
      <w:jc w:val="center"/>
      <w:outlineLvl w:val="1"/>
    </w:pPr>
    <w:rPr>
      <w:rFonts w:eastAsia="MS Gothic" w:cs="Times New Roman"/>
      <w:szCs w:val="24"/>
    </w:rPr>
  </w:style>
  <w:style w:type="character" w:customStyle="1" w:styleId="SubtitleChar">
    <w:name w:val="Subtitle Char"/>
    <w:link w:val="Subtitle"/>
    <w:uiPriority w:val="11"/>
    <w:rsid w:val="00A23F82"/>
    <w:rPr>
      <w:rFonts w:ascii="Arial" w:eastAsia="MS Gothic" w:hAnsi="Arial"/>
      <w:color w:val="000000"/>
      <w:szCs w:val="24"/>
      <w:lang w:val="en-GB" w:eastAsia="ja-JP"/>
    </w:rPr>
  </w:style>
  <w:style w:type="character" w:styleId="Hyperlink">
    <w:name w:val="Hyperlink"/>
    <w:uiPriority w:val="99"/>
    <w:rsid w:val="00A23F82"/>
    <w:rPr>
      <w:color w:val="0000FF"/>
      <w:u w:val="single"/>
    </w:rPr>
  </w:style>
  <w:style w:type="character" w:styleId="FollowedHyperlink">
    <w:name w:val="FollowedHyperlink"/>
    <w:basedOn w:val="DefaultParagraphFont"/>
    <w:uiPriority w:val="99"/>
    <w:semiHidden/>
    <w:unhideWhenUsed/>
    <w:rsid w:val="00A5119A"/>
    <w:rPr>
      <w:color w:val="008BD6" w:themeColor="followedHyperlink"/>
      <w:u w:val="single"/>
    </w:rPr>
  </w:style>
  <w:style w:type="paragraph" w:styleId="BodyText">
    <w:name w:val="Body Text"/>
    <w:basedOn w:val="Normal"/>
    <w:link w:val="BodyTextChar"/>
    <w:rsid w:val="00545913"/>
    <w:pPr>
      <w:spacing w:before="120"/>
      <w:jc w:val="both"/>
    </w:pPr>
  </w:style>
  <w:style w:type="character" w:customStyle="1" w:styleId="BodyTextChar">
    <w:name w:val="Body Text Char"/>
    <w:link w:val="BodyText"/>
    <w:rsid w:val="00545913"/>
    <w:rPr>
      <w:rFonts w:ascii="Arial" w:hAnsi="Arial" w:cs="ArialMT"/>
      <w:color w:val="000000"/>
      <w:lang w:eastAsia="ja-JP"/>
    </w:rPr>
  </w:style>
  <w:style w:type="paragraph" w:styleId="Caption">
    <w:name w:val="caption"/>
    <w:basedOn w:val="Normal"/>
    <w:next w:val="Normal"/>
    <w:qFormat/>
    <w:rsid w:val="00A23F82"/>
    <w:pPr>
      <w:spacing w:before="60"/>
    </w:pPr>
    <w:rPr>
      <w:bCs/>
    </w:rPr>
  </w:style>
  <w:style w:type="paragraph" w:styleId="TOC1">
    <w:name w:val="toc 1"/>
    <w:basedOn w:val="Normal"/>
    <w:next w:val="Normal"/>
    <w:autoRedefine/>
    <w:uiPriority w:val="39"/>
    <w:rsid w:val="00431C32"/>
    <w:pPr>
      <w:tabs>
        <w:tab w:val="clear" w:pos="278"/>
        <w:tab w:val="left" w:pos="284"/>
        <w:tab w:val="right" w:leader="dot" w:pos="9923"/>
      </w:tabs>
      <w:spacing w:before="140" w:after="0"/>
    </w:pPr>
    <w:rPr>
      <w:rFonts w:cs="Arial"/>
      <w:b/>
    </w:rPr>
  </w:style>
  <w:style w:type="paragraph" w:styleId="TOC2">
    <w:name w:val="toc 2"/>
    <w:basedOn w:val="Normal"/>
    <w:next w:val="Normal"/>
    <w:autoRedefine/>
    <w:uiPriority w:val="39"/>
    <w:rsid w:val="00431C32"/>
    <w:pPr>
      <w:tabs>
        <w:tab w:val="left" w:pos="672"/>
        <w:tab w:val="right" w:leader="dot" w:pos="9923"/>
      </w:tabs>
      <w:spacing w:before="140" w:after="0"/>
      <w:ind w:left="278"/>
    </w:pPr>
    <w:rPr>
      <w:rFonts w:cs="Arial"/>
    </w:rPr>
  </w:style>
  <w:style w:type="paragraph" w:styleId="TOC3">
    <w:name w:val="toc 3"/>
    <w:basedOn w:val="Normal"/>
    <w:next w:val="Normal"/>
    <w:autoRedefine/>
    <w:uiPriority w:val="39"/>
    <w:rsid w:val="00431C32"/>
    <w:pPr>
      <w:tabs>
        <w:tab w:val="left" w:pos="975"/>
        <w:tab w:val="right" w:leader="dot" w:pos="9923"/>
      </w:tabs>
      <w:spacing w:after="0"/>
      <w:ind w:left="360" w:firstLine="17"/>
    </w:pPr>
    <w:rPr>
      <w:rFonts w:cs="Arial"/>
    </w:rPr>
  </w:style>
  <w:style w:type="paragraph" w:customStyle="1" w:styleId="TOCHeading1">
    <w:name w:val="TOC Heading1"/>
    <w:basedOn w:val="Normal"/>
    <w:next w:val="Normal"/>
    <w:qFormat/>
    <w:rsid w:val="00431C32"/>
    <w:pPr>
      <w:pageBreakBefore/>
      <w:spacing w:before="120" w:after="200"/>
    </w:pPr>
    <w:rPr>
      <w:rFonts w:cs="Arial"/>
      <w:b/>
      <w:sz w:val="26"/>
      <w:szCs w:val="26"/>
    </w:rPr>
  </w:style>
  <w:style w:type="paragraph" w:styleId="BodyText2">
    <w:name w:val="Body Text 2"/>
    <w:basedOn w:val="Normal"/>
    <w:link w:val="BodyText2Char"/>
    <w:rsid w:val="00A23F82"/>
    <w:pPr>
      <w:spacing w:after="120" w:line="480" w:lineRule="auto"/>
    </w:pPr>
  </w:style>
  <w:style w:type="character" w:customStyle="1" w:styleId="BodyText2Char">
    <w:name w:val="Body Text 2 Char"/>
    <w:basedOn w:val="DefaultParagraphFont"/>
    <w:link w:val="BodyText2"/>
    <w:rsid w:val="00A23F82"/>
    <w:rPr>
      <w:rFonts w:ascii="ArialMT" w:hAnsi="ArialMT" w:cs="ArialMT"/>
      <w:color w:val="000000"/>
      <w:lang w:val="en-GB" w:eastAsia="ja-JP"/>
    </w:rPr>
  </w:style>
  <w:style w:type="paragraph" w:styleId="BodyText3">
    <w:name w:val="Body Text 3"/>
    <w:basedOn w:val="Normal"/>
    <w:link w:val="BodyText3Char"/>
    <w:semiHidden/>
    <w:rsid w:val="00A23F82"/>
    <w:pPr>
      <w:spacing w:after="120"/>
    </w:pPr>
    <w:rPr>
      <w:szCs w:val="16"/>
    </w:rPr>
  </w:style>
  <w:style w:type="character" w:customStyle="1" w:styleId="BodyText3Char">
    <w:name w:val="Body Text 3 Char"/>
    <w:basedOn w:val="DefaultParagraphFont"/>
    <w:link w:val="BodyText3"/>
    <w:semiHidden/>
    <w:rsid w:val="00A23F82"/>
    <w:rPr>
      <w:rFonts w:ascii="ArialMT" w:hAnsi="ArialMT" w:cs="ArialMT"/>
      <w:color w:val="000000"/>
      <w:szCs w:val="16"/>
      <w:lang w:val="en-GB" w:eastAsia="ja-JP"/>
    </w:rPr>
  </w:style>
  <w:style w:type="character" w:styleId="EndnoteReference">
    <w:name w:val="endnote reference"/>
    <w:semiHidden/>
    <w:rsid w:val="00A23F82"/>
    <w:rPr>
      <w:rFonts w:ascii="Trebuchet MS" w:hAnsi="Trebuchet MS"/>
      <w:sz w:val="22"/>
      <w:vertAlign w:val="superscript"/>
    </w:rPr>
  </w:style>
  <w:style w:type="paragraph" w:styleId="EndnoteText">
    <w:name w:val="endnote text"/>
    <w:basedOn w:val="Normal"/>
    <w:link w:val="EndnoteTextChar"/>
    <w:semiHidden/>
    <w:rsid w:val="00A23F82"/>
  </w:style>
  <w:style w:type="character" w:customStyle="1" w:styleId="EndnoteTextChar">
    <w:name w:val="Endnote Text Char"/>
    <w:basedOn w:val="DefaultParagraphFont"/>
    <w:link w:val="EndnoteText"/>
    <w:semiHidden/>
    <w:rsid w:val="00A23F82"/>
    <w:rPr>
      <w:rFonts w:ascii="ArialMT" w:hAnsi="ArialMT" w:cs="ArialMT"/>
      <w:color w:val="000000"/>
      <w:lang w:val="en-GB" w:eastAsia="ja-JP"/>
    </w:rPr>
  </w:style>
  <w:style w:type="character" w:styleId="FootnoteReference">
    <w:name w:val="footnote reference"/>
    <w:semiHidden/>
    <w:rsid w:val="00A23F82"/>
    <w:rPr>
      <w:rFonts w:ascii="Trebuchet MS" w:hAnsi="Trebuchet MS"/>
      <w:sz w:val="22"/>
      <w:vertAlign w:val="superscript"/>
    </w:rPr>
  </w:style>
  <w:style w:type="paragraph" w:styleId="FootnoteText">
    <w:name w:val="footnote text"/>
    <w:basedOn w:val="Normal"/>
    <w:link w:val="FootnoteTextChar"/>
    <w:semiHidden/>
    <w:rsid w:val="00A23F82"/>
  </w:style>
  <w:style w:type="character" w:customStyle="1" w:styleId="FootnoteTextChar">
    <w:name w:val="Footnote Text Char"/>
    <w:basedOn w:val="DefaultParagraphFont"/>
    <w:link w:val="FootnoteText"/>
    <w:semiHidden/>
    <w:rsid w:val="00A23F82"/>
    <w:rPr>
      <w:rFonts w:ascii="ArialMT" w:hAnsi="ArialMT" w:cs="ArialMT"/>
      <w:color w:val="000000"/>
      <w:lang w:val="en-GB" w:eastAsia="ja-JP"/>
    </w:rPr>
  </w:style>
  <w:style w:type="character" w:customStyle="1" w:styleId="Heading7Char">
    <w:name w:val="Heading 7 Char"/>
    <w:basedOn w:val="DefaultParagraphFont"/>
    <w:link w:val="Heading7"/>
    <w:rsid w:val="00A23F82"/>
    <w:rPr>
      <w:rFonts w:ascii="Arial" w:hAnsi="Arial" w:cs="ArialMT"/>
      <w:i/>
      <w:color w:val="000000"/>
      <w:lang w:val="en-US" w:eastAsia="ja-JP"/>
    </w:rPr>
  </w:style>
  <w:style w:type="character" w:customStyle="1" w:styleId="Heading8Char">
    <w:name w:val="Heading 8 Char"/>
    <w:basedOn w:val="DefaultParagraphFont"/>
    <w:link w:val="Heading8"/>
    <w:rsid w:val="00A23F82"/>
    <w:rPr>
      <w:rFonts w:ascii="Arial" w:hAnsi="Arial" w:cs="ArialMT"/>
      <w:i/>
      <w:iCs/>
      <w:color w:val="000000"/>
      <w:lang w:val="en-US" w:eastAsia="ja-JP"/>
    </w:rPr>
  </w:style>
  <w:style w:type="character" w:customStyle="1" w:styleId="Heading9Char">
    <w:name w:val="Heading 9 Char"/>
    <w:basedOn w:val="DefaultParagraphFont"/>
    <w:link w:val="Heading9"/>
    <w:rsid w:val="00A23F82"/>
    <w:rPr>
      <w:rFonts w:ascii="Arial" w:hAnsi="Arial" w:cs="Arial"/>
      <w:i/>
      <w:color w:val="000000"/>
      <w:lang w:val="en-US" w:eastAsia="ja-JP"/>
    </w:rPr>
  </w:style>
  <w:style w:type="table" w:styleId="TableGrid1">
    <w:name w:val="Table Grid 1"/>
    <w:basedOn w:val="TableNormal"/>
    <w:rsid w:val="00A23F82"/>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Os3">
    <w:name w:val="Os3"/>
    <w:basedOn w:val="TableGrid1"/>
    <w:rsid w:val="00A23F82"/>
    <w:pPr>
      <w:spacing w:before="120"/>
    </w:pPr>
    <w:tblPr/>
    <w:tcPr>
      <w:shd w:val="clear" w:color="auto" w:fill="auto"/>
    </w:tcPr>
    <w:tblStylePr w:type="firstRow">
      <w:rPr>
        <w:b/>
      </w:rPr>
      <w:tblPr/>
      <w:tcPr>
        <w:shd w:val="clear" w:color="auto" w:fill="FFFF99"/>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3">
    <w:name w:val="Table Grid 3"/>
    <w:basedOn w:val="TableNormal"/>
    <w:rsid w:val="00A23F82"/>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Slogtabele1">
    <w:name w:val="Slog tabele1"/>
    <w:basedOn w:val="TableGrid3"/>
    <w:rsid w:val="00A23F82"/>
    <w:pPr>
      <w:spacing w:before="120"/>
    </w:pP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a1">
    <w:name w:val="Tabela 1"/>
    <w:basedOn w:val="TableNormal"/>
    <w:semiHidden/>
    <w:rsid w:val="00A23F82"/>
    <w:pPr>
      <w:ind w:left="108" w:right="108"/>
    </w:pPr>
    <w:rPr>
      <w:rFonts w:ascii="Trebuchet MS" w:eastAsia="Times New Roman" w:hAnsi="Trebuchet M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bottom w:w="23" w:type="dxa"/>
        <w:right w:w="0" w:type="dxa"/>
      </w:tblCellMar>
    </w:tblPr>
    <w:tcPr>
      <w:noWrap/>
    </w:tcPr>
  </w:style>
  <w:style w:type="table" w:styleId="TableGrid">
    <w:name w:val="Table Grid"/>
    <w:basedOn w:val="TableNormal"/>
    <w:rsid w:val="00A23F82"/>
    <w:rPr>
      <w:rFonts w:ascii="Trebuchet MS" w:eastAsia="Times New Roman" w:hAnsi="Trebuchet MS"/>
      <w:sz w:val="22"/>
    </w:rPr>
    <w:tblPr>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Normal"/>
    <w:uiPriority w:val="99"/>
    <w:rsid w:val="00431C32"/>
    <w:rPr>
      <w:b w:val="0"/>
    </w:rPr>
  </w:style>
  <w:style w:type="paragraph" w:styleId="TOC4">
    <w:name w:val="toc 4"/>
    <w:basedOn w:val="Normal"/>
    <w:next w:val="Normal"/>
    <w:autoRedefine/>
    <w:semiHidden/>
    <w:rsid w:val="00A23F82"/>
    <w:pPr>
      <w:spacing w:before="120"/>
      <w:ind w:left="720"/>
    </w:pPr>
    <w:rPr>
      <w:szCs w:val="24"/>
      <w:lang w:eastAsia="en-US"/>
    </w:rPr>
  </w:style>
  <w:style w:type="paragraph" w:styleId="TOC5">
    <w:name w:val="toc 5"/>
    <w:basedOn w:val="Normal"/>
    <w:next w:val="Normal"/>
    <w:autoRedefine/>
    <w:semiHidden/>
    <w:rsid w:val="00A23F82"/>
    <w:pPr>
      <w:spacing w:before="120"/>
      <w:ind w:left="958"/>
    </w:pPr>
    <w:rPr>
      <w:szCs w:val="24"/>
      <w:lang w:eastAsia="en-US"/>
    </w:rPr>
  </w:style>
  <w:style w:type="paragraph" w:styleId="TOC6">
    <w:name w:val="toc 6"/>
    <w:basedOn w:val="Normal"/>
    <w:next w:val="Normal"/>
    <w:autoRedefine/>
    <w:semiHidden/>
    <w:rsid w:val="00A23F82"/>
    <w:pPr>
      <w:spacing w:before="120"/>
      <w:ind w:left="1202"/>
    </w:pPr>
    <w:rPr>
      <w:szCs w:val="24"/>
      <w:lang w:eastAsia="en-US"/>
    </w:rPr>
  </w:style>
  <w:style w:type="paragraph" w:styleId="TOC7">
    <w:name w:val="toc 7"/>
    <w:basedOn w:val="Normal"/>
    <w:next w:val="Normal"/>
    <w:autoRedefine/>
    <w:semiHidden/>
    <w:rsid w:val="00A23F82"/>
    <w:pPr>
      <w:spacing w:before="120"/>
      <w:ind w:left="1440"/>
    </w:pPr>
    <w:rPr>
      <w:szCs w:val="24"/>
      <w:lang w:eastAsia="en-US"/>
    </w:rPr>
  </w:style>
  <w:style w:type="paragraph" w:styleId="TOC8">
    <w:name w:val="toc 8"/>
    <w:basedOn w:val="Normal"/>
    <w:next w:val="Normal"/>
    <w:autoRedefine/>
    <w:semiHidden/>
    <w:rsid w:val="00A23F82"/>
    <w:pPr>
      <w:spacing w:before="120"/>
      <w:ind w:left="1678"/>
    </w:pPr>
    <w:rPr>
      <w:szCs w:val="24"/>
      <w:lang w:eastAsia="en-US"/>
    </w:rPr>
  </w:style>
  <w:style w:type="paragraph" w:styleId="TOC9">
    <w:name w:val="toc 9"/>
    <w:basedOn w:val="Normal"/>
    <w:next w:val="Normal"/>
    <w:autoRedefine/>
    <w:semiHidden/>
    <w:rsid w:val="00A23F82"/>
    <w:pPr>
      <w:spacing w:before="120"/>
      <w:ind w:left="1922"/>
    </w:pPr>
    <w:rPr>
      <w:szCs w:val="24"/>
      <w:lang w:eastAsia="en-US"/>
    </w:rPr>
  </w:style>
  <w:style w:type="paragraph" w:styleId="Index1">
    <w:name w:val="index 1"/>
    <w:basedOn w:val="Normal"/>
    <w:next w:val="Normal"/>
    <w:autoRedefine/>
    <w:uiPriority w:val="99"/>
    <w:semiHidden/>
    <w:unhideWhenUsed/>
    <w:rsid w:val="00431C32"/>
    <w:pPr>
      <w:tabs>
        <w:tab w:val="clear" w:pos="278"/>
      </w:tabs>
      <w:spacing w:after="0" w:line="240" w:lineRule="auto"/>
      <w:ind w:left="200" w:hanging="200"/>
    </w:pPr>
  </w:style>
  <w:style w:type="paragraph" w:styleId="ListParagraph">
    <w:name w:val="List Paragraph"/>
    <w:basedOn w:val="Normal"/>
    <w:uiPriority w:val="72"/>
    <w:qFormat/>
    <w:rsid w:val="00EE7256"/>
    <w:pPr>
      <w:ind w:left="720"/>
      <w:contextualSpacing/>
    </w:pPr>
  </w:style>
  <w:style w:type="character" w:styleId="CommentReference">
    <w:name w:val="annotation reference"/>
    <w:basedOn w:val="DefaultParagraphFont"/>
    <w:uiPriority w:val="99"/>
    <w:unhideWhenUsed/>
    <w:rsid w:val="00EE7256"/>
    <w:rPr>
      <w:sz w:val="16"/>
      <w:szCs w:val="16"/>
    </w:rPr>
  </w:style>
  <w:style w:type="paragraph" w:styleId="CommentText">
    <w:name w:val="annotation text"/>
    <w:basedOn w:val="Normal"/>
    <w:link w:val="CommentTextChar"/>
    <w:uiPriority w:val="99"/>
    <w:unhideWhenUsed/>
    <w:rsid w:val="00EE7256"/>
    <w:pPr>
      <w:spacing w:line="240" w:lineRule="auto"/>
    </w:pPr>
  </w:style>
  <w:style w:type="character" w:customStyle="1" w:styleId="CommentTextChar">
    <w:name w:val="Comment Text Char"/>
    <w:basedOn w:val="DefaultParagraphFont"/>
    <w:link w:val="CommentText"/>
    <w:uiPriority w:val="99"/>
    <w:rsid w:val="00EE7256"/>
    <w:rPr>
      <w:rFonts w:ascii="Arial" w:hAnsi="Arial" w:cs="ArialMT"/>
      <w:color w:val="000000"/>
      <w:lang w:eastAsia="ja-JP"/>
    </w:rPr>
  </w:style>
  <w:style w:type="paragraph" w:styleId="CommentSubject">
    <w:name w:val="annotation subject"/>
    <w:basedOn w:val="CommentText"/>
    <w:next w:val="CommentText"/>
    <w:link w:val="CommentSubjectChar"/>
    <w:uiPriority w:val="99"/>
    <w:semiHidden/>
    <w:unhideWhenUsed/>
    <w:rsid w:val="00EE7256"/>
    <w:rPr>
      <w:b/>
      <w:bCs/>
    </w:rPr>
  </w:style>
  <w:style w:type="character" w:customStyle="1" w:styleId="CommentSubjectChar">
    <w:name w:val="Comment Subject Char"/>
    <w:basedOn w:val="CommentTextChar"/>
    <w:link w:val="CommentSubject"/>
    <w:uiPriority w:val="99"/>
    <w:semiHidden/>
    <w:rsid w:val="00EE7256"/>
    <w:rPr>
      <w:rFonts w:ascii="Arial" w:hAnsi="Arial" w:cs="ArialMT"/>
      <w:b/>
      <w:bCs/>
      <w:color w:val="000000"/>
      <w:lang w:eastAsia="ja-JP"/>
    </w:rPr>
  </w:style>
  <w:style w:type="paragraph" w:styleId="TOCHeading">
    <w:name w:val="TOC Heading"/>
    <w:basedOn w:val="Heading1"/>
    <w:next w:val="Normal"/>
    <w:uiPriority w:val="39"/>
    <w:unhideWhenUsed/>
    <w:qFormat/>
    <w:rsid w:val="00EE7256"/>
    <w:pPr>
      <w:pageBreakBefore w:val="0"/>
      <w:widowControl/>
      <w:numPr>
        <w:numId w:val="0"/>
      </w:numPr>
      <w:tabs>
        <w:tab w:val="clear" w:pos="278"/>
      </w:tabs>
      <w:suppressAutoHyphens w:val="0"/>
      <w:autoSpaceDE/>
      <w:autoSpaceDN/>
      <w:adjustRightInd/>
      <w:spacing w:before="240" w:after="0" w:line="259" w:lineRule="auto"/>
      <w:textAlignment w:val="auto"/>
      <w:outlineLvl w:val="9"/>
    </w:pPr>
    <w:rPr>
      <w:rFonts w:asciiTheme="majorHAnsi" w:eastAsiaTheme="majorEastAsia" w:hAnsiTheme="majorHAnsi" w:cstheme="majorBidi"/>
      <w:b w:val="0"/>
      <w:bCs w:val="0"/>
      <w:color w:val="0067A0" w:themeColor="accent1" w:themeShade="BF"/>
      <w:sz w:val="32"/>
      <w:szCs w:val="32"/>
      <w:lang w:eastAsia="en-US"/>
    </w:rPr>
  </w:style>
  <w:style w:type="character" w:styleId="Emphasis">
    <w:name w:val="Emphasis"/>
    <w:basedOn w:val="DefaultParagraphFont"/>
    <w:qFormat/>
    <w:rsid w:val="009C730F"/>
    <w:rPr>
      <w:i/>
    </w:rPr>
  </w:style>
  <w:style w:type="paragraph" w:styleId="Revision">
    <w:name w:val="Revision"/>
    <w:hidden/>
    <w:uiPriority w:val="71"/>
    <w:rsid w:val="00933299"/>
    <w:rPr>
      <w:rFonts w:ascii="Arial" w:hAnsi="Arial" w:cs="ArialMT"/>
      <w:color w:val="000000"/>
      <w:lang w:eastAsia="ja-JP"/>
    </w:rPr>
  </w:style>
  <w:style w:type="paragraph" w:styleId="NoSpacing">
    <w:name w:val="No Spacing"/>
    <w:uiPriority w:val="99"/>
    <w:qFormat/>
    <w:rsid w:val="00D21B52"/>
    <w:pPr>
      <w:keepLines/>
      <w:widowControl w:val="0"/>
      <w:tabs>
        <w:tab w:val="left" w:pos="278"/>
      </w:tabs>
      <w:suppressAutoHyphens/>
      <w:autoSpaceDE w:val="0"/>
      <w:autoSpaceDN w:val="0"/>
      <w:adjustRightInd w:val="0"/>
      <w:textAlignment w:val="center"/>
    </w:pPr>
    <w:rPr>
      <w:rFonts w:ascii="Arial" w:hAnsi="Arial" w:cs="ArialMT"/>
      <w:color w:val="000000"/>
      <w:lang w:eastAsia="ja-JP"/>
    </w:rPr>
  </w:style>
  <w:style w:type="table" w:styleId="ListTable2">
    <w:name w:val="List Table 2"/>
    <w:basedOn w:val="TableNormal"/>
    <w:uiPriority w:val="47"/>
    <w:rsid w:val="0036287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36287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153979">
      <w:bodyDiv w:val="1"/>
      <w:marLeft w:val="0"/>
      <w:marRight w:val="0"/>
      <w:marTop w:val="0"/>
      <w:marBottom w:val="0"/>
      <w:divBdr>
        <w:top w:val="none" w:sz="0" w:space="0" w:color="auto"/>
        <w:left w:val="none" w:sz="0" w:space="0" w:color="auto"/>
        <w:bottom w:val="none" w:sz="0" w:space="0" w:color="auto"/>
        <w:right w:val="none" w:sz="0" w:space="0" w:color="auto"/>
      </w:divBdr>
    </w:div>
    <w:div w:id="1310358440">
      <w:bodyDiv w:val="1"/>
      <w:marLeft w:val="0"/>
      <w:marRight w:val="0"/>
      <w:marTop w:val="0"/>
      <w:marBottom w:val="0"/>
      <w:divBdr>
        <w:top w:val="none" w:sz="0" w:space="0" w:color="auto"/>
        <w:left w:val="none" w:sz="0" w:space="0" w:color="auto"/>
        <w:bottom w:val="none" w:sz="0" w:space="0" w:color="auto"/>
        <w:right w:val="none" w:sz="0" w:space="0" w:color="auto"/>
      </w:divBdr>
    </w:div>
    <w:div w:id="1359238244">
      <w:bodyDiv w:val="1"/>
      <w:marLeft w:val="0"/>
      <w:marRight w:val="0"/>
      <w:marTop w:val="0"/>
      <w:marBottom w:val="0"/>
      <w:divBdr>
        <w:top w:val="none" w:sz="0" w:space="0" w:color="auto"/>
        <w:left w:val="none" w:sz="0" w:space="0" w:color="auto"/>
        <w:bottom w:val="none" w:sz="0" w:space="0" w:color="auto"/>
        <w:right w:val="none" w:sz="0" w:space="0" w:color="auto"/>
      </w:divBdr>
    </w:div>
    <w:div w:id="1446459011">
      <w:bodyDiv w:val="1"/>
      <w:marLeft w:val="0"/>
      <w:marRight w:val="0"/>
      <w:marTop w:val="0"/>
      <w:marBottom w:val="0"/>
      <w:divBdr>
        <w:top w:val="none" w:sz="0" w:space="0" w:color="auto"/>
        <w:left w:val="none" w:sz="0" w:space="0" w:color="auto"/>
        <w:bottom w:val="none" w:sz="0" w:space="0" w:color="auto"/>
        <w:right w:val="none" w:sz="0" w:space="0" w:color="auto"/>
      </w:divBdr>
    </w:div>
    <w:div w:id="1525167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ips\vzorci\7\Funkcijske_specifikacije_ANG.dotx" TargetMode="External"/></Relationships>
</file>

<file path=word/theme/theme1.xml><?xml version="1.0" encoding="utf-8"?>
<a:theme xmlns:a="http://schemas.openxmlformats.org/drawingml/2006/main" name="Office Theme">
  <a:themeElements>
    <a:clrScheme name="Halcom">
      <a:dk1>
        <a:sysClr val="windowText" lastClr="000000"/>
      </a:dk1>
      <a:lt1>
        <a:sysClr val="window" lastClr="FFFFFF"/>
      </a:lt1>
      <a:dk2>
        <a:srgbClr val="00295C"/>
      </a:dk2>
      <a:lt2>
        <a:srgbClr val="A3A3A3"/>
      </a:lt2>
      <a:accent1>
        <a:srgbClr val="008BD6"/>
      </a:accent1>
      <a:accent2>
        <a:srgbClr val="D21922"/>
      </a:accent2>
      <a:accent3>
        <a:srgbClr val="36902C"/>
      </a:accent3>
      <a:accent4>
        <a:srgbClr val="FFC61A"/>
      </a:accent4>
      <a:accent5>
        <a:srgbClr val="EA6D1A"/>
      </a:accent5>
      <a:accent6>
        <a:srgbClr val="831E64"/>
      </a:accent6>
      <a:hlink>
        <a:srgbClr val="008BD6"/>
      </a:hlink>
      <a:folHlink>
        <a:srgbClr val="008BD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F68C31E3FABFD1439581E19E32BD2703" ma:contentTypeVersion="2" ma:contentTypeDescription="Create a new document." ma:contentTypeScope="" ma:versionID="24f00d621e6badbb57ec116f4d429fc3">
  <xsd:schema xmlns:xsd="http://www.w3.org/2001/XMLSchema" xmlns:xs="http://www.w3.org/2001/XMLSchema" xmlns:p="http://schemas.microsoft.com/office/2006/metadata/properties" xmlns:ns2="http://schemas.microsoft.com/sharepoint/v4" xmlns:ns3="bab658d9-0486-4328-bed8-27021834a3a3" targetNamespace="http://schemas.microsoft.com/office/2006/metadata/properties" ma:root="true" ma:fieldsID="ae752dd5fa93d9cf416ab45fe79bbc25" ns2:_="" ns3:_="">
    <xsd:import namespace="http://schemas.microsoft.com/sharepoint/v4"/>
    <xsd:import namespace="bab658d9-0486-4328-bed8-27021834a3a3"/>
    <xsd:element name="properties">
      <xsd:complexType>
        <xsd:sequence>
          <xsd:element name="documentManagement">
            <xsd:complexType>
              <xsd:all>
                <xsd:element ref="ns2:IconOverlay"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b658d9-0486-4328-bed8-27021834a3a3"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bab658d9-0486-4328-bed8-27021834a3a3">HALCOM-1915233173-289017</_dlc_DocId>
    <_dlc_DocIdUrl xmlns="bab658d9-0486-4328-bed8-27021834a3a3">
      <Url>http://halportal/Project_Management/_layouts/15/DocIdRedir.aspx?ID=HALCOM-1915233173-289017</Url>
      <Description>HALCOM-1915233173-289017</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A5D1C-471C-405D-A527-420AB6BD2AE6}">
  <ds:schemaRefs>
    <ds:schemaRef ds:uri="http://schemas.microsoft.com/sharepoint/v3/contenttype/forms"/>
  </ds:schemaRefs>
</ds:datastoreItem>
</file>

<file path=customXml/itemProps2.xml><?xml version="1.0" encoding="utf-8"?>
<ds:datastoreItem xmlns:ds="http://schemas.openxmlformats.org/officeDocument/2006/customXml" ds:itemID="{6635888A-703E-43F2-9B2D-A59B231212E8}">
  <ds:schemaRefs>
    <ds:schemaRef ds:uri="http://schemas.microsoft.com/sharepoint/events"/>
  </ds:schemaRefs>
</ds:datastoreItem>
</file>

<file path=customXml/itemProps3.xml><?xml version="1.0" encoding="utf-8"?>
<ds:datastoreItem xmlns:ds="http://schemas.openxmlformats.org/officeDocument/2006/customXml" ds:itemID="{F89F7825-E4A2-4C6A-98FB-7FDC0CF5DE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bab658d9-0486-4328-bed8-27021834a3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41FB73-3D5E-4A86-9C07-AAB66036A4AE}">
  <ds:schemaRefs>
    <ds:schemaRef ds:uri="http://schemas.microsoft.com/office/2006/metadata/properties"/>
    <ds:schemaRef ds:uri="http://schemas.microsoft.com/office/infopath/2007/PartnerControls"/>
    <ds:schemaRef ds:uri="http://schemas.microsoft.com/sharepoint/v4"/>
    <ds:schemaRef ds:uri="bab658d9-0486-4328-bed8-27021834a3a3"/>
  </ds:schemaRefs>
</ds:datastoreItem>
</file>

<file path=customXml/itemProps5.xml><?xml version="1.0" encoding="utf-8"?>
<ds:datastoreItem xmlns:ds="http://schemas.openxmlformats.org/officeDocument/2006/customXml" ds:itemID="{557BB8C3-171F-49E0-9B8C-E2FF3AD93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Funkcijske_specifikacije_ANG</Template>
  <TotalTime>688</TotalTime>
  <Pages>15</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P:\IPS\IPSDB\7\2016\dec\13143612.doc</vt:lpstr>
    </vt:vector>
  </TitlesOfParts>
  <Company>Str</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P:\IPS\IPSDB\7\2016\dec\13143612.doc</dc:title>
  <dc:subject/>
  <dc:creator>Blaz Cadez</dc:creator>
  <cp:keywords/>
  <dc:description/>
  <cp:lastModifiedBy>Djole</cp:lastModifiedBy>
  <cp:revision>7</cp:revision>
  <cp:lastPrinted>2018-01-19T10:03:00Z</cp:lastPrinted>
  <dcterms:created xsi:type="dcterms:W3CDTF">2018-10-30T21:08:00Z</dcterms:created>
  <dcterms:modified xsi:type="dcterms:W3CDTF">2018-10-31T18:56:00Z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0x010100F68C31E3FABFD1439581E19E32BD2703</vt:lpwstr>
  </property>
  <property fmtid="{D5CDD505-2E9C-101B-9397-08002B2CF9AE}" pid="3" name="_dlc_DocIdItemGuid">
    <vt:lpwstr>66a6df39-201a-486a-819d-62a511cc32f7</vt:lpwstr>
  </property>
</Properties>
</file>